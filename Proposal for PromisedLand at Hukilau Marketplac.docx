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5434350"/>
        <w:docPartObj>
          <w:docPartGallery w:val="Cover Pages"/>
          <w:docPartUnique/>
        </w:docPartObj>
      </w:sdtPr>
      <w:sdtEndPr/>
      <w:sdtContent>
        <w:p w14:paraId="401137E6" w14:textId="528A70B4" w:rsidR="001772B1" w:rsidRDefault="00ED4701">
          <w:r>
            <w:rPr>
              <w:noProof/>
            </w:rPr>
            <mc:AlternateContent>
              <mc:Choice Requires="wps">
                <w:drawing>
                  <wp:anchor distT="0" distB="0" distL="114300" distR="114300" simplePos="0" relativeHeight="251675648" behindDoc="0" locked="0" layoutInCell="1" allowOverlap="0" wp14:anchorId="2F2C43EB" wp14:editId="595FFD6F">
                    <wp:simplePos x="0" y="0"/>
                    <wp:positionH relativeFrom="page">
                      <wp:align>center</wp:align>
                    </wp:positionH>
                    <wp:positionV relativeFrom="margin">
                      <wp:align>bottom</wp:align>
                    </wp:positionV>
                    <wp:extent cx="6858000" cy="1783080"/>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1783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978DEA" w14:textId="310D0930" w:rsidR="001772B1" w:rsidRDefault="00F54F99">
                                <w:pPr>
                                  <w:pStyle w:val="Organization"/>
                                </w:pPr>
                                <w:sdt>
                                  <w:sdtPr>
                                    <w:alias w:val="Company"/>
                                    <w:tag w:val=""/>
                                    <w:id w:val="1735350181"/>
                                    <w:dataBinding w:prefixMappings="xmlns:ns0='http://schemas.openxmlformats.org/officeDocument/2006/extended-properties' " w:xpath="/ns0:Properties[1]/ns0:Company[1]" w:storeItemID="{6668398D-A668-4E3E-A5EB-62B293D839F1}"/>
                                    <w:text/>
                                  </w:sdtPr>
                                  <w:sdtEndPr/>
                                  <w:sdtContent>
                                    <w:r w:rsidR="003E0E2E" w:rsidRPr="003E0E2E">
                                      <w:t>PromisedLand</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601"/>
                                  <w:gridCol w:w="3602"/>
                                  <w:gridCol w:w="3602"/>
                                </w:tblGrid>
                                <w:tr w:rsidR="001772B1" w14:paraId="09335C22" w14:textId="77777777">
                                  <w:trPr>
                                    <w:trHeight w:hRule="exact" w:val="144"/>
                                    <w:jc w:val="right"/>
                                  </w:trPr>
                                  <w:tc>
                                    <w:tcPr>
                                      <w:tcW w:w="1666" w:type="pct"/>
                                    </w:tcPr>
                                    <w:p w14:paraId="542C2BB7" w14:textId="77777777" w:rsidR="001772B1" w:rsidRDefault="001772B1"/>
                                  </w:tc>
                                  <w:tc>
                                    <w:tcPr>
                                      <w:tcW w:w="1667" w:type="pct"/>
                                    </w:tcPr>
                                    <w:p w14:paraId="3D95DFED" w14:textId="77777777" w:rsidR="001772B1" w:rsidRDefault="001772B1"/>
                                  </w:tc>
                                  <w:tc>
                                    <w:tcPr>
                                      <w:tcW w:w="1667" w:type="pct"/>
                                    </w:tcPr>
                                    <w:p w14:paraId="39BC55C6" w14:textId="77777777" w:rsidR="001772B1" w:rsidRDefault="001772B1"/>
                                  </w:tc>
                                </w:tr>
                                <w:tr w:rsidR="001772B1" w14:paraId="702E8B8C" w14:textId="77777777">
                                  <w:trPr>
                                    <w:jc w:val="right"/>
                                  </w:trPr>
                                  <w:tc>
                                    <w:tcPr>
                                      <w:tcW w:w="1666" w:type="pct"/>
                                      <w:tcMar>
                                        <w:bottom w:w="144" w:type="dxa"/>
                                      </w:tcMar>
                                    </w:tcPr>
                                    <w:p w14:paraId="1262379B" w14:textId="4E4F6D2A" w:rsidR="001772B1" w:rsidRDefault="00C139C8">
                                      <w:pPr>
                                        <w:pStyle w:val="Footer"/>
                                      </w:pPr>
                                      <w:r>
                                        <w:rPr>
                                          <w:b/>
                                          <w:bCs/>
                                        </w:rPr>
                                        <w:t>Tel</w:t>
                                      </w:r>
                                      <w:r>
                                        <w:t xml:space="preserve"> </w:t>
                                      </w:r>
                                      <w:sdt>
                                        <w:sdtPr>
                                          <w:alias w:val="Telephone"/>
                                          <w:tag w:val=""/>
                                          <w:id w:val="130763847"/>
                                          <w:dataBinding w:prefixMappings="xmlns:ns0='http://schemas.microsoft.com/office/2006/coverPageProps' " w:xpath="/ns0:CoverPageProperties[1]/ns0:CompanyPhone[1]" w:storeItemID="{55AF091B-3C7A-41E3-B477-F2FDAA23CFDA}"/>
                                          <w:text/>
                                        </w:sdtPr>
                                        <w:sdtEndPr/>
                                        <w:sdtContent>
                                          <w:r w:rsidR="00EE7140">
                                            <w:t>+233545666550</w:t>
                                          </w:r>
                                        </w:sdtContent>
                                      </w:sdt>
                                    </w:p>
                                    <w:p w14:paraId="5CFBF213" w14:textId="233EC5CA" w:rsidR="001772B1" w:rsidRDefault="00C139C8">
                                      <w:pPr>
                                        <w:pStyle w:val="Footer"/>
                                      </w:pPr>
                                      <w:r>
                                        <w:rPr>
                                          <w:b/>
                                          <w:bCs/>
                                        </w:rPr>
                                        <w:t>Fax</w:t>
                                      </w:r>
                                      <w:r>
                                        <w:t xml:space="preserve"> </w:t>
                                      </w:r>
                                      <w:sdt>
                                        <w:sdtPr>
                                          <w:alias w:val="Fax"/>
                                          <w:tag w:val=""/>
                                          <w:id w:val="-2015451963"/>
                                          <w:dataBinding w:prefixMappings="xmlns:ns0='http://schemas.microsoft.com/office/2006/coverPageProps' " w:xpath="/ns0:CoverPageProperties[1]/ns0:CompanyFax[1]" w:storeItemID="{55AF091B-3C7A-41E3-B477-F2FDAA23CFDA}"/>
                                          <w:text/>
                                        </w:sdtPr>
                                        <w:sdtEndPr/>
                                        <w:sdtContent>
                                          <w:r w:rsidR="00BA0486">
                                            <w:t>+23354901252</w:t>
                                          </w:r>
                                        </w:sdtContent>
                                      </w:sdt>
                                      <w:r w:rsidR="00BA0486">
                                        <w:t>0</w:t>
                                      </w:r>
                                    </w:p>
                                  </w:tc>
                                  <w:sdt>
                                    <w:sdtPr>
                                      <w:alias w:val="Address"/>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882A8A8" w14:textId="7406A32E" w:rsidR="001772B1" w:rsidRDefault="00BA0486">
                                          <w:pPr>
                                            <w:pStyle w:val="Footer"/>
                                          </w:pPr>
                                          <w:r w:rsidRPr="00BA0486">
                                            <w:t>55-370 Kamehameha Hwy, Laie, HI. 96762</w:t>
                                          </w:r>
                                        </w:p>
                                      </w:tc>
                                    </w:sdtContent>
                                  </w:sdt>
                                  <w:tc>
                                    <w:tcPr>
                                      <w:tcW w:w="1667" w:type="pct"/>
                                      <w:tcMar>
                                        <w:bottom w:w="144" w:type="dxa"/>
                                      </w:tcMar>
                                    </w:tcPr>
                                    <w:sdt>
                                      <w:sdtPr>
                                        <w:alias w:val="Website"/>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578D0222" w14:textId="2B2777BB" w:rsidR="001772B1" w:rsidRDefault="00BA0486">
                                          <w:pPr>
                                            <w:pStyle w:val="Footer"/>
                                          </w:pPr>
                                          <w:r>
                                            <w:t>PL.com</w:t>
                                          </w:r>
                                        </w:p>
                                      </w:sdtContent>
                                    </w:sdt>
                                    <w:sdt>
                                      <w:sdtPr>
                                        <w:alias w:val="Email"/>
                                        <w:tag w:val=""/>
                                        <w:id w:val="1873495697"/>
                                        <w:dataBinding w:prefixMappings="xmlns:ns0='http://schemas.microsoft.com/office/2006/coverPageProps' " w:xpath="/ns0:CoverPageProperties[1]/ns0:CompanyEmail[1]" w:storeItemID="{55AF091B-3C7A-41E3-B477-F2FDAA23CFDA}"/>
                                        <w:text/>
                                      </w:sdtPr>
                                      <w:sdtEndPr/>
                                      <w:sdtContent>
                                        <w:p w14:paraId="5797A8AB" w14:textId="01F788CF" w:rsidR="001772B1" w:rsidRDefault="00BA0486">
                                          <w:pPr>
                                            <w:pStyle w:val="Footer"/>
                                          </w:pPr>
                                          <w:r>
                                            <w:t>admin@pl.com</w:t>
                                          </w:r>
                                        </w:p>
                                      </w:sdtContent>
                                    </w:sdt>
                                  </w:tc>
                                </w:tr>
                                <w:tr w:rsidR="001772B1" w14:paraId="634EE58B" w14:textId="77777777">
                                  <w:trPr>
                                    <w:trHeight w:hRule="exact" w:val="86"/>
                                    <w:jc w:val="right"/>
                                  </w:trPr>
                                  <w:tc>
                                    <w:tcPr>
                                      <w:tcW w:w="1666" w:type="pct"/>
                                      <w:shd w:val="clear" w:color="auto" w:fill="000000" w:themeFill="text1"/>
                                    </w:tcPr>
                                    <w:p w14:paraId="44AC7B7C" w14:textId="77777777" w:rsidR="001772B1" w:rsidRDefault="001772B1">
                                      <w:pPr>
                                        <w:pStyle w:val="Footer"/>
                                      </w:pPr>
                                    </w:p>
                                  </w:tc>
                                  <w:tc>
                                    <w:tcPr>
                                      <w:tcW w:w="1667" w:type="pct"/>
                                      <w:shd w:val="clear" w:color="auto" w:fill="000000" w:themeFill="text1"/>
                                    </w:tcPr>
                                    <w:p w14:paraId="280A272E" w14:textId="77777777" w:rsidR="001772B1" w:rsidRDefault="001772B1">
                                      <w:pPr>
                                        <w:pStyle w:val="Footer"/>
                                      </w:pPr>
                                    </w:p>
                                  </w:tc>
                                  <w:tc>
                                    <w:tcPr>
                                      <w:tcW w:w="1667" w:type="pct"/>
                                      <w:shd w:val="clear" w:color="auto" w:fill="000000" w:themeFill="text1"/>
                                    </w:tcPr>
                                    <w:p w14:paraId="288DCF1A" w14:textId="77777777" w:rsidR="001772B1" w:rsidRDefault="001772B1">
                                      <w:pPr>
                                        <w:pStyle w:val="Footer"/>
                                      </w:pPr>
                                    </w:p>
                                  </w:tc>
                                </w:tr>
                              </w:tbl>
                              <w:p w14:paraId="64C9022D" w14:textId="77777777" w:rsidR="001772B1" w:rsidRDefault="001772B1">
                                <w:pPr>
                                  <w:pStyle w:val="NoSpacing"/>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type w14:anchorId="2F2C43EB" id="_x0000_t202" coordsize="21600,21600" o:spt="202" path="m,l,21600r21600,l21600,xe">
                    <v:stroke joinstyle="miter"/>
                    <v:path gradientshapeok="t" o:connecttype="rect"/>
                  </v:shapetype>
                  <v:shape id="Text Box 7" o:spid="_x0000_s1026" type="#_x0000_t202" style="position:absolute;margin-left:0;margin-top:0;width:540pt;height:140.4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" o:allowoverlap="f" filled="f" stroked="f" strokeweight=".5pt">
                    <v:textbox inset="0,0,0,0">
                      <w:txbxContent>
                        <w:p w14:paraId="5F978DEA" w14:textId="310D0930" w:rsidR="001772B1" w:rsidRDefault="00F54F99">
                          <w:pPr>
                            <w:pStyle w:val="Organization"/>
                          </w:pPr>
                          <w:sdt>
                            <w:sdtPr>
                              <w:alias w:val="Company"/>
                              <w:tag w:val=""/>
                              <w:id w:val="1735350181"/>
                              <w:dataBinding w:prefixMappings="xmlns:ns0='http://schemas.openxmlformats.org/officeDocument/2006/extended-properties' " w:xpath="/ns0:Properties[1]/ns0:Company[1]" w:storeItemID="{6668398D-A668-4E3E-A5EB-62B293D839F1}"/>
                              <w:text/>
                            </w:sdtPr>
                            <w:sdtEndPr/>
                            <w:sdtContent>
                              <w:r w:rsidR="003E0E2E" w:rsidRPr="003E0E2E">
                                <w:t>PromisedLand</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601"/>
                            <w:gridCol w:w="3602"/>
                            <w:gridCol w:w="3602"/>
                          </w:tblGrid>
                          <w:tr w:rsidR="001772B1" w14:paraId="09335C22" w14:textId="77777777">
                            <w:trPr>
                              <w:trHeight w:hRule="exact" w:val="144"/>
                              <w:jc w:val="right"/>
                            </w:trPr>
                            <w:tc>
                              <w:tcPr>
                                <w:tcW w:w="1666" w:type="pct"/>
                              </w:tcPr>
                              <w:p w14:paraId="542C2BB7" w14:textId="77777777" w:rsidR="001772B1" w:rsidRDefault="001772B1"/>
                            </w:tc>
                            <w:tc>
                              <w:tcPr>
                                <w:tcW w:w="1667" w:type="pct"/>
                              </w:tcPr>
                              <w:p w14:paraId="3D95DFED" w14:textId="77777777" w:rsidR="001772B1" w:rsidRDefault="001772B1"/>
                            </w:tc>
                            <w:tc>
                              <w:tcPr>
                                <w:tcW w:w="1667" w:type="pct"/>
                              </w:tcPr>
                              <w:p w14:paraId="39BC55C6" w14:textId="77777777" w:rsidR="001772B1" w:rsidRDefault="001772B1"/>
                            </w:tc>
                          </w:tr>
                          <w:tr w:rsidR="001772B1" w14:paraId="702E8B8C" w14:textId="77777777">
                            <w:trPr>
                              <w:jc w:val="right"/>
                            </w:trPr>
                            <w:tc>
                              <w:tcPr>
                                <w:tcW w:w="1666" w:type="pct"/>
                                <w:tcMar>
                                  <w:bottom w:w="144" w:type="dxa"/>
                                </w:tcMar>
                              </w:tcPr>
                              <w:p w14:paraId="1262379B" w14:textId="4E4F6D2A" w:rsidR="001772B1" w:rsidRDefault="00C139C8">
                                <w:pPr>
                                  <w:pStyle w:val="Footer"/>
                                </w:pPr>
                                <w:r>
                                  <w:rPr>
                                    <w:b/>
                                    <w:bCs/>
                                  </w:rPr>
                                  <w:t>Tel</w:t>
                                </w:r>
                                <w:r>
                                  <w:t xml:space="preserve"> </w:t>
                                </w:r>
                                <w:sdt>
                                  <w:sdtPr>
                                    <w:alias w:val="Telephone"/>
                                    <w:tag w:val=""/>
                                    <w:id w:val="130763847"/>
                                    <w:dataBinding w:prefixMappings="xmlns:ns0='http://schemas.microsoft.com/office/2006/coverPageProps' " w:xpath="/ns0:CoverPageProperties[1]/ns0:CompanyPhone[1]" w:storeItemID="{55AF091B-3C7A-41E3-B477-F2FDAA23CFDA}"/>
                                    <w:text/>
                                  </w:sdtPr>
                                  <w:sdtEndPr/>
                                  <w:sdtContent>
                                    <w:r w:rsidR="00EE7140">
                                      <w:t>+233545666550</w:t>
                                    </w:r>
                                  </w:sdtContent>
                                </w:sdt>
                              </w:p>
                              <w:p w14:paraId="5CFBF213" w14:textId="233EC5CA" w:rsidR="001772B1" w:rsidRDefault="00C139C8">
                                <w:pPr>
                                  <w:pStyle w:val="Footer"/>
                                </w:pPr>
                                <w:r>
                                  <w:rPr>
                                    <w:b/>
                                    <w:bCs/>
                                  </w:rPr>
                                  <w:t>Fax</w:t>
                                </w:r>
                                <w:r>
                                  <w:t xml:space="preserve"> </w:t>
                                </w:r>
                                <w:sdt>
                                  <w:sdtPr>
                                    <w:alias w:val="Fax"/>
                                    <w:tag w:val=""/>
                                    <w:id w:val="-2015451963"/>
                                    <w:dataBinding w:prefixMappings="xmlns:ns0='http://schemas.microsoft.com/office/2006/coverPageProps' " w:xpath="/ns0:CoverPageProperties[1]/ns0:CompanyFax[1]" w:storeItemID="{55AF091B-3C7A-41E3-B477-F2FDAA23CFDA}"/>
                                    <w:text/>
                                  </w:sdtPr>
                                  <w:sdtEndPr/>
                                  <w:sdtContent>
                                    <w:r w:rsidR="00BA0486">
                                      <w:t>+23354901252</w:t>
                                    </w:r>
                                  </w:sdtContent>
                                </w:sdt>
                                <w:r w:rsidR="00BA0486">
                                  <w:t>0</w:t>
                                </w:r>
                              </w:p>
                            </w:tc>
                            <w:sdt>
                              <w:sdtPr>
                                <w:alias w:val="Address"/>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882A8A8" w14:textId="7406A32E" w:rsidR="001772B1" w:rsidRDefault="00BA0486">
                                    <w:pPr>
                                      <w:pStyle w:val="Footer"/>
                                    </w:pPr>
                                    <w:r w:rsidRPr="00BA0486">
                                      <w:t>55-370 Kamehameha Hwy, Laie, HI. 96762</w:t>
                                    </w:r>
                                  </w:p>
                                </w:tc>
                              </w:sdtContent>
                            </w:sdt>
                            <w:tc>
                              <w:tcPr>
                                <w:tcW w:w="1667" w:type="pct"/>
                                <w:tcMar>
                                  <w:bottom w:w="144" w:type="dxa"/>
                                </w:tcMar>
                              </w:tcPr>
                              <w:sdt>
                                <w:sdtPr>
                                  <w:alias w:val="Website"/>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578D0222" w14:textId="2B2777BB" w:rsidR="001772B1" w:rsidRDefault="00BA0486">
                                    <w:pPr>
                                      <w:pStyle w:val="Footer"/>
                                    </w:pPr>
                                    <w:r>
                                      <w:t>PL.com</w:t>
                                    </w:r>
                                  </w:p>
                                </w:sdtContent>
                              </w:sdt>
                              <w:sdt>
                                <w:sdtPr>
                                  <w:alias w:val="Email"/>
                                  <w:tag w:val=""/>
                                  <w:id w:val="1873495697"/>
                                  <w:dataBinding w:prefixMappings="xmlns:ns0='http://schemas.microsoft.com/office/2006/coverPageProps' " w:xpath="/ns0:CoverPageProperties[1]/ns0:CompanyEmail[1]" w:storeItemID="{55AF091B-3C7A-41E3-B477-F2FDAA23CFDA}"/>
                                  <w:text/>
                                </w:sdtPr>
                                <w:sdtEndPr/>
                                <w:sdtContent>
                                  <w:p w14:paraId="5797A8AB" w14:textId="01F788CF" w:rsidR="001772B1" w:rsidRDefault="00BA0486">
                                    <w:pPr>
                                      <w:pStyle w:val="Footer"/>
                                    </w:pPr>
                                    <w:r>
                                      <w:t>admin@pl.com</w:t>
                                    </w:r>
                                  </w:p>
                                </w:sdtContent>
                              </w:sdt>
                            </w:tc>
                          </w:tr>
                          <w:tr w:rsidR="001772B1" w14:paraId="634EE58B" w14:textId="77777777">
                            <w:trPr>
                              <w:trHeight w:hRule="exact" w:val="86"/>
                              <w:jc w:val="right"/>
                            </w:trPr>
                            <w:tc>
                              <w:tcPr>
                                <w:tcW w:w="1666" w:type="pct"/>
                                <w:shd w:val="clear" w:color="auto" w:fill="000000" w:themeFill="text1"/>
                              </w:tcPr>
                              <w:p w14:paraId="44AC7B7C" w14:textId="77777777" w:rsidR="001772B1" w:rsidRDefault="001772B1">
                                <w:pPr>
                                  <w:pStyle w:val="Footer"/>
                                </w:pPr>
                              </w:p>
                            </w:tc>
                            <w:tc>
                              <w:tcPr>
                                <w:tcW w:w="1667" w:type="pct"/>
                                <w:shd w:val="clear" w:color="auto" w:fill="000000" w:themeFill="text1"/>
                              </w:tcPr>
                              <w:p w14:paraId="280A272E" w14:textId="77777777" w:rsidR="001772B1" w:rsidRDefault="001772B1">
                                <w:pPr>
                                  <w:pStyle w:val="Footer"/>
                                </w:pPr>
                              </w:p>
                            </w:tc>
                            <w:tc>
                              <w:tcPr>
                                <w:tcW w:w="1667" w:type="pct"/>
                                <w:shd w:val="clear" w:color="auto" w:fill="000000" w:themeFill="text1"/>
                              </w:tcPr>
                              <w:p w14:paraId="288DCF1A" w14:textId="77777777" w:rsidR="001772B1" w:rsidRDefault="001772B1">
                                <w:pPr>
                                  <w:pStyle w:val="Footer"/>
                                </w:pPr>
                              </w:p>
                            </w:tc>
                          </w:tr>
                        </w:tbl>
                        <w:p w14:paraId="64C9022D" w14:textId="77777777" w:rsidR="001772B1" w:rsidRDefault="001772B1">
                          <w:pPr>
                            <w:pStyle w:val="NoSpacing"/>
                          </w:pPr>
                        </w:p>
                      </w:txbxContent>
                    </v:textbox>
                    <w10:wrap type="square" anchorx="page" anchory="margin"/>
                  </v:shape>
                </w:pict>
              </mc:Fallback>
            </mc:AlternateContent>
          </w:r>
        </w:p>
        <w:p w14:paraId="6F9A58D4" w14:textId="13E5A03F" w:rsidR="001772B1" w:rsidRDefault="00ED4701" w:rsidP="0041731B">
          <w:pPr>
            <w:rPr>
              <w:b/>
              <w:bCs/>
            </w:rPr>
          </w:pPr>
          <w:r>
            <w:rPr>
              <w:noProof/>
            </w:rPr>
            <mc:AlternateContent>
              <mc:Choice Requires="wps">
                <w:drawing>
                  <wp:anchor distT="0" distB="0" distL="114300" distR="114300" simplePos="0" relativeHeight="251674624" behindDoc="1" locked="0" layoutInCell="1" allowOverlap="0" wp14:anchorId="180BF770" wp14:editId="14838081">
                    <wp:simplePos x="0" y="0"/>
                    <wp:positionH relativeFrom="page">
                      <wp:posOffset>457200</wp:posOffset>
                    </wp:positionH>
                    <wp:positionV relativeFrom="margin">
                      <wp:posOffset>3463290</wp:posOffset>
                    </wp:positionV>
                    <wp:extent cx="7229475" cy="378396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29475" cy="3783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96"/>
                                    <w:szCs w:val="12"/>
                                  </w:rPr>
                                  <w:alias w:val="Title"/>
                                  <w:tag w:val=""/>
                                  <w:id w:val="2115015981"/>
                                  <w:dataBinding w:prefixMappings="xmlns:ns0='http://purl.org/dc/elements/1.1/' xmlns:ns1='http://schemas.openxmlformats.org/package/2006/metadata/core-properties' " w:xpath="/ns1:coreProperties[1]/ns0:title[1]" w:storeItemID="{6C3C8BC8-F283-45AE-878A-BAB7291924A1}"/>
                                  <w:text/>
                                </w:sdtPr>
                                <w:sdtEndPr/>
                                <w:sdtContent>
                                  <w:p w14:paraId="7AC37FA5" w14:textId="22D9A240" w:rsidR="001772B1" w:rsidRPr="0041731B" w:rsidRDefault="0041731B" w:rsidP="003E0E2E">
                                    <w:pPr>
                                      <w:pStyle w:val="Title"/>
                                      <w:rPr>
                                        <w:sz w:val="96"/>
                                        <w:szCs w:val="12"/>
                                      </w:rPr>
                                    </w:pPr>
                                    <w:r w:rsidRPr="0041731B">
                                      <w:rPr>
                                        <w:sz w:val="96"/>
                                        <w:szCs w:val="12"/>
                                      </w:rPr>
                                      <w:t xml:space="preserve">Proposal for </w:t>
                                    </w:r>
                                    <w:bookmarkStart w:id="0" w:name="_Hlk98753825"/>
                                    <w:r w:rsidRPr="0041731B">
                                      <w:rPr>
                                        <w:sz w:val="96"/>
                                        <w:szCs w:val="12"/>
                                      </w:rPr>
                                      <w:t>PromisedLand</w:t>
                                    </w:r>
                                    <w:bookmarkEnd w:id="0"/>
                                    <w:r w:rsidRPr="0041731B">
                                      <w:rPr>
                                        <w:sz w:val="96"/>
                                        <w:szCs w:val="12"/>
                                      </w:rPr>
                                      <w:t xml:space="preserve"> at Hukilau Marketplace</w:t>
                                    </w:r>
                                  </w:p>
                                </w:sdtContent>
                              </w:sdt>
                              <w:p w14:paraId="468CBE29" w14:textId="7219A9D2" w:rsidR="0041731B" w:rsidRDefault="0041731B" w:rsidP="003E0E2E">
                                <w:pPr>
                                  <w:pStyle w:val="Subtitle"/>
                                  <w:ind w:left="144" w:right="720"/>
                                  <w:rPr>
                                    <w:color w:val="auto"/>
                                    <w:sz w:val="44"/>
                                    <w:szCs w:val="12"/>
                                  </w:rPr>
                                </w:pPr>
                                <w:r>
                                  <w:rPr>
                                    <w:color w:val="auto"/>
                                    <w:sz w:val="44"/>
                                    <w:szCs w:val="12"/>
                                  </w:rPr>
                                  <w:t>B</w:t>
                                </w:r>
                                <w:r w:rsidR="00C139C8" w:rsidRPr="0041731B">
                                  <w:rPr>
                                    <w:color w:val="auto"/>
                                    <w:sz w:val="44"/>
                                    <w:szCs w:val="12"/>
                                  </w:rPr>
                                  <w:t>Y</w:t>
                                </w:r>
                                <w:r>
                                  <w:rPr>
                                    <w:color w:val="auto"/>
                                    <w:sz w:val="44"/>
                                    <w:szCs w:val="12"/>
                                  </w:rPr>
                                  <w:t xml:space="preserve"> david odediran</w:t>
                                </w:r>
                              </w:p>
                              <w:p w14:paraId="3904CD2F" w14:textId="7B8927A8" w:rsidR="001772B1" w:rsidRPr="0041731B" w:rsidRDefault="00F54F99" w:rsidP="003E0E2E">
                                <w:pPr>
                                  <w:pStyle w:val="Subtitle"/>
                                  <w:ind w:left="144" w:right="720"/>
                                  <w:rPr>
                                    <w:sz w:val="44"/>
                                    <w:szCs w:val="12"/>
                                  </w:rPr>
                                </w:pPr>
                                <w:sdt>
                                  <w:sdtPr>
                                    <w:rPr>
                                      <w:color w:val="auto"/>
                                      <w:sz w:val="44"/>
                                      <w:szCs w:val="12"/>
                                    </w:rPr>
                                    <w:alias w:val="Date"/>
                                    <w:id w:val="1417830956"/>
                                    <w:dataBinding w:prefixMappings="xmlns:ns0='http://schemas.microsoft.com/office/2006/coverPageProps' " w:xpath="/ns0:CoverPageProperties[1]/ns0:PublishDate[1]" w:storeItemID="{55AF091B-3C7A-41E3-B477-F2FDAA23CFDA}"/>
                                    <w:date w:fullDate="2022-03-21T00:00:00Z">
                                      <w:dateFormat w:val="yyyy"/>
                                      <w:lid w:val="en-US"/>
                                      <w:storeMappedDataAs w:val="dateTime"/>
                                      <w:calendar w:val="gregorian"/>
                                    </w:date>
                                  </w:sdtPr>
                                  <w:sdtEndPr/>
                                  <w:sdtContent>
                                    <w:r w:rsidR="00337228">
                                      <w:rPr>
                                        <w:color w:val="auto"/>
                                        <w:sz w:val="44"/>
                                        <w:szCs w:val="12"/>
                                      </w:rPr>
                                      <w:t>2022</w:t>
                                    </w:r>
                                  </w:sdtContent>
                                </w:sdt>
                              </w:p>
                              <w:sdt>
                                <w:sdtPr>
                                  <w:rPr>
                                    <w:sz w:val="18"/>
                                    <w:szCs w:val="12"/>
                                  </w:rPr>
                                  <w:alias w:val="Quote or Abstract"/>
                                  <w:tag w:val="Quote or Abstract"/>
                                  <w:id w:val="-247963122"/>
                                  <w:showingPlcHdr/>
                                  <w:dataBinding w:prefixMappings="xmlns:ns0='http://schemas.microsoft.com/office/2006/coverPageProps'" w:xpath="/ns0:CoverPageProperties[1]/ns0:Abstract[1]" w:storeItemID="{55AF091B-3C7A-41E3-B477-F2FDAA23CFDA}"/>
                                  <w:text/>
                                </w:sdtPr>
                                <w:sdtEndPr/>
                                <w:sdtContent>
                                  <w:p w14:paraId="084061D0" w14:textId="3A89778F" w:rsidR="001772B1" w:rsidRPr="0041731B" w:rsidRDefault="00EA2F37">
                                    <w:pPr>
                                      <w:pStyle w:val="Abstract"/>
                                      <w:spacing w:after="600"/>
                                      <w:rPr>
                                        <w:sz w:val="18"/>
                                        <w:szCs w:val="12"/>
                                      </w:rPr>
                                    </w:pPr>
                                    <w:r>
                                      <w:rPr>
                                        <w:sz w:val="18"/>
                                        <w:szCs w:val="12"/>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BF770" id="Text Box 5" o:spid="_x0000_s1027" type="#_x0000_t202" style="position:absolute;margin-left:36pt;margin-top:272.7pt;width:569.25pt;height:297.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" o:allowoverlap="f" filled="f" stroked="f" strokeweight=".5pt">
                    <v:textbox inset="0,0,0,0">
                      <w:txbxContent>
                        <w:sdt>
                          <w:sdtPr>
                            <w:rPr>
                              <w:sz w:val="96"/>
                              <w:szCs w:val="12"/>
                            </w:rPr>
                            <w:alias w:val="Title"/>
                            <w:tag w:val=""/>
                            <w:id w:val="2115015981"/>
                            <w:dataBinding w:prefixMappings="xmlns:ns0='http://purl.org/dc/elements/1.1/' xmlns:ns1='http://schemas.openxmlformats.org/package/2006/metadata/core-properties' " w:xpath="/ns1:coreProperties[1]/ns0:title[1]" w:storeItemID="{6C3C8BC8-F283-45AE-878A-BAB7291924A1}"/>
                            <w:text/>
                          </w:sdtPr>
                          <w:sdtEndPr/>
                          <w:sdtContent>
                            <w:p w14:paraId="7AC37FA5" w14:textId="22D9A240" w:rsidR="001772B1" w:rsidRPr="0041731B" w:rsidRDefault="0041731B" w:rsidP="003E0E2E">
                              <w:pPr>
                                <w:pStyle w:val="Title"/>
                                <w:rPr>
                                  <w:sz w:val="96"/>
                                  <w:szCs w:val="12"/>
                                </w:rPr>
                              </w:pPr>
                              <w:r w:rsidRPr="0041731B">
                                <w:rPr>
                                  <w:sz w:val="96"/>
                                  <w:szCs w:val="12"/>
                                </w:rPr>
                                <w:t xml:space="preserve">Proposal for </w:t>
                              </w:r>
                              <w:bookmarkStart w:id="1" w:name="_Hlk98753825"/>
                              <w:r w:rsidRPr="0041731B">
                                <w:rPr>
                                  <w:sz w:val="96"/>
                                  <w:szCs w:val="12"/>
                                </w:rPr>
                                <w:t>PromisedLand</w:t>
                              </w:r>
                              <w:bookmarkEnd w:id="1"/>
                              <w:r w:rsidRPr="0041731B">
                                <w:rPr>
                                  <w:sz w:val="96"/>
                                  <w:szCs w:val="12"/>
                                </w:rPr>
                                <w:t xml:space="preserve"> at Hukilau Marketplace</w:t>
                              </w:r>
                            </w:p>
                          </w:sdtContent>
                        </w:sdt>
                        <w:p w14:paraId="468CBE29" w14:textId="7219A9D2" w:rsidR="0041731B" w:rsidRDefault="0041731B" w:rsidP="003E0E2E">
                          <w:pPr>
                            <w:pStyle w:val="Subtitle"/>
                            <w:ind w:left="144" w:right="720"/>
                            <w:rPr>
                              <w:color w:val="auto"/>
                              <w:sz w:val="44"/>
                              <w:szCs w:val="12"/>
                            </w:rPr>
                          </w:pPr>
                          <w:r>
                            <w:rPr>
                              <w:color w:val="auto"/>
                              <w:sz w:val="44"/>
                              <w:szCs w:val="12"/>
                            </w:rPr>
                            <w:t>B</w:t>
                          </w:r>
                          <w:r w:rsidR="00C139C8" w:rsidRPr="0041731B">
                            <w:rPr>
                              <w:color w:val="auto"/>
                              <w:sz w:val="44"/>
                              <w:szCs w:val="12"/>
                            </w:rPr>
                            <w:t>Y</w:t>
                          </w:r>
                          <w:r>
                            <w:rPr>
                              <w:color w:val="auto"/>
                              <w:sz w:val="44"/>
                              <w:szCs w:val="12"/>
                            </w:rPr>
                            <w:t xml:space="preserve"> david odediran</w:t>
                          </w:r>
                        </w:p>
                        <w:p w14:paraId="3904CD2F" w14:textId="7B8927A8" w:rsidR="001772B1" w:rsidRPr="0041731B" w:rsidRDefault="00F54F99" w:rsidP="003E0E2E">
                          <w:pPr>
                            <w:pStyle w:val="Subtitle"/>
                            <w:ind w:left="144" w:right="720"/>
                            <w:rPr>
                              <w:sz w:val="44"/>
                              <w:szCs w:val="12"/>
                            </w:rPr>
                          </w:pPr>
                          <w:sdt>
                            <w:sdtPr>
                              <w:rPr>
                                <w:color w:val="auto"/>
                                <w:sz w:val="44"/>
                                <w:szCs w:val="12"/>
                              </w:rPr>
                              <w:alias w:val="Date"/>
                              <w:id w:val="1417830956"/>
                              <w:dataBinding w:prefixMappings="xmlns:ns0='http://schemas.microsoft.com/office/2006/coverPageProps' " w:xpath="/ns0:CoverPageProperties[1]/ns0:PublishDate[1]" w:storeItemID="{55AF091B-3C7A-41E3-B477-F2FDAA23CFDA}"/>
                              <w:date w:fullDate="2022-03-21T00:00:00Z">
                                <w:dateFormat w:val="yyyy"/>
                                <w:lid w:val="en-US"/>
                                <w:storeMappedDataAs w:val="dateTime"/>
                                <w:calendar w:val="gregorian"/>
                              </w:date>
                            </w:sdtPr>
                            <w:sdtEndPr/>
                            <w:sdtContent>
                              <w:r w:rsidR="00337228">
                                <w:rPr>
                                  <w:color w:val="auto"/>
                                  <w:sz w:val="44"/>
                                  <w:szCs w:val="12"/>
                                </w:rPr>
                                <w:t>2022</w:t>
                              </w:r>
                            </w:sdtContent>
                          </w:sdt>
                        </w:p>
                        <w:sdt>
                          <w:sdtPr>
                            <w:rPr>
                              <w:sz w:val="18"/>
                              <w:szCs w:val="12"/>
                            </w:rPr>
                            <w:alias w:val="Quote or Abstract"/>
                            <w:tag w:val="Quote or Abstract"/>
                            <w:id w:val="-247963122"/>
                            <w:showingPlcHdr/>
                            <w:dataBinding w:prefixMappings="xmlns:ns0='http://schemas.microsoft.com/office/2006/coverPageProps'" w:xpath="/ns0:CoverPageProperties[1]/ns0:Abstract[1]" w:storeItemID="{55AF091B-3C7A-41E3-B477-F2FDAA23CFDA}"/>
                            <w:text/>
                          </w:sdtPr>
                          <w:sdtEndPr/>
                          <w:sdtContent>
                            <w:p w14:paraId="084061D0" w14:textId="3A89778F" w:rsidR="001772B1" w:rsidRPr="0041731B" w:rsidRDefault="00EA2F37">
                              <w:pPr>
                                <w:pStyle w:val="Abstract"/>
                                <w:spacing w:after="600"/>
                                <w:rPr>
                                  <w:sz w:val="18"/>
                                  <w:szCs w:val="12"/>
                                </w:rPr>
                              </w:pPr>
                              <w:r>
                                <w:rPr>
                                  <w:sz w:val="18"/>
                                  <w:szCs w:val="12"/>
                                </w:rPr>
                                <w:t xml:space="preserve">     </w:t>
                              </w:r>
                            </w:p>
                          </w:sdtContent>
                        </w:sdt>
                      </w:txbxContent>
                    </v:textbox>
                    <w10:wrap anchorx="page" anchory="margin"/>
                  </v:shape>
                </w:pict>
              </mc:Fallback>
            </mc:AlternateContent>
          </w:r>
          <w:r w:rsidR="0041731B">
            <w:rPr>
              <w:noProof/>
            </w:rPr>
            <w:drawing>
              <wp:inline distT="0" distB="0" distL="0" distR="0" wp14:anchorId="6EBABB1A" wp14:editId="48A618DE">
                <wp:extent cx="4667229" cy="24574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6191" cy="2477965"/>
                        </a:xfrm>
                        <a:prstGeom prst="rect">
                          <a:avLst/>
                        </a:prstGeom>
                        <a:ln>
                          <a:noFill/>
                        </a:ln>
                        <a:effectLst>
                          <a:softEdge rad="112500"/>
                        </a:effectLst>
                      </pic:spPr>
                    </pic:pic>
                  </a:graphicData>
                </a:graphic>
              </wp:inline>
            </w:drawing>
          </w:r>
          <w:r w:rsidR="00C139C8">
            <w:br w:type="page"/>
          </w:r>
        </w:p>
      </w:sdtContent>
    </w:sdt>
    <w:sdt>
      <w:sdtPr>
        <w:rPr>
          <w:rFonts w:asciiTheme="minorHAnsi" w:eastAsiaTheme="minorHAnsi" w:hAnsiTheme="minorHAnsi" w:cstheme="minorBidi"/>
          <w:b w:val="0"/>
          <w:bCs w:val="0"/>
          <w:color w:val="404040" w:themeColor="text1" w:themeTint="BF"/>
          <w:kern w:val="0"/>
          <w:sz w:val="20"/>
        </w:rPr>
        <w:id w:val="-943534319"/>
        <w:docPartObj>
          <w:docPartGallery w:val="Table of Contents"/>
          <w:docPartUnique/>
        </w:docPartObj>
      </w:sdtPr>
      <w:sdtEndPr>
        <w:rPr>
          <w:noProof/>
        </w:rPr>
      </w:sdtEndPr>
      <w:sdtContent>
        <w:p w14:paraId="303F4A9D" w14:textId="2BFEAA8E" w:rsidR="004617FF" w:rsidRDefault="004617FF">
          <w:pPr>
            <w:pStyle w:val="TOCHeading"/>
          </w:pPr>
          <w:r>
            <w:t>Table of Contents</w:t>
          </w:r>
        </w:p>
        <w:p w14:paraId="46193E9F" w14:textId="0877F1DB" w:rsidR="007C5748" w:rsidRDefault="004617FF">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99194408" w:history="1">
            <w:r w:rsidR="007C5748" w:rsidRPr="005825D2">
              <w:rPr>
                <w:rStyle w:val="Hyperlink"/>
              </w:rPr>
              <w:t>Introduction to PromisedLand Server Architecture</w:t>
            </w:r>
            <w:r w:rsidR="007C5748">
              <w:rPr>
                <w:webHidden/>
              </w:rPr>
              <w:tab/>
            </w:r>
            <w:r w:rsidR="007C5748">
              <w:rPr>
                <w:webHidden/>
              </w:rPr>
              <w:fldChar w:fldCharType="begin"/>
            </w:r>
            <w:r w:rsidR="007C5748">
              <w:rPr>
                <w:webHidden/>
              </w:rPr>
              <w:instrText xml:space="preserve"> PAGEREF _Toc99194408 \h </w:instrText>
            </w:r>
            <w:r w:rsidR="007C5748">
              <w:rPr>
                <w:webHidden/>
              </w:rPr>
            </w:r>
            <w:r w:rsidR="007C5748">
              <w:rPr>
                <w:webHidden/>
              </w:rPr>
              <w:fldChar w:fldCharType="separate"/>
            </w:r>
            <w:r w:rsidR="007C5748">
              <w:rPr>
                <w:webHidden/>
              </w:rPr>
              <w:t>1</w:t>
            </w:r>
            <w:r w:rsidR="007C5748">
              <w:rPr>
                <w:webHidden/>
              </w:rPr>
              <w:fldChar w:fldCharType="end"/>
            </w:r>
          </w:hyperlink>
        </w:p>
        <w:p w14:paraId="5184304E" w14:textId="290B4D44" w:rsidR="007C5748" w:rsidRDefault="00F54F99">
          <w:pPr>
            <w:pStyle w:val="TOC2"/>
            <w:tabs>
              <w:tab w:val="right" w:leader="underscore" w:pos="8414"/>
            </w:tabs>
            <w:rPr>
              <w:rFonts w:eastAsiaTheme="minorEastAsia"/>
              <w:noProof/>
              <w:color w:val="auto"/>
              <w:sz w:val="22"/>
              <w:szCs w:val="22"/>
              <w:lang w:eastAsia="en-US"/>
            </w:rPr>
          </w:pPr>
          <w:hyperlink w:anchor="_Toc99194409" w:history="1">
            <w:r w:rsidR="007C5748" w:rsidRPr="005825D2">
              <w:rPr>
                <w:rStyle w:val="Hyperlink"/>
                <w:noProof/>
              </w:rPr>
              <w:t>Brief Summary</w:t>
            </w:r>
            <w:r w:rsidR="007C5748">
              <w:rPr>
                <w:noProof/>
                <w:webHidden/>
              </w:rPr>
              <w:tab/>
            </w:r>
            <w:r w:rsidR="007C5748">
              <w:rPr>
                <w:noProof/>
                <w:webHidden/>
              </w:rPr>
              <w:fldChar w:fldCharType="begin"/>
            </w:r>
            <w:r w:rsidR="007C5748">
              <w:rPr>
                <w:noProof/>
                <w:webHidden/>
              </w:rPr>
              <w:instrText xml:space="preserve"> PAGEREF _Toc99194409 \h </w:instrText>
            </w:r>
            <w:r w:rsidR="007C5748">
              <w:rPr>
                <w:noProof/>
                <w:webHidden/>
              </w:rPr>
            </w:r>
            <w:r w:rsidR="007C5748">
              <w:rPr>
                <w:noProof/>
                <w:webHidden/>
              </w:rPr>
              <w:fldChar w:fldCharType="separate"/>
            </w:r>
            <w:r w:rsidR="007C5748">
              <w:rPr>
                <w:noProof/>
                <w:webHidden/>
              </w:rPr>
              <w:t>1</w:t>
            </w:r>
            <w:r w:rsidR="007C5748">
              <w:rPr>
                <w:noProof/>
                <w:webHidden/>
              </w:rPr>
              <w:fldChar w:fldCharType="end"/>
            </w:r>
          </w:hyperlink>
        </w:p>
        <w:p w14:paraId="573DF24E" w14:textId="69F92867" w:rsidR="007C5748" w:rsidRDefault="00F54F99">
          <w:pPr>
            <w:pStyle w:val="TOC2"/>
            <w:tabs>
              <w:tab w:val="right" w:leader="underscore" w:pos="8414"/>
            </w:tabs>
            <w:rPr>
              <w:rFonts w:eastAsiaTheme="minorEastAsia"/>
              <w:noProof/>
              <w:color w:val="auto"/>
              <w:sz w:val="22"/>
              <w:szCs w:val="22"/>
              <w:lang w:eastAsia="en-US"/>
            </w:rPr>
          </w:pPr>
          <w:hyperlink w:anchor="_Toc99194410" w:history="1">
            <w:r w:rsidR="007C5748" w:rsidRPr="005825D2">
              <w:rPr>
                <w:rStyle w:val="Hyperlink"/>
                <w:rFonts w:asciiTheme="majorHAnsi" w:eastAsiaTheme="majorEastAsia" w:hAnsiTheme="majorHAnsi" w:cstheme="majorBidi"/>
                <w:b/>
                <w:bCs/>
                <w:noProof/>
              </w:rPr>
              <w:t>Organization Chart</w:t>
            </w:r>
            <w:r w:rsidR="007C5748">
              <w:rPr>
                <w:noProof/>
                <w:webHidden/>
              </w:rPr>
              <w:tab/>
            </w:r>
            <w:r w:rsidR="007C5748">
              <w:rPr>
                <w:noProof/>
                <w:webHidden/>
              </w:rPr>
              <w:fldChar w:fldCharType="begin"/>
            </w:r>
            <w:r w:rsidR="007C5748">
              <w:rPr>
                <w:noProof/>
                <w:webHidden/>
              </w:rPr>
              <w:instrText xml:space="preserve"> PAGEREF _Toc99194410 \h </w:instrText>
            </w:r>
            <w:r w:rsidR="007C5748">
              <w:rPr>
                <w:noProof/>
                <w:webHidden/>
              </w:rPr>
            </w:r>
            <w:r w:rsidR="007C5748">
              <w:rPr>
                <w:noProof/>
                <w:webHidden/>
              </w:rPr>
              <w:fldChar w:fldCharType="separate"/>
            </w:r>
            <w:r w:rsidR="007C5748">
              <w:rPr>
                <w:noProof/>
                <w:webHidden/>
              </w:rPr>
              <w:t>1</w:t>
            </w:r>
            <w:r w:rsidR="007C5748">
              <w:rPr>
                <w:noProof/>
                <w:webHidden/>
              </w:rPr>
              <w:fldChar w:fldCharType="end"/>
            </w:r>
          </w:hyperlink>
        </w:p>
        <w:p w14:paraId="7E858F98" w14:textId="2E0A8F6F" w:rsidR="007C5748" w:rsidRDefault="00F54F99">
          <w:pPr>
            <w:pStyle w:val="TOC1"/>
            <w:rPr>
              <w:rFonts w:eastAsiaTheme="minorEastAsia"/>
              <w:color w:val="auto"/>
              <w:kern w:val="0"/>
              <w:sz w:val="22"/>
              <w:szCs w:val="22"/>
              <w:lang w:eastAsia="en-US"/>
            </w:rPr>
          </w:pPr>
          <w:hyperlink w:anchor="_Toc99194411" w:history="1">
            <w:r w:rsidR="007C5748" w:rsidRPr="005825D2">
              <w:rPr>
                <w:rStyle w:val="Hyperlink"/>
              </w:rPr>
              <w:t>Server Architecture and Server Baseline</w:t>
            </w:r>
            <w:r w:rsidR="007C5748">
              <w:rPr>
                <w:webHidden/>
              </w:rPr>
              <w:tab/>
            </w:r>
            <w:r w:rsidR="007C5748">
              <w:rPr>
                <w:webHidden/>
              </w:rPr>
              <w:fldChar w:fldCharType="begin"/>
            </w:r>
            <w:r w:rsidR="007C5748">
              <w:rPr>
                <w:webHidden/>
              </w:rPr>
              <w:instrText xml:space="preserve"> PAGEREF _Toc99194411 \h </w:instrText>
            </w:r>
            <w:r w:rsidR="007C5748">
              <w:rPr>
                <w:webHidden/>
              </w:rPr>
            </w:r>
            <w:r w:rsidR="007C5748">
              <w:rPr>
                <w:webHidden/>
              </w:rPr>
              <w:fldChar w:fldCharType="separate"/>
            </w:r>
            <w:r w:rsidR="007C5748">
              <w:rPr>
                <w:webHidden/>
              </w:rPr>
              <w:t>3</w:t>
            </w:r>
            <w:r w:rsidR="007C5748">
              <w:rPr>
                <w:webHidden/>
              </w:rPr>
              <w:fldChar w:fldCharType="end"/>
            </w:r>
          </w:hyperlink>
        </w:p>
        <w:p w14:paraId="64E2C4AF" w14:textId="58A6F552" w:rsidR="007C5748" w:rsidRDefault="00F54F99">
          <w:pPr>
            <w:pStyle w:val="TOC2"/>
            <w:tabs>
              <w:tab w:val="right" w:leader="underscore" w:pos="8414"/>
            </w:tabs>
            <w:rPr>
              <w:rFonts w:eastAsiaTheme="minorEastAsia"/>
              <w:noProof/>
              <w:color w:val="auto"/>
              <w:sz w:val="22"/>
              <w:szCs w:val="22"/>
              <w:lang w:eastAsia="en-US"/>
            </w:rPr>
          </w:pPr>
          <w:hyperlink w:anchor="_Toc99194412" w:history="1">
            <w:r w:rsidR="007C5748" w:rsidRPr="005825D2">
              <w:rPr>
                <w:rStyle w:val="Hyperlink"/>
                <w:rFonts w:asciiTheme="majorHAnsi" w:eastAsiaTheme="majorEastAsia" w:hAnsiTheme="majorHAnsi" w:cstheme="majorBidi"/>
                <w:b/>
                <w:bCs/>
                <w:noProof/>
              </w:rPr>
              <w:t>Server architecture</w:t>
            </w:r>
            <w:r w:rsidR="007C5748">
              <w:rPr>
                <w:noProof/>
                <w:webHidden/>
              </w:rPr>
              <w:tab/>
            </w:r>
            <w:r w:rsidR="007C5748">
              <w:rPr>
                <w:noProof/>
                <w:webHidden/>
              </w:rPr>
              <w:fldChar w:fldCharType="begin"/>
            </w:r>
            <w:r w:rsidR="007C5748">
              <w:rPr>
                <w:noProof/>
                <w:webHidden/>
              </w:rPr>
              <w:instrText xml:space="preserve"> PAGEREF _Toc99194412 \h </w:instrText>
            </w:r>
            <w:r w:rsidR="007C5748">
              <w:rPr>
                <w:noProof/>
                <w:webHidden/>
              </w:rPr>
            </w:r>
            <w:r w:rsidR="007C5748">
              <w:rPr>
                <w:noProof/>
                <w:webHidden/>
              </w:rPr>
              <w:fldChar w:fldCharType="separate"/>
            </w:r>
            <w:r w:rsidR="007C5748">
              <w:rPr>
                <w:noProof/>
                <w:webHidden/>
              </w:rPr>
              <w:t>3</w:t>
            </w:r>
            <w:r w:rsidR="007C5748">
              <w:rPr>
                <w:noProof/>
                <w:webHidden/>
              </w:rPr>
              <w:fldChar w:fldCharType="end"/>
            </w:r>
          </w:hyperlink>
        </w:p>
        <w:p w14:paraId="6AA06130" w14:textId="625DB09B" w:rsidR="007C5748" w:rsidRDefault="00F54F99">
          <w:pPr>
            <w:pStyle w:val="TOC2"/>
            <w:tabs>
              <w:tab w:val="right" w:leader="underscore" w:pos="8414"/>
            </w:tabs>
            <w:rPr>
              <w:rFonts w:eastAsiaTheme="minorEastAsia"/>
              <w:noProof/>
              <w:color w:val="auto"/>
              <w:sz w:val="22"/>
              <w:szCs w:val="22"/>
              <w:lang w:eastAsia="en-US"/>
            </w:rPr>
          </w:pPr>
          <w:hyperlink w:anchor="_Toc99194413" w:history="1">
            <w:r w:rsidR="007C5748" w:rsidRPr="005825D2">
              <w:rPr>
                <w:rStyle w:val="Hyperlink"/>
                <w:rFonts w:asciiTheme="majorHAnsi" w:eastAsiaTheme="majorEastAsia" w:hAnsiTheme="majorHAnsi" w:cstheme="majorBidi"/>
                <w:b/>
                <w:bCs/>
                <w:noProof/>
              </w:rPr>
              <w:t>Server Baseline</w:t>
            </w:r>
            <w:r w:rsidR="007C5748">
              <w:rPr>
                <w:noProof/>
                <w:webHidden/>
              </w:rPr>
              <w:tab/>
            </w:r>
            <w:r w:rsidR="007C5748">
              <w:rPr>
                <w:noProof/>
                <w:webHidden/>
              </w:rPr>
              <w:fldChar w:fldCharType="begin"/>
            </w:r>
            <w:r w:rsidR="007C5748">
              <w:rPr>
                <w:noProof/>
                <w:webHidden/>
              </w:rPr>
              <w:instrText xml:space="preserve"> PAGEREF _Toc99194413 \h </w:instrText>
            </w:r>
            <w:r w:rsidR="007C5748">
              <w:rPr>
                <w:noProof/>
                <w:webHidden/>
              </w:rPr>
            </w:r>
            <w:r w:rsidR="007C5748">
              <w:rPr>
                <w:noProof/>
                <w:webHidden/>
              </w:rPr>
              <w:fldChar w:fldCharType="separate"/>
            </w:r>
            <w:r w:rsidR="007C5748">
              <w:rPr>
                <w:noProof/>
                <w:webHidden/>
              </w:rPr>
              <w:t>4</w:t>
            </w:r>
            <w:r w:rsidR="007C5748">
              <w:rPr>
                <w:noProof/>
                <w:webHidden/>
              </w:rPr>
              <w:fldChar w:fldCharType="end"/>
            </w:r>
          </w:hyperlink>
        </w:p>
        <w:p w14:paraId="25BD52B2" w14:textId="56EE310F" w:rsidR="007C5748" w:rsidRDefault="00F54F99">
          <w:pPr>
            <w:pStyle w:val="TOC1"/>
            <w:rPr>
              <w:rFonts w:eastAsiaTheme="minorEastAsia"/>
              <w:color w:val="auto"/>
              <w:kern w:val="0"/>
              <w:sz w:val="22"/>
              <w:szCs w:val="22"/>
              <w:lang w:eastAsia="en-US"/>
            </w:rPr>
          </w:pPr>
          <w:hyperlink w:anchor="_Toc99194414" w:history="1">
            <w:r w:rsidR="007C5748" w:rsidRPr="005825D2">
              <w:rPr>
                <w:rStyle w:val="Hyperlink"/>
              </w:rPr>
              <w:t>Storage Capacity</w:t>
            </w:r>
            <w:r w:rsidR="007C5748">
              <w:rPr>
                <w:webHidden/>
              </w:rPr>
              <w:tab/>
            </w:r>
            <w:r w:rsidR="007C5748">
              <w:rPr>
                <w:webHidden/>
              </w:rPr>
              <w:fldChar w:fldCharType="begin"/>
            </w:r>
            <w:r w:rsidR="007C5748">
              <w:rPr>
                <w:webHidden/>
              </w:rPr>
              <w:instrText xml:space="preserve"> PAGEREF _Toc99194414 \h </w:instrText>
            </w:r>
            <w:r w:rsidR="007C5748">
              <w:rPr>
                <w:webHidden/>
              </w:rPr>
            </w:r>
            <w:r w:rsidR="007C5748">
              <w:rPr>
                <w:webHidden/>
              </w:rPr>
              <w:fldChar w:fldCharType="separate"/>
            </w:r>
            <w:r w:rsidR="007C5748">
              <w:rPr>
                <w:webHidden/>
              </w:rPr>
              <w:t>5</w:t>
            </w:r>
            <w:r w:rsidR="007C5748">
              <w:rPr>
                <w:webHidden/>
              </w:rPr>
              <w:fldChar w:fldCharType="end"/>
            </w:r>
          </w:hyperlink>
        </w:p>
        <w:p w14:paraId="6B1A2B7C" w14:textId="6ACB8D82" w:rsidR="007C5748" w:rsidRDefault="00F54F99">
          <w:pPr>
            <w:pStyle w:val="TOC1"/>
            <w:rPr>
              <w:rFonts w:eastAsiaTheme="minorEastAsia"/>
              <w:color w:val="auto"/>
              <w:kern w:val="0"/>
              <w:sz w:val="22"/>
              <w:szCs w:val="22"/>
              <w:lang w:eastAsia="en-US"/>
            </w:rPr>
          </w:pPr>
          <w:hyperlink w:anchor="_Toc99194415" w:history="1">
            <w:r w:rsidR="007C5748" w:rsidRPr="005825D2">
              <w:rPr>
                <w:rStyle w:val="Hyperlink"/>
              </w:rPr>
              <w:t>Hardware and Software Troubleshooting</w:t>
            </w:r>
            <w:r w:rsidR="007C5748">
              <w:rPr>
                <w:webHidden/>
              </w:rPr>
              <w:tab/>
            </w:r>
            <w:r w:rsidR="007C5748">
              <w:rPr>
                <w:webHidden/>
              </w:rPr>
              <w:fldChar w:fldCharType="begin"/>
            </w:r>
            <w:r w:rsidR="007C5748">
              <w:rPr>
                <w:webHidden/>
              </w:rPr>
              <w:instrText xml:space="preserve"> PAGEREF _Toc99194415 \h </w:instrText>
            </w:r>
            <w:r w:rsidR="007C5748">
              <w:rPr>
                <w:webHidden/>
              </w:rPr>
            </w:r>
            <w:r w:rsidR="007C5748">
              <w:rPr>
                <w:webHidden/>
              </w:rPr>
              <w:fldChar w:fldCharType="separate"/>
            </w:r>
            <w:r w:rsidR="007C5748">
              <w:rPr>
                <w:webHidden/>
              </w:rPr>
              <w:t>8</w:t>
            </w:r>
            <w:r w:rsidR="007C5748">
              <w:rPr>
                <w:webHidden/>
              </w:rPr>
              <w:fldChar w:fldCharType="end"/>
            </w:r>
          </w:hyperlink>
        </w:p>
        <w:p w14:paraId="6603366C" w14:textId="1F502252" w:rsidR="007C5748" w:rsidRDefault="00F54F99">
          <w:pPr>
            <w:pStyle w:val="TOC1"/>
            <w:rPr>
              <w:rFonts w:eastAsiaTheme="minorEastAsia"/>
              <w:color w:val="auto"/>
              <w:kern w:val="0"/>
              <w:sz w:val="22"/>
              <w:szCs w:val="22"/>
              <w:lang w:eastAsia="en-US"/>
            </w:rPr>
          </w:pPr>
          <w:hyperlink w:anchor="_Toc99194416" w:history="1">
            <w:r w:rsidR="007C5748" w:rsidRPr="005825D2">
              <w:rPr>
                <w:rStyle w:val="Hyperlink"/>
              </w:rPr>
              <w:t>Server Backup/Restore</w:t>
            </w:r>
            <w:r w:rsidR="007C5748">
              <w:rPr>
                <w:webHidden/>
              </w:rPr>
              <w:tab/>
            </w:r>
            <w:r w:rsidR="007C5748">
              <w:rPr>
                <w:webHidden/>
              </w:rPr>
              <w:fldChar w:fldCharType="begin"/>
            </w:r>
            <w:r w:rsidR="007C5748">
              <w:rPr>
                <w:webHidden/>
              </w:rPr>
              <w:instrText xml:space="preserve"> PAGEREF _Toc99194416 \h </w:instrText>
            </w:r>
            <w:r w:rsidR="007C5748">
              <w:rPr>
                <w:webHidden/>
              </w:rPr>
            </w:r>
            <w:r w:rsidR="007C5748">
              <w:rPr>
                <w:webHidden/>
              </w:rPr>
              <w:fldChar w:fldCharType="separate"/>
            </w:r>
            <w:r w:rsidR="007C5748">
              <w:rPr>
                <w:webHidden/>
              </w:rPr>
              <w:t>11</w:t>
            </w:r>
            <w:r w:rsidR="007C5748">
              <w:rPr>
                <w:webHidden/>
              </w:rPr>
              <w:fldChar w:fldCharType="end"/>
            </w:r>
          </w:hyperlink>
        </w:p>
        <w:p w14:paraId="244BA92C" w14:textId="127EC0D5" w:rsidR="007C5748" w:rsidRDefault="00F54F99">
          <w:pPr>
            <w:pStyle w:val="TOC1"/>
            <w:rPr>
              <w:rFonts w:eastAsiaTheme="minorEastAsia"/>
              <w:color w:val="auto"/>
              <w:kern w:val="0"/>
              <w:sz w:val="22"/>
              <w:szCs w:val="22"/>
              <w:lang w:eastAsia="en-US"/>
            </w:rPr>
          </w:pPr>
          <w:hyperlink w:anchor="_Toc99194417" w:history="1">
            <w:r w:rsidR="007C5748" w:rsidRPr="005825D2">
              <w:rPr>
                <w:rStyle w:val="Hyperlink"/>
              </w:rPr>
              <w:t>Users and Groups for Active Directory</w:t>
            </w:r>
            <w:r w:rsidR="007C5748">
              <w:rPr>
                <w:webHidden/>
              </w:rPr>
              <w:tab/>
            </w:r>
            <w:r w:rsidR="007C5748">
              <w:rPr>
                <w:webHidden/>
              </w:rPr>
              <w:fldChar w:fldCharType="begin"/>
            </w:r>
            <w:r w:rsidR="007C5748">
              <w:rPr>
                <w:webHidden/>
              </w:rPr>
              <w:instrText xml:space="preserve"> PAGEREF _Toc99194417 \h </w:instrText>
            </w:r>
            <w:r w:rsidR="007C5748">
              <w:rPr>
                <w:webHidden/>
              </w:rPr>
            </w:r>
            <w:r w:rsidR="007C5748">
              <w:rPr>
                <w:webHidden/>
              </w:rPr>
              <w:fldChar w:fldCharType="separate"/>
            </w:r>
            <w:r w:rsidR="007C5748">
              <w:rPr>
                <w:webHidden/>
              </w:rPr>
              <w:t>14</w:t>
            </w:r>
            <w:r w:rsidR="007C5748">
              <w:rPr>
                <w:webHidden/>
              </w:rPr>
              <w:fldChar w:fldCharType="end"/>
            </w:r>
          </w:hyperlink>
        </w:p>
        <w:p w14:paraId="05A5D1F5" w14:textId="47B56F4E" w:rsidR="007C5748" w:rsidRDefault="00F54F99">
          <w:pPr>
            <w:pStyle w:val="TOC1"/>
            <w:rPr>
              <w:rFonts w:eastAsiaTheme="minorEastAsia"/>
              <w:color w:val="auto"/>
              <w:kern w:val="0"/>
              <w:sz w:val="22"/>
              <w:szCs w:val="22"/>
              <w:lang w:eastAsia="en-US"/>
            </w:rPr>
          </w:pPr>
          <w:hyperlink w:anchor="_Toc99194418" w:history="1">
            <w:r w:rsidR="007C5748" w:rsidRPr="005825D2">
              <w:rPr>
                <w:rStyle w:val="Hyperlink"/>
              </w:rPr>
              <w:t>Principle of Least Privilege (POLP)</w:t>
            </w:r>
            <w:r w:rsidR="007C5748">
              <w:rPr>
                <w:webHidden/>
              </w:rPr>
              <w:tab/>
            </w:r>
            <w:r w:rsidR="007C5748">
              <w:rPr>
                <w:webHidden/>
              </w:rPr>
              <w:fldChar w:fldCharType="begin"/>
            </w:r>
            <w:r w:rsidR="007C5748">
              <w:rPr>
                <w:webHidden/>
              </w:rPr>
              <w:instrText xml:space="preserve"> PAGEREF _Toc99194418 \h </w:instrText>
            </w:r>
            <w:r w:rsidR="007C5748">
              <w:rPr>
                <w:webHidden/>
              </w:rPr>
            </w:r>
            <w:r w:rsidR="007C5748">
              <w:rPr>
                <w:webHidden/>
              </w:rPr>
              <w:fldChar w:fldCharType="separate"/>
            </w:r>
            <w:r w:rsidR="007C5748">
              <w:rPr>
                <w:webHidden/>
              </w:rPr>
              <w:t>17</w:t>
            </w:r>
            <w:r w:rsidR="007C5748">
              <w:rPr>
                <w:webHidden/>
              </w:rPr>
              <w:fldChar w:fldCharType="end"/>
            </w:r>
          </w:hyperlink>
        </w:p>
        <w:p w14:paraId="457456BB" w14:textId="7B0881C9" w:rsidR="007C5748" w:rsidRDefault="00F54F99">
          <w:pPr>
            <w:pStyle w:val="TOC1"/>
            <w:rPr>
              <w:rFonts w:eastAsiaTheme="minorEastAsia"/>
              <w:color w:val="auto"/>
              <w:kern w:val="0"/>
              <w:sz w:val="22"/>
              <w:szCs w:val="22"/>
              <w:lang w:eastAsia="en-US"/>
            </w:rPr>
          </w:pPr>
          <w:hyperlink w:anchor="_Toc99194419" w:history="1">
            <w:r w:rsidR="007C5748" w:rsidRPr="005825D2">
              <w:rPr>
                <w:rStyle w:val="Hyperlink"/>
              </w:rPr>
              <w:t>Encrypted File System</w:t>
            </w:r>
            <w:r w:rsidR="007C5748">
              <w:rPr>
                <w:webHidden/>
              </w:rPr>
              <w:tab/>
            </w:r>
            <w:r w:rsidR="007C5748">
              <w:rPr>
                <w:webHidden/>
              </w:rPr>
              <w:fldChar w:fldCharType="begin"/>
            </w:r>
            <w:r w:rsidR="007C5748">
              <w:rPr>
                <w:webHidden/>
              </w:rPr>
              <w:instrText xml:space="preserve"> PAGEREF _Toc99194419 \h </w:instrText>
            </w:r>
            <w:r w:rsidR="007C5748">
              <w:rPr>
                <w:webHidden/>
              </w:rPr>
            </w:r>
            <w:r w:rsidR="007C5748">
              <w:rPr>
                <w:webHidden/>
              </w:rPr>
              <w:fldChar w:fldCharType="separate"/>
            </w:r>
            <w:r w:rsidR="007C5748">
              <w:rPr>
                <w:webHidden/>
              </w:rPr>
              <w:t>20</w:t>
            </w:r>
            <w:r w:rsidR="007C5748">
              <w:rPr>
                <w:webHidden/>
              </w:rPr>
              <w:fldChar w:fldCharType="end"/>
            </w:r>
          </w:hyperlink>
        </w:p>
        <w:p w14:paraId="1B301CA7" w14:textId="5A45CE87" w:rsidR="007C5748" w:rsidRDefault="00F54F99">
          <w:pPr>
            <w:pStyle w:val="TOC2"/>
            <w:tabs>
              <w:tab w:val="right" w:leader="underscore" w:pos="8414"/>
            </w:tabs>
            <w:rPr>
              <w:rFonts w:eastAsiaTheme="minorEastAsia"/>
              <w:noProof/>
              <w:color w:val="auto"/>
              <w:sz w:val="22"/>
              <w:szCs w:val="22"/>
              <w:lang w:eastAsia="en-US"/>
            </w:rPr>
          </w:pPr>
          <w:hyperlink w:anchor="_Toc99194420" w:history="1">
            <w:r w:rsidR="007C5748" w:rsidRPr="005825D2">
              <w:rPr>
                <w:rStyle w:val="Hyperlink"/>
                <w:rFonts w:asciiTheme="majorHAnsi" w:eastAsiaTheme="majorEastAsia" w:hAnsiTheme="majorHAnsi" w:cstheme="majorBidi"/>
                <w:b/>
                <w:bCs/>
                <w:noProof/>
              </w:rPr>
              <w:t>Users who can access the encrypted file</w:t>
            </w:r>
            <w:r w:rsidR="007C5748">
              <w:rPr>
                <w:noProof/>
                <w:webHidden/>
              </w:rPr>
              <w:tab/>
            </w:r>
            <w:r w:rsidR="007C5748">
              <w:rPr>
                <w:noProof/>
                <w:webHidden/>
              </w:rPr>
              <w:fldChar w:fldCharType="begin"/>
            </w:r>
            <w:r w:rsidR="007C5748">
              <w:rPr>
                <w:noProof/>
                <w:webHidden/>
              </w:rPr>
              <w:instrText xml:space="preserve"> PAGEREF _Toc99194420 \h </w:instrText>
            </w:r>
            <w:r w:rsidR="007C5748">
              <w:rPr>
                <w:noProof/>
                <w:webHidden/>
              </w:rPr>
            </w:r>
            <w:r w:rsidR="007C5748">
              <w:rPr>
                <w:noProof/>
                <w:webHidden/>
              </w:rPr>
              <w:fldChar w:fldCharType="separate"/>
            </w:r>
            <w:r w:rsidR="007C5748">
              <w:rPr>
                <w:noProof/>
                <w:webHidden/>
              </w:rPr>
              <w:t>21</w:t>
            </w:r>
            <w:r w:rsidR="007C5748">
              <w:rPr>
                <w:noProof/>
                <w:webHidden/>
              </w:rPr>
              <w:fldChar w:fldCharType="end"/>
            </w:r>
          </w:hyperlink>
        </w:p>
        <w:p w14:paraId="1FC7E88B" w14:textId="621BF4BB" w:rsidR="007C5748" w:rsidRDefault="00F54F99">
          <w:pPr>
            <w:pStyle w:val="TOC1"/>
            <w:rPr>
              <w:rFonts w:eastAsiaTheme="minorEastAsia"/>
              <w:color w:val="auto"/>
              <w:kern w:val="0"/>
              <w:sz w:val="22"/>
              <w:szCs w:val="22"/>
              <w:lang w:eastAsia="en-US"/>
            </w:rPr>
          </w:pPr>
          <w:hyperlink w:anchor="_Toc99194421" w:history="1">
            <w:r w:rsidR="007C5748" w:rsidRPr="005825D2">
              <w:rPr>
                <w:rStyle w:val="Hyperlink"/>
              </w:rPr>
              <w:t>Security Protection</w:t>
            </w:r>
            <w:r w:rsidR="007C5748">
              <w:rPr>
                <w:webHidden/>
              </w:rPr>
              <w:tab/>
            </w:r>
            <w:r w:rsidR="007C5748">
              <w:rPr>
                <w:webHidden/>
              </w:rPr>
              <w:fldChar w:fldCharType="begin"/>
            </w:r>
            <w:r w:rsidR="007C5748">
              <w:rPr>
                <w:webHidden/>
              </w:rPr>
              <w:instrText xml:space="preserve"> PAGEREF _Toc99194421 \h </w:instrText>
            </w:r>
            <w:r w:rsidR="007C5748">
              <w:rPr>
                <w:webHidden/>
              </w:rPr>
            </w:r>
            <w:r w:rsidR="007C5748">
              <w:rPr>
                <w:webHidden/>
              </w:rPr>
              <w:fldChar w:fldCharType="separate"/>
            </w:r>
            <w:r w:rsidR="007C5748">
              <w:rPr>
                <w:webHidden/>
              </w:rPr>
              <w:t>22</w:t>
            </w:r>
            <w:r w:rsidR="007C5748">
              <w:rPr>
                <w:webHidden/>
              </w:rPr>
              <w:fldChar w:fldCharType="end"/>
            </w:r>
          </w:hyperlink>
        </w:p>
        <w:p w14:paraId="5330E6F9" w14:textId="344C3D91" w:rsidR="007C5748" w:rsidRDefault="00F54F99">
          <w:pPr>
            <w:pStyle w:val="TOC2"/>
            <w:tabs>
              <w:tab w:val="right" w:leader="underscore" w:pos="8414"/>
            </w:tabs>
            <w:rPr>
              <w:rFonts w:eastAsiaTheme="minorEastAsia"/>
              <w:noProof/>
              <w:color w:val="auto"/>
              <w:sz w:val="22"/>
              <w:szCs w:val="22"/>
              <w:lang w:eastAsia="en-US"/>
            </w:rPr>
          </w:pPr>
          <w:hyperlink w:anchor="_Toc99194422" w:history="1">
            <w:r w:rsidR="007C5748" w:rsidRPr="005825D2">
              <w:rPr>
                <w:rStyle w:val="Hyperlink"/>
                <w:rFonts w:asciiTheme="majorHAnsi" w:eastAsiaTheme="majorEastAsia" w:hAnsiTheme="majorHAnsi" w:cstheme="majorBidi"/>
                <w:b/>
                <w:bCs/>
                <w:noProof/>
              </w:rPr>
              <w:t>Network Security</w:t>
            </w:r>
            <w:r w:rsidR="007C5748">
              <w:rPr>
                <w:noProof/>
                <w:webHidden/>
              </w:rPr>
              <w:tab/>
            </w:r>
            <w:r w:rsidR="007C5748">
              <w:rPr>
                <w:noProof/>
                <w:webHidden/>
              </w:rPr>
              <w:fldChar w:fldCharType="begin"/>
            </w:r>
            <w:r w:rsidR="007C5748">
              <w:rPr>
                <w:noProof/>
                <w:webHidden/>
              </w:rPr>
              <w:instrText xml:space="preserve"> PAGEREF _Toc99194422 \h </w:instrText>
            </w:r>
            <w:r w:rsidR="007C5748">
              <w:rPr>
                <w:noProof/>
                <w:webHidden/>
              </w:rPr>
            </w:r>
            <w:r w:rsidR="007C5748">
              <w:rPr>
                <w:noProof/>
                <w:webHidden/>
              </w:rPr>
              <w:fldChar w:fldCharType="separate"/>
            </w:r>
            <w:r w:rsidR="007C5748">
              <w:rPr>
                <w:noProof/>
                <w:webHidden/>
              </w:rPr>
              <w:t>22</w:t>
            </w:r>
            <w:r w:rsidR="007C5748">
              <w:rPr>
                <w:noProof/>
                <w:webHidden/>
              </w:rPr>
              <w:fldChar w:fldCharType="end"/>
            </w:r>
          </w:hyperlink>
        </w:p>
        <w:p w14:paraId="1619CD6E" w14:textId="0C930AC7" w:rsidR="007C5748" w:rsidRDefault="00F54F99">
          <w:pPr>
            <w:pStyle w:val="TOC2"/>
            <w:tabs>
              <w:tab w:val="right" w:leader="underscore" w:pos="8414"/>
            </w:tabs>
            <w:rPr>
              <w:rFonts w:eastAsiaTheme="minorEastAsia"/>
              <w:noProof/>
              <w:color w:val="auto"/>
              <w:sz w:val="22"/>
              <w:szCs w:val="22"/>
              <w:lang w:eastAsia="en-US"/>
            </w:rPr>
          </w:pPr>
          <w:hyperlink w:anchor="_Toc99194423" w:history="1">
            <w:r w:rsidR="007C5748" w:rsidRPr="005825D2">
              <w:rPr>
                <w:rStyle w:val="Hyperlink"/>
                <w:noProof/>
              </w:rPr>
              <w:t>Firewall rule and allow Remote Desktop Protocol User Mode</w:t>
            </w:r>
            <w:r w:rsidR="007C5748">
              <w:rPr>
                <w:noProof/>
                <w:webHidden/>
              </w:rPr>
              <w:tab/>
            </w:r>
            <w:r w:rsidR="007C5748">
              <w:rPr>
                <w:noProof/>
                <w:webHidden/>
              </w:rPr>
              <w:fldChar w:fldCharType="begin"/>
            </w:r>
            <w:r w:rsidR="007C5748">
              <w:rPr>
                <w:noProof/>
                <w:webHidden/>
              </w:rPr>
              <w:instrText xml:space="preserve"> PAGEREF _Toc99194423 \h </w:instrText>
            </w:r>
            <w:r w:rsidR="007C5748">
              <w:rPr>
                <w:noProof/>
                <w:webHidden/>
              </w:rPr>
            </w:r>
            <w:r w:rsidR="007C5748">
              <w:rPr>
                <w:noProof/>
                <w:webHidden/>
              </w:rPr>
              <w:fldChar w:fldCharType="separate"/>
            </w:r>
            <w:r w:rsidR="007C5748">
              <w:rPr>
                <w:noProof/>
                <w:webHidden/>
              </w:rPr>
              <w:t>22</w:t>
            </w:r>
            <w:r w:rsidR="007C5748">
              <w:rPr>
                <w:noProof/>
                <w:webHidden/>
              </w:rPr>
              <w:fldChar w:fldCharType="end"/>
            </w:r>
          </w:hyperlink>
        </w:p>
        <w:p w14:paraId="76EAA8CF" w14:textId="3DBA86FF" w:rsidR="007C5748" w:rsidRDefault="00F54F99">
          <w:pPr>
            <w:pStyle w:val="TOC2"/>
            <w:tabs>
              <w:tab w:val="right" w:leader="underscore" w:pos="8414"/>
            </w:tabs>
            <w:rPr>
              <w:rFonts w:eastAsiaTheme="minorEastAsia"/>
              <w:noProof/>
              <w:color w:val="auto"/>
              <w:sz w:val="22"/>
              <w:szCs w:val="22"/>
              <w:lang w:eastAsia="en-US"/>
            </w:rPr>
          </w:pPr>
          <w:hyperlink w:anchor="_Toc99194424" w:history="1">
            <w:r w:rsidR="007C5748" w:rsidRPr="005825D2">
              <w:rPr>
                <w:rStyle w:val="Hyperlink"/>
                <w:noProof/>
              </w:rPr>
              <w:t>Access Control List and Why PromisedLand Should use it</w:t>
            </w:r>
            <w:r w:rsidR="007C5748">
              <w:rPr>
                <w:noProof/>
                <w:webHidden/>
              </w:rPr>
              <w:tab/>
            </w:r>
            <w:r w:rsidR="007C5748">
              <w:rPr>
                <w:noProof/>
                <w:webHidden/>
              </w:rPr>
              <w:fldChar w:fldCharType="begin"/>
            </w:r>
            <w:r w:rsidR="007C5748">
              <w:rPr>
                <w:noProof/>
                <w:webHidden/>
              </w:rPr>
              <w:instrText xml:space="preserve"> PAGEREF _Toc99194424 \h </w:instrText>
            </w:r>
            <w:r w:rsidR="007C5748">
              <w:rPr>
                <w:noProof/>
                <w:webHidden/>
              </w:rPr>
            </w:r>
            <w:r w:rsidR="007C5748">
              <w:rPr>
                <w:noProof/>
                <w:webHidden/>
              </w:rPr>
              <w:fldChar w:fldCharType="separate"/>
            </w:r>
            <w:r w:rsidR="007C5748">
              <w:rPr>
                <w:noProof/>
                <w:webHidden/>
              </w:rPr>
              <w:t>23</w:t>
            </w:r>
            <w:r w:rsidR="007C5748">
              <w:rPr>
                <w:noProof/>
                <w:webHidden/>
              </w:rPr>
              <w:fldChar w:fldCharType="end"/>
            </w:r>
          </w:hyperlink>
        </w:p>
        <w:p w14:paraId="235B01B7" w14:textId="08F43C0C" w:rsidR="007C5748" w:rsidRDefault="00F54F99">
          <w:pPr>
            <w:pStyle w:val="TOC2"/>
            <w:tabs>
              <w:tab w:val="right" w:leader="underscore" w:pos="8414"/>
            </w:tabs>
            <w:rPr>
              <w:rFonts w:eastAsiaTheme="minorEastAsia"/>
              <w:noProof/>
              <w:color w:val="auto"/>
              <w:sz w:val="22"/>
              <w:szCs w:val="22"/>
              <w:lang w:eastAsia="en-US"/>
            </w:rPr>
          </w:pPr>
          <w:hyperlink w:anchor="_Toc99194425" w:history="1">
            <w:r w:rsidR="007C5748" w:rsidRPr="005825D2">
              <w:rPr>
                <w:rStyle w:val="Hyperlink"/>
                <w:noProof/>
              </w:rPr>
              <w:t>Network Intrusion Detection System</w:t>
            </w:r>
            <w:r w:rsidR="007C5748">
              <w:rPr>
                <w:noProof/>
                <w:webHidden/>
              </w:rPr>
              <w:tab/>
            </w:r>
            <w:r w:rsidR="007C5748">
              <w:rPr>
                <w:noProof/>
                <w:webHidden/>
              </w:rPr>
              <w:fldChar w:fldCharType="begin"/>
            </w:r>
            <w:r w:rsidR="007C5748">
              <w:rPr>
                <w:noProof/>
                <w:webHidden/>
              </w:rPr>
              <w:instrText xml:space="preserve"> PAGEREF _Toc99194425 \h </w:instrText>
            </w:r>
            <w:r w:rsidR="007C5748">
              <w:rPr>
                <w:noProof/>
                <w:webHidden/>
              </w:rPr>
            </w:r>
            <w:r w:rsidR="007C5748">
              <w:rPr>
                <w:noProof/>
                <w:webHidden/>
              </w:rPr>
              <w:fldChar w:fldCharType="separate"/>
            </w:r>
            <w:r w:rsidR="007C5748">
              <w:rPr>
                <w:noProof/>
                <w:webHidden/>
              </w:rPr>
              <w:t>23</w:t>
            </w:r>
            <w:r w:rsidR="007C5748">
              <w:rPr>
                <w:noProof/>
                <w:webHidden/>
              </w:rPr>
              <w:fldChar w:fldCharType="end"/>
            </w:r>
          </w:hyperlink>
        </w:p>
        <w:p w14:paraId="755D8E56" w14:textId="266DA42B" w:rsidR="007C5748" w:rsidRDefault="00F54F99">
          <w:pPr>
            <w:pStyle w:val="TOC2"/>
            <w:tabs>
              <w:tab w:val="right" w:leader="underscore" w:pos="8414"/>
            </w:tabs>
            <w:rPr>
              <w:rFonts w:eastAsiaTheme="minorEastAsia"/>
              <w:noProof/>
              <w:color w:val="auto"/>
              <w:sz w:val="22"/>
              <w:szCs w:val="22"/>
              <w:lang w:eastAsia="en-US"/>
            </w:rPr>
          </w:pPr>
          <w:hyperlink w:anchor="_Toc99194426" w:history="1">
            <w:r w:rsidR="007C5748" w:rsidRPr="005825D2">
              <w:rPr>
                <w:rStyle w:val="Hyperlink"/>
                <w:noProof/>
              </w:rPr>
              <w:t>Lightweight Directory Access Protocol (LDAP)</w:t>
            </w:r>
            <w:r w:rsidR="007C5748">
              <w:rPr>
                <w:noProof/>
                <w:webHidden/>
              </w:rPr>
              <w:tab/>
            </w:r>
            <w:r w:rsidR="007C5748">
              <w:rPr>
                <w:noProof/>
                <w:webHidden/>
              </w:rPr>
              <w:fldChar w:fldCharType="begin"/>
            </w:r>
            <w:r w:rsidR="007C5748">
              <w:rPr>
                <w:noProof/>
                <w:webHidden/>
              </w:rPr>
              <w:instrText xml:space="preserve"> PAGEREF _Toc99194426 \h </w:instrText>
            </w:r>
            <w:r w:rsidR="007C5748">
              <w:rPr>
                <w:noProof/>
                <w:webHidden/>
              </w:rPr>
            </w:r>
            <w:r w:rsidR="007C5748">
              <w:rPr>
                <w:noProof/>
                <w:webHidden/>
              </w:rPr>
              <w:fldChar w:fldCharType="separate"/>
            </w:r>
            <w:r w:rsidR="007C5748">
              <w:rPr>
                <w:noProof/>
                <w:webHidden/>
              </w:rPr>
              <w:t>24</w:t>
            </w:r>
            <w:r w:rsidR="007C5748">
              <w:rPr>
                <w:noProof/>
                <w:webHidden/>
              </w:rPr>
              <w:fldChar w:fldCharType="end"/>
            </w:r>
          </w:hyperlink>
        </w:p>
        <w:p w14:paraId="212A76AD" w14:textId="0463771F" w:rsidR="007C5748" w:rsidRDefault="00F54F99">
          <w:pPr>
            <w:pStyle w:val="TOC2"/>
            <w:tabs>
              <w:tab w:val="right" w:leader="underscore" w:pos="8414"/>
            </w:tabs>
            <w:rPr>
              <w:rFonts w:eastAsiaTheme="minorEastAsia"/>
              <w:noProof/>
              <w:color w:val="auto"/>
              <w:sz w:val="22"/>
              <w:szCs w:val="22"/>
              <w:lang w:eastAsia="en-US"/>
            </w:rPr>
          </w:pPr>
          <w:hyperlink w:anchor="_Toc99194427" w:history="1">
            <w:r w:rsidR="007C5748" w:rsidRPr="005825D2">
              <w:rPr>
                <w:rStyle w:val="Hyperlink"/>
                <w:noProof/>
              </w:rPr>
              <w:t>Encrypting the Communications in PL.com</w:t>
            </w:r>
            <w:r w:rsidR="007C5748">
              <w:rPr>
                <w:noProof/>
                <w:webHidden/>
              </w:rPr>
              <w:tab/>
            </w:r>
            <w:r w:rsidR="007C5748">
              <w:rPr>
                <w:noProof/>
                <w:webHidden/>
              </w:rPr>
              <w:fldChar w:fldCharType="begin"/>
            </w:r>
            <w:r w:rsidR="007C5748">
              <w:rPr>
                <w:noProof/>
                <w:webHidden/>
              </w:rPr>
              <w:instrText xml:space="preserve"> PAGEREF _Toc99194427 \h </w:instrText>
            </w:r>
            <w:r w:rsidR="007C5748">
              <w:rPr>
                <w:noProof/>
                <w:webHidden/>
              </w:rPr>
            </w:r>
            <w:r w:rsidR="007C5748">
              <w:rPr>
                <w:noProof/>
                <w:webHidden/>
              </w:rPr>
              <w:fldChar w:fldCharType="separate"/>
            </w:r>
            <w:r w:rsidR="007C5748">
              <w:rPr>
                <w:noProof/>
                <w:webHidden/>
              </w:rPr>
              <w:t>24</w:t>
            </w:r>
            <w:r w:rsidR="007C5748">
              <w:rPr>
                <w:noProof/>
                <w:webHidden/>
              </w:rPr>
              <w:fldChar w:fldCharType="end"/>
            </w:r>
          </w:hyperlink>
        </w:p>
        <w:p w14:paraId="75178105" w14:textId="1F45BAEB" w:rsidR="007C5748" w:rsidRDefault="00F54F99">
          <w:pPr>
            <w:pStyle w:val="TOC2"/>
            <w:tabs>
              <w:tab w:val="right" w:leader="underscore" w:pos="8414"/>
            </w:tabs>
            <w:rPr>
              <w:rFonts w:eastAsiaTheme="minorEastAsia"/>
              <w:noProof/>
              <w:color w:val="auto"/>
              <w:sz w:val="22"/>
              <w:szCs w:val="22"/>
              <w:lang w:eastAsia="en-US"/>
            </w:rPr>
          </w:pPr>
          <w:hyperlink w:anchor="_Toc99194428" w:history="1">
            <w:r w:rsidR="007C5748" w:rsidRPr="005825D2">
              <w:rPr>
                <w:rStyle w:val="Hyperlink"/>
                <w:noProof/>
              </w:rPr>
              <w:t>Two Reasons why VPN are useful to PL.com</w:t>
            </w:r>
            <w:r w:rsidR="007C5748">
              <w:rPr>
                <w:noProof/>
                <w:webHidden/>
              </w:rPr>
              <w:tab/>
            </w:r>
            <w:r w:rsidR="007C5748">
              <w:rPr>
                <w:noProof/>
                <w:webHidden/>
              </w:rPr>
              <w:fldChar w:fldCharType="begin"/>
            </w:r>
            <w:r w:rsidR="007C5748">
              <w:rPr>
                <w:noProof/>
                <w:webHidden/>
              </w:rPr>
              <w:instrText xml:space="preserve"> PAGEREF _Toc99194428 \h </w:instrText>
            </w:r>
            <w:r w:rsidR="007C5748">
              <w:rPr>
                <w:noProof/>
                <w:webHidden/>
              </w:rPr>
            </w:r>
            <w:r w:rsidR="007C5748">
              <w:rPr>
                <w:noProof/>
                <w:webHidden/>
              </w:rPr>
              <w:fldChar w:fldCharType="separate"/>
            </w:r>
            <w:r w:rsidR="007C5748">
              <w:rPr>
                <w:noProof/>
                <w:webHidden/>
              </w:rPr>
              <w:t>25</w:t>
            </w:r>
            <w:r w:rsidR="007C5748">
              <w:rPr>
                <w:noProof/>
                <w:webHidden/>
              </w:rPr>
              <w:fldChar w:fldCharType="end"/>
            </w:r>
          </w:hyperlink>
        </w:p>
        <w:p w14:paraId="21BD832C" w14:textId="1C820181" w:rsidR="007C5748" w:rsidRDefault="00F54F99">
          <w:pPr>
            <w:pStyle w:val="TOC2"/>
            <w:tabs>
              <w:tab w:val="right" w:leader="underscore" w:pos="8414"/>
            </w:tabs>
            <w:rPr>
              <w:rFonts w:eastAsiaTheme="minorEastAsia"/>
              <w:noProof/>
              <w:color w:val="auto"/>
              <w:sz w:val="22"/>
              <w:szCs w:val="22"/>
              <w:lang w:eastAsia="en-US"/>
            </w:rPr>
          </w:pPr>
          <w:hyperlink w:anchor="_Toc99194429" w:history="1">
            <w:r w:rsidR="007C5748" w:rsidRPr="005825D2">
              <w:rPr>
                <w:rStyle w:val="Hyperlink"/>
                <w:noProof/>
              </w:rPr>
              <w:t>How VLAN secure data on a network</w:t>
            </w:r>
            <w:r w:rsidR="007C5748">
              <w:rPr>
                <w:noProof/>
                <w:webHidden/>
              </w:rPr>
              <w:tab/>
            </w:r>
            <w:r w:rsidR="007C5748">
              <w:rPr>
                <w:noProof/>
                <w:webHidden/>
              </w:rPr>
              <w:fldChar w:fldCharType="begin"/>
            </w:r>
            <w:r w:rsidR="007C5748">
              <w:rPr>
                <w:noProof/>
                <w:webHidden/>
              </w:rPr>
              <w:instrText xml:space="preserve"> PAGEREF _Toc99194429 \h </w:instrText>
            </w:r>
            <w:r w:rsidR="007C5748">
              <w:rPr>
                <w:noProof/>
                <w:webHidden/>
              </w:rPr>
            </w:r>
            <w:r w:rsidR="007C5748">
              <w:rPr>
                <w:noProof/>
                <w:webHidden/>
              </w:rPr>
              <w:fldChar w:fldCharType="separate"/>
            </w:r>
            <w:r w:rsidR="007C5748">
              <w:rPr>
                <w:noProof/>
                <w:webHidden/>
              </w:rPr>
              <w:t>25</w:t>
            </w:r>
            <w:r w:rsidR="007C5748">
              <w:rPr>
                <w:noProof/>
                <w:webHidden/>
              </w:rPr>
              <w:fldChar w:fldCharType="end"/>
            </w:r>
          </w:hyperlink>
        </w:p>
        <w:p w14:paraId="7E5DE741" w14:textId="1D31E018" w:rsidR="007C5748" w:rsidRDefault="00F54F99">
          <w:pPr>
            <w:pStyle w:val="TOC2"/>
            <w:tabs>
              <w:tab w:val="right" w:leader="underscore" w:pos="8414"/>
            </w:tabs>
            <w:rPr>
              <w:rFonts w:eastAsiaTheme="minorEastAsia"/>
              <w:noProof/>
              <w:color w:val="auto"/>
              <w:sz w:val="22"/>
              <w:szCs w:val="22"/>
              <w:lang w:eastAsia="en-US"/>
            </w:rPr>
          </w:pPr>
          <w:hyperlink w:anchor="_Toc99194430" w:history="1">
            <w:r w:rsidR="007C5748" w:rsidRPr="005825D2">
              <w:rPr>
                <w:rStyle w:val="Hyperlink"/>
                <w:rFonts w:asciiTheme="majorHAnsi" w:eastAsiaTheme="majorEastAsia" w:hAnsiTheme="majorHAnsi" w:cstheme="majorBidi"/>
                <w:b/>
                <w:bCs/>
                <w:noProof/>
              </w:rPr>
              <w:t>Physical Security Methods and Concepts</w:t>
            </w:r>
            <w:r w:rsidR="007C5748">
              <w:rPr>
                <w:noProof/>
                <w:webHidden/>
              </w:rPr>
              <w:tab/>
            </w:r>
            <w:r w:rsidR="007C5748">
              <w:rPr>
                <w:noProof/>
                <w:webHidden/>
              </w:rPr>
              <w:fldChar w:fldCharType="begin"/>
            </w:r>
            <w:r w:rsidR="007C5748">
              <w:rPr>
                <w:noProof/>
                <w:webHidden/>
              </w:rPr>
              <w:instrText xml:space="preserve"> PAGEREF _Toc99194430 \h </w:instrText>
            </w:r>
            <w:r w:rsidR="007C5748">
              <w:rPr>
                <w:noProof/>
                <w:webHidden/>
              </w:rPr>
            </w:r>
            <w:r w:rsidR="007C5748">
              <w:rPr>
                <w:noProof/>
                <w:webHidden/>
              </w:rPr>
              <w:fldChar w:fldCharType="separate"/>
            </w:r>
            <w:r w:rsidR="007C5748">
              <w:rPr>
                <w:noProof/>
                <w:webHidden/>
              </w:rPr>
              <w:t>26</w:t>
            </w:r>
            <w:r w:rsidR="007C5748">
              <w:rPr>
                <w:noProof/>
                <w:webHidden/>
              </w:rPr>
              <w:fldChar w:fldCharType="end"/>
            </w:r>
          </w:hyperlink>
        </w:p>
        <w:p w14:paraId="737D9242" w14:textId="3781B978" w:rsidR="007C5748" w:rsidRDefault="00F54F99">
          <w:pPr>
            <w:pStyle w:val="TOC2"/>
            <w:tabs>
              <w:tab w:val="right" w:leader="underscore" w:pos="8414"/>
            </w:tabs>
            <w:rPr>
              <w:rFonts w:eastAsiaTheme="minorEastAsia"/>
              <w:noProof/>
              <w:color w:val="auto"/>
              <w:sz w:val="22"/>
              <w:szCs w:val="22"/>
              <w:lang w:eastAsia="en-US"/>
            </w:rPr>
          </w:pPr>
          <w:hyperlink w:anchor="_Toc99194431" w:history="1">
            <w:r w:rsidR="007C5748" w:rsidRPr="005825D2">
              <w:rPr>
                <w:rStyle w:val="Hyperlink"/>
                <w:noProof/>
              </w:rPr>
              <w:t>PromisedLand implementing the use of a mantrap in their data centers</w:t>
            </w:r>
            <w:r w:rsidR="007C5748">
              <w:rPr>
                <w:noProof/>
                <w:webHidden/>
              </w:rPr>
              <w:tab/>
            </w:r>
            <w:r w:rsidR="007C5748">
              <w:rPr>
                <w:noProof/>
                <w:webHidden/>
              </w:rPr>
              <w:fldChar w:fldCharType="begin"/>
            </w:r>
            <w:r w:rsidR="007C5748">
              <w:rPr>
                <w:noProof/>
                <w:webHidden/>
              </w:rPr>
              <w:instrText xml:space="preserve"> PAGEREF _Toc99194431 \h </w:instrText>
            </w:r>
            <w:r w:rsidR="007C5748">
              <w:rPr>
                <w:noProof/>
                <w:webHidden/>
              </w:rPr>
            </w:r>
            <w:r w:rsidR="007C5748">
              <w:rPr>
                <w:noProof/>
                <w:webHidden/>
              </w:rPr>
              <w:fldChar w:fldCharType="separate"/>
            </w:r>
            <w:r w:rsidR="007C5748">
              <w:rPr>
                <w:noProof/>
                <w:webHidden/>
              </w:rPr>
              <w:t>26</w:t>
            </w:r>
            <w:r w:rsidR="007C5748">
              <w:rPr>
                <w:noProof/>
                <w:webHidden/>
              </w:rPr>
              <w:fldChar w:fldCharType="end"/>
            </w:r>
          </w:hyperlink>
        </w:p>
        <w:p w14:paraId="3360F2AD" w14:textId="0597F1BC" w:rsidR="007C5748" w:rsidRDefault="00F54F99">
          <w:pPr>
            <w:pStyle w:val="TOC2"/>
            <w:tabs>
              <w:tab w:val="left" w:pos="660"/>
              <w:tab w:val="right" w:leader="underscore" w:pos="8414"/>
            </w:tabs>
            <w:rPr>
              <w:rFonts w:eastAsiaTheme="minorEastAsia"/>
              <w:noProof/>
              <w:color w:val="auto"/>
              <w:sz w:val="22"/>
              <w:szCs w:val="22"/>
              <w:lang w:eastAsia="en-US"/>
            </w:rPr>
          </w:pPr>
          <w:hyperlink w:anchor="_Toc99194432" w:history="1">
            <w:r w:rsidR="007C5748" w:rsidRPr="005825D2">
              <w:rPr>
                <w:rStyle w:val="Hyperlink"/>
                <w:noProof/>
              </w:rPr>
              <w:t>1.</w:t>
            </w:r>
            <w:r w:rsidR="007C5748">
              <w:rPr>
                <w:rFonts w:eastAsiaTheme="minorEastAsia"/>
                <w:noProof/>
                <w:color w:val="auto"/>
                <w:sz w:val="22"/>
                <w:szCs w:val="22"/>
                <w:lang w:eastAsia="en-US"/>
              </w:rPr>
              <w:tab/>
            </w:r>
            <w:r w:rsidR="007C5748" w:rsidRPr="005825D2">
              <w:rPr>
                <w:rStyle w:val="Hyperlink"/>
                <w:noProof/>
              </w:rPr>
              <w:t>Closed-circuit television (CCTV) camera surveillance</w:t>
            </w:r>
            <w:r w:rsidR="007C5748">
              <w:rPr>
                <w:noProof/>
                <w:webHidden/>
              </w:rPr>
              <w:tab/>
            </w:r>
            <w:r w:rsidR="007C5748">
              <w:rPr>
                <w:noProof/>
                <w:webHidden/>
              </w:rPr>
              <w:fldChar w:fldCharType="begin"/>
            </w:r>
            <w:r w:rsidR="007C5748">
              <w:rPr>
                <w:noProof/>
                <w:webHidden/>
              </w:rPr>
              <w:instrText xml:space="preserve"> PAGEREF _Toc99194432 \h </w:instrText>
            </w:r>
            <w:r w:rsidR="007C5748">
              <w:rPr>
                <w:noProof/>
                <w:webHidden/>
              </w:rPr>
            </w:r>
            <w:r w:rsidR="007C5748">
              <w:rPr>
                <w:noProof/>
                <w:webHidden/>
              </w:rPr>
              <w:fldChar w:fldCharType="separate"/>
            </w:r>
            <w:r w:rsidR="007C5748">
              <w:rPr>
                <w:noProof/>
                <w:webHidden/>
              </w:rPr>
              <w:t>27</w:t>
            </w:r>
            <w:r w:rsidR="007C5748">
              <w:rPr>
                <w:noProof/>
                <w:webHidden/>
              </w:rPr>
              <w:fldChar w:fldCharType="end"/>
            </w:r>
          </w:hyperlink>
        </w:p>
        <w:p w14:paraId="294AA4B3" w14:textId="07497896" w:rsidR="007C5748" w:rsidRDefault="00F54F99">
          <w:pPr>
            <w:pStyle w:val="TOC2"/>
            <w:tabs>
              <w:tab w:val="left" w:pos="660"/>
              <w:tab w:val="right" w:leader="underscore" w:pos="8414"/>
            </w:tabs>
            <w:rPr>
              <w:rFonts w:eastAsiaTheme="minorEastAsia"/>
              <w:noProof/>
              <w:color w:val="auto"/>
              <w:sz w:val="22"/>
              <w:szCs w:val="22"/>
              <w:lang w:eastAsia="en-US"/>
            </w:rPr>
          </w:pPr>
          <w:hyperlink w:anchor="_Toc99194433" w:history="1">
            <w:r w:rsidR="007C5748" w:rsidRPr="005825D2">
              <w:rPr>
                <w:rStyle w:val="Hyperlink"/>
                <w:noProof/>
              </w:rPr>
              <w:t>2.</w:t>
            </w:r>
            <w:r w:rsidR="007C5748">
              <w:rPr>
                <w:rFonts w:eastAsiaTheme="minorEastAsia"/>
                <w:noProof/>
                <w:color w:val="auto"/>
                <w:sz w:val="22"/>
                <w:szCs w:val="22"/>
                <w:lang w:eastAsia="en-US"/>
              </w:rPr>
              <w:tab/>
            </w:r>
            <w:r w:rsidR="007C5748" w:rsidRPr="005825D2">
              <w:rPr>
                <w:rStyle w:val="Hyperlink"/>
                <w:noProof/>
              </w:rPr>
              <w:t>Uninterruptible power supply (UPS)</w:t>
            </w:r>
            <w:r w:rsidR="007C5748">
              <w:rPr>
                <w:noProof/>
                <w:webHidden/>
              </w:rPr>
              <w:tab/>
            </w:r>
            <w:r w:rsidR="007C5748">
              <w:rPr>
                <w:noProof/>
                <w:webHidden/>
              </w:rPr>
              <w:fldChar w:fldCharType="begin"/>
            </w:r>
            <w:r w:rsidR="007C5748">
              <w:rPr>
                <w:noProof/>
                <w:webHidden/>
              </w:rPr>
              <w:instrText xml:space="preserve"> PAGEREF _Toc99194433 \h </w:instrText>
            </w:r>
            <w:r w:rsidR="007C5748">
              <w:rPr>
                <w:noProof/>
                <w:webHidden/>
              </w:rPr>
            </w:r>
            <w:r w:rsidR="007C5748">
              <w:rPr>
                <w:noProof/>
                <w:webHidden/>
              </w:rPr>
              <w:fldChar w:fldCharType="separate"/>
            </w:r>
            <w:r w:rsidR="007C5748">
              <w:rPr>
                <w:noProof/>
                <w:webHidden/>
              </w:rPr>
              <w:t>28</w:t>
            </w:r>
            <w:r w:rsidR="007C5748">
              <w:rPr>
                <w:noProof/>
                <w:webHidden/>
              </w:rPr>
              <w:fldChar w:fldCharType="end"/>
            </w:r>
          </w:hyperlink>
        </w:p>
        <w:p w14:paraId="2F9D364E" w14:textId="247368A1" w:rsidR="007C5748" w:rsidRDefault="00F54F99">
          <w:pPr>
            <w:pStyle w:val="TOC2"/>
            <w:tabs>
              <w:tab w:val="left" w:pos="660"/>
              <w:tab w:val="right" w:leader="underscore" w:pos="8414"/>
            </w:tabs>
            <w:rPr>
              <w:rFonts w:eastAsiaTheme="minorEastAsia"/>
              <w:noProof/>
              <w:color w:val="auto"/>
              <w:sz w:val="22"/>
              <w:szCs w:val="22"/>
              <w:lang w:eastAsia="en-US"/>
            </w:rPr>
          </w:pPr>
          <w:hyperlink w:anchor="_Toc99194434" w:history="1">
            <w:r w:rsidR="007C5748" w:rsidRPr="005825D2">
              <w:rPr>
                <w:rStyle w:val="Hyperlink"/>
                <w:noProof/>
              </w:rPr>
              <w:t>3.</w:t>
            </w:r>
            <w:r w:rsidR="007C5748">
              <w:rPr>
                <w:rFonts w:eastAsiaTheme="minorEastAsia"/>
                <w:noProof/>
                <w:color w:val="auto"/>
                <w:sz w:val="22"/>
                <w:szCs w:val="22"/>
                <w:lang w:eastAsia="en-US"/>
              </w:rPr>
              <w:tab/>
            </w:r>
            <w:r w:rsidR="007C5748" w:rsidRPr="005825D2">
              <w:rPr>
                <w:rStyle w:val="Hyperlink"/>
                <w:noProof/>
              </w:rPr>
              <w:t>Cooling System</w:t>
            </w:r>
            <w:r w:rsidR="007C5748">
              <w:rPr>
                <w:noProof/>
                <w:webHidden/>
              </w:rPr>
              <w:tab/>
            </w:r>
            <w:r w:rsidR="007C5748">
              <w:rPr>
                <w:noProof/>
                <w:webHidden/>
              </w:rPr>
              <w:fldChar w:fldCharType="begin"/>
            </w:r>
            <w:r w:rsidR="007C5748">
              <w:rPr>
                <w:noProof/>
                <w:webHidden/>
              </w:rPr>
              <w:instrText xml:space="preserve"> PAGEREF _Toc99194434 \h </w:instrText>
            </w:r>
            <w:r w:rsidR="007C5748">
              <w:rPr>
                <w:noProof/>
                <w:webHidden/>
              </w:rPr>
            </w:r>
            <w:r w:rsidR="007C5748">
              <w:rPr>
                <w:noProof/>
                <w:webHidden/>
              </w:rPr>
              <w:fldChar w:fldCharType="separate"/>
            </w:r>
            <w:r w:rsidR="007C5748">
              <w:rPr>
                <w:noProof/>
                <w:webHidden/>
              </w:rPr>
              <w:t>28</w:t>
            </w:r>
            <w:r w:rsidR="007C5748">
              <w:rPr>
                <w:noProof/>
                <w:webHidden/>
              </w:rPr>
              <w:fldChar w:fldCharType="end"/>
            </w:r>
          </w:hyperlink>
        </w:p>
        <w:p w14:paraId="3D39088E" w14:textId="1E918109" w:rsidR="007C5748" w:rsidRDefault="00F54F99">
          <w:pPr>
            <w:pStyle w:val="TOC2"/>
            <w:tabs>
              <w:tab w:val="right" w:leader="underscore" w:pos="8414"/>
            </w:tabs>
            <w:rPr>
              <w:rFonts w:eastAsiaTheme="minorEastAsia"/>
              <w:noProof/>
              <w:color w:val="auto"/>
              <w:sz w:val="22"/>
              <w:szCs w:val="22"/>
              <w:lang w:eastAsia="en-US"/>
            </w:rPr>
          </w:pPr>
          <w:hyperlink w:anchor="_Toc99194435" w:history="1">
            <w:r w:rsidR="007C5748" w:rsidRPr="005825D2">
              <w:rPr>
                <w:rStyle w:val="Hyperlink"/>
                <w:noProof/>
              </w:rPr>
              <w:t>Implementing an additional multi-factor authentication on my personal accounts</w:t>
            </w:r>
            <w:r w:rsidR="007C5748">
              <w:rPr>
                <w:noProof/>
                <w:webHidden/>
              </w:rPr>
              <w:tab/>
            </w:r>
            <w:r w:rsidR="007C5748">
              <w:rPr>
                <w:noProof/>
                <w:webHidden/>
              </w:rPr>
              <w:fldChar w:fldCharType="begin"/>
            </w:r>
            <w:r w:rsidR="007C5748">
              <w:rPr>
                <w:noProof/>
                <w:webHidden/>
              </w:rPr>
              <w:instrText xml:space="preserve"> PAGEREF _Toc99194435 \h </w:instrText>
            </w:r>
            <w:r w:rsidR="007C5748">
              <w:rPr>
                <w:noProof/>
                <w:webHidden/>
              </w:rPr>
            </w:r>
            <w:r w:rsidR="007C5748">
              <w:rPr>
                <w:noProof/>
                <w:webHidden/>
              </w:rPr>
              <w:fldChar w:fldCharType="separate"/>
            </w:r>
            <w:r w:rsidR="007C5748">
              <w:rPr>
                <w:noProof/>
                <w:webHidden/>
              </w:rPr>
              <w:t>28</w:t>
            </w:r>
            <w:r w:rsidR="007C5748">
              <w:rPr>
                <w:noProof/>
                <w:webHidden/>
              </w:rPr>
              <w:fldChar w:fldCharType="end"/>
            </w:r>
          </w:hyperlink>
        </w:p>
        <w:p w14:paraId="500A0E98" w14:textId="5C88D491" w:rsidR="007C5748" w:rsidRDefault="00F54F99">
          <w:pPr>
            <w:pStyle w:val="TOC1"/>
            <w:rPr>
              <w:rFonts w:eastAsiaTheme="minorEastAsia"/>
              <w:color w:val="auto"/>
              <w:kern w:val="0"/>
              <w:sz w:val="22"/>
              <w:szCs w:val="22"/>
              <w:lang w:eastAsia="en-US"/>
            </w:rPr>
          </w:pPr>
          <w:hyperlink w:anchor="_Toc99194436" w:history="1">
            <w:r w:rsidR="007C5748" w:rsidRPr="005825D2">
              <w:rPr>
                <w:rStyle w:val="Hyperlink"/>
              </w:rPr>
              <w:t>Server Hardening</w:t>
            </w:r>
            <w:r w:rsidR="007C5748">
              <w:rPr>
                <w:webHidden/>
              </w:rPr>
              <w:tab/>
            </w:r>
            <w:r w:rsidR="007C5748">
              <w:rPr>
                <w:webHidden/>
              </w:rPr>
              <w:fldChar w:fldCharType="begin"/>
            </w:r>
            <w:r w:rsidR="007C5748">
              <w:rPr>
                <w:webHidden/>
              </w:rPr>
              <w:instrText xml:space="preserve"> PAGEREF _Toc99194436 \h </w:instrText>
            </w:r>
            <w:r w:rsidR="007C5748">
              <w:rPr>
                <w:webHidden/>
              </w:rPr>
            </w:r>
            <w:r w:rsidR="007C5748">
              <w:rPr>
                <w:webHidden/>
              </w:rPr>
              <w:fldChar w:fldCharType="separate"/>
            </w:r>
            <w:r w:rsidR="007C5748">
              <w:rPr>
                <w:webHidden/>
              </w:rPr>
              <w:t>30</w:t>
            </w:r>
            <w:r w:rsidR="007C5748">
              <w:rPr>
                <w:webHidden/>
              </w:rPr>
              <w:fldChar w:fldCharType="end"/>
            </w:r>
          </w:hyperlink>
        </w:p>
        <w:p w14:paraId="2CDEC359" w14:textId="2F92924C" w:rsidR="007C5748" w:rsidRDefault="00F54F99">
          <w:pPr>
            <w:pStyle w:val="TOC2"/>
            <w:tabs>
              <w:tab w:val="right" w:leader="underscore" w:pos="8414"/>
            </w:tabs>
            <w:rPr>
              <w:rFonts w:eastAsiaTheme="minorEastAsia"/>
              <w:noProof/>
              <w:color w:val="auto"/>
              <w:sz w:val="22"/>
              <w:szCs w:val="22"/>
              <w:lang w:eastAsia="en-US"/>
            </w:rPr>
          </w:pPr>
          <w:hyperlink w:anchor="_Toc99194437" w:history="1">
            <w:r w:rsidR="007C5748" w:rsidRPr="005825D2">
              <w:rPr>
                <w:rStyle w:val="Hyperlink"/>
                <w:noProof/>
              </w:rPr>
              <w:t>Disadvantages of computer security configuration</w:t>
            </w:r>
            <w:r w:rsidR="007C5748">
              <w:rPr>
                <w:noProof/>
                <w:webHidden/>
              </w:rPr>
              <w:tab/>
            </w:r>
            <w:r w:rsidR="007C5748">
              <w:rPr>
                <w:noProof/>
                <w:webHidden/>
              </w:rPr>
              <w:fldChar w:fldCharType="begin"/>
            </w:r>
            <w:r w:rsidR="007C5748">
              <w:rPr>
                <w:noProof/>
                <w:webHidden/>
              </w:rPr>
              <w:instrText xml:space="preserve"> PAGEREF _Toc99194437 \h </w:instrText>
            </w:r>
            <w:r w:rsidR="007C5748">
              <w:rPr>
                <w:noProof/>
                <w:webHidden/>
              </w:rPr>
            </w:r>
            <w:r w:rsidR="007C5748">
              <w:rPr>
                <w:noProof/>
                <w:webHidden/>
              </w:rPr>
              <w:fldChar w:fldCharType="separate"/>
            </w:r>
            <w:r w:rsidR="007C5748">
              <w:rPr>
                <w:noProof/>
                <w:webHidden/>
              </w:rPr>
              <w:t>30</w:t>
            </w:r>
            <w:r w:rsidR="007C5748">
              <w:rPr>
                <w:noProof/>
                <w:webHidden/>
              </w:rPr>
              <w:fldChar w:fldCharType="end"/>
            </w:r>
          </w:hyperlink>
        </w:p>
        <w:p w14:paraId="78F8F6E9" w14:textId="2CA1D7E4" w:rsidR="007C5748" w:rsidRDefault="00F54F99">
          <w:pPr>
            <w:pStyle w:val="TOC2"/>
            <w:tabs>
              <w:tab w:val="right" w:leader="underscore" w:pos="8414"/>
            </w:tabs>
            <w:rPr>
              <w:rFonts w:eastAsiaTheme="minorEastAsia"/>
              <w:noProof/>
              <w:color w:val="auto"/>
              <w:sz w:val="22"/>
              <w:szCs w:val="22"/>
              <w:lang w:eastAsia="en-US"/>
            </w:rPr>
          </w:pPr>
          <w:hyperlink w:anchor="_Toc99194438" w:history="1">
            <w:r w:rsidR="007C5748" w:rsidRPr="005825D2">
              <w:rPr>
                <w:rStyle w:val="Hyperlink"/>
                <w:noProof/>
              </w:rPr>
              <w:t>Implication of Services on computer security</w:t>
            </w:r>
            <w:r w:rsidR="007C5748">
              <w:rPr>
                <w:noProof/>
                <w:webHidden/>
              </w:rPr>
              <w:tab/>
            </w:r>
            <w:r w:rsidR="007C5748">
              <w:rPr>
                <w:noProof/>
                <w:webHidden/>
              </w:rPr>
              <w:fldChar w:fldCharType="begin"/>
            </w:r>
            <w:r w:rsidR="007C5748">
              <w:rPr>
                <w:noProof/>
                <w:webHidden/>
              </w:rPr>
              <w:instrText xml:space="preserve"> PAGEREF _Toc99194438 \h </w:instrText>
            </w:r>
            <w:r w:rsidR="007C5748">
              <w:rPr>
                <w:noProof/>
                <w:webHidden/>
              </w:rPr>
            </w:r>
            <w:r w:rsidR="007C5748">
              <w:rPr>
                <w:noProof/>
                <w:webHidden/>
              </w:rPr>
              <w:fldChar w:fldCharType="separate"/>
            </w:r>
            <w:r w:rsidR="007C5748">
              <w:rPr>
                <w:noProof/>
                <w:webHidden/>
              </w:rPr>
              <w:t>31</w:t>
            </w:r>
            <w:r w:rsidR="007C5748">
              <w:rPr>
                <w:noProof/>
                <w:webHidden/>
              </w:rPr>
              <w:fldChar w:fldCharType="end"/>
            </w:r>
          </w:hyperlink>
        </w:p>
        <w:p w14:paraId="022530B9" w14:textId="2F91ECD9" w:rsidR="007C5748" w:rsidRDefault="00F54F99">
          <w:pPr>
            <w:pStyle w:val="TOC2"/>
            <w:tabs>
              <w:tab w:val="right" w:leader="underscore" w:pos="8414"/>
            </w:tabs>
            <w:rPr>
              <w:rFonts w:eastAsiaTheme="minorEastAsia"/>
              <w:noProof/>
              <w:color w:val="auto"/>
              <w:sz w:val="22"/>
              <w:szCs w:val="22"/>
              <w:lang w:eastAsia="en-US"/>
            </w:rPr>
          </w:pPr>
          <w:hyperlink w:anchor="_Toc99194439" w:history="1">
            <w:r w:rsidR="007C5748" w:rsidRPr="005825D2">
              <w:rPr>
                <w:rStyle w:val="Hyperlink"/>
                <w:noProof/>
              </w:rPr>
              <w:t>Ports in use by programs on the Windows Server</w:t>
            </w:r>
            <w:r w:rsidR="007C5748">
              <w:rPr>
                <w:noProof/>
                <w:webHidden/>
              </w:rPr>
              <w:tab/>
            </w:r>
            <w:r w:rsidR="007C5748">
              <w:rPr>
                <w:noProof/>
                <w:webHidden/>
              </w:rPr>
              <w:fldChar w:fldCharType="begin"/>
            </w:r>
            <w:r w:rsidR="007C5748">
              <w:rPr>
                <w:noProof/>
                <w:webHidden/>
              </w:rPr>
              <w:instrText xml:space="preserve"> PAGEREF _Toc99194439 \h </w:instrText>
            </w:r>
            <w:r w:rsidR="007C5748">
              <w:rPr>
                <w:noProof/>
                <w:webHidden/>
              </w:rPr>
            </w:r>
            <w:r w:rsidR="007C5748">
              <w:rPr>
                <w:noProof/>
                <w:webHidden/>
              </w:rPr>
              <w:fldChar w:fldCharType="separate"/>
            </w:r>
            <w:r w:rsidR="007C5748">
              <w:rPr>
                <w:noProof/>
                <w:webHidden/>
              </w:rPr>
              <w:t>32</w:t>
            </w:r>
            <w:r w:rsidR="007C5748">
              <w:rPr>
                <w:noProof/>
                <w:webHidden/>
              </w:rPr>
              <w:fldChar w:fldCharType="end"/>
            </w:r>
          </w:hyperlink>
        </w:p>
        <w:p w14:paraId="67CAE838" w14:textId="0F80EFC9" w:rsidR="007C5748" w:rsidRDefault="00F54F99">
          <w:pPr>
            <w:pStyle w:val="TOC2"/>
            <w:tabs>
              <w:tab w:val="right" w:leader="underscore" w:pos="8414"/>
            </w:tabs>
            <w:rPr>
              <w:rFonts w:eastAsiaTheme="minorEastAsia"/>
              <w:noProof/>
              <w:color w:val="auto"/>
              <w:sz w:val="22"/>
              <w:szCs w:val="22"/>
              <w:lang w:eastAsia="en-US"/>
            </w:rPr>
          </w:pPr>
          <w:hyperlink w:anchor="_Toc99194440" w:history="1">
            <w:r w:rsidR="007C5748" w:rsidRPr="005825D2">
              <w:rPr>
                <w:rStyle w:val="Hyperlink"/>
                <w:noProof/>
              </w:rPr>
              <w:t>Using Tasklist command</w:t>
            </w:r>
            <w:r w:rsidR="007C5748">
              <w:rPr>
                <w:noProof/>
                <w:webHidden/>
              </w:rPr>
              <w:tab/>
            </w:r>
            <w:r w:rsidR="007C5748">
              <w:rPr>
                <w:noProof/>
                <w:webHidden/>
              </w:rPr>
              <w:fldChar w:fldCharType="begin"/>
            </w:r>
            <w:r w:rsidR="007C5748">
              <w:rPr>
                <w:noProof/>
                <w:webHidden/>
              </w:rPr>
              <w:instrText xml:space="preserve"> PAGEREF _Toc99194440 \h </w:instrText>
            </w:r>
            <w:r w:rsidR="007C5748">
              <w:rPr>
                <w:noProof/>
                <w:webHidden/>
              </w:rPr>
            </w:r>
            <w:r w:rsidR="007C5748">
              <w:rPr>
                <w:noProof/>
                <w:webHidden/>
              </w:rPr>
              <w:fldChar w:fldCharType="separate"/>
            </w:r>
            <w:r w:rsidR="007C5748">
              <w:rPr>
                <w:noProof/>
                <w:webHidden/>
              </w:rPr>
              <w:t>33</w:t>
            </w:r>
            <w:r w:rsidR="007C5748">
              <w:rPr>
                <w:noProof/>
                <w:webHidden/>
              </w:rPr>
              <w:fldChar w:fldCharType="end"/>
            </w:r>
          </w:hyperlink>
        </w:p>
        <w:p w14:paraId="6E3BA354" w14:textId="372674EB" w:rsidR="007C5748" w:rsidRDefault="00F54F99">
          <w:pPr>
            <w:pStyle w:val="TOC2"/>
            <w:tabs>
              <w:tab w:val="right" w:leader="underscore" w:pos="8414"/>
            </w:tabs>
            <w:rPr>
              <w:rFonts w:eastAsiaTheme="minorEastAsia"/>
              <w:noProof/>
              <w:color w:val="auto"/>
              <w:sz w:val="22"/>
              <w:szCs w:val="22"/>
              <w:lang w:eastAsia="en-US"/>
            </w:rPr>
          </w:pPr>
          <w:hyperlink w:anchor="_Toc99194441" w:history="1">
            <w:r w:rsidR="007C5748" w:rsidRPr="005825D2">
              <w:rPr>
                <w:rStyle w:val="Hyperlink"/>
                <w:noProof/>
              </w:rPr>
              <w:t>Using Netstat command</w:t>
            </w:r>
            <w:r w:rsidR="007C5748">
              <w:rPr>
                <w:noProof/>
                <w:webHidden/>
              </w:rPr>
              <w:tab/>
            </w:r>
            <w:r w:rsidR="007C5748">
              <w:rPr>
                <w:noProof/>
                <w:webHidden/>
              </w:rPr>
              <w:fldChar w:fldCharType="begin"/>
            </w:r>
            <w:r w:rsidR="007C5748">
              <w:rPr>
                <w:noProof/>
                <w:webHidden/>
              </w:rPr>
              <w:instrText xml:space="preserve"> PAGEREF _Toc99194441 \h </w:instrText>
            </w:r>
            <w:r w:rsidR="007C5748">
              <w:rPr>
                <w:noProof/>
                <w:webHidden/>
              </w:rPr>
            </w:r>
            <w:r w:rsidR="007C5748">
              <w:rPr>
                <w:noProof/>
                <w:webHidden/>
              </w:rPr>
              <w:fldChar w:fldCharType="separate"/>
            </w:r>
            <w:r w:rsidR="007C5748">
              <w:rPr>
                <w:noProof/>
                <w:webHidden/>
              </w:rPr>
              <w:t>33</w:t>
            </w:r>
            <w:r w:rsidR="007C5748">
              <w:rPr>
                <w:noProof/>
                <w:webHidden/>
              </w:rPr>
              <w:fldChar w:fldCharType="end"/>
            </w:r>
          </w:hyperlink>
        </w:p>
        <w:p w14:paraId="00F5CF72" w14:textId="02E5E3B9" w:rsidR="007C5748" w:rsidRDefault="00F54F99">
          <w:pPr>
            <w:pStyle w:val="TOC2"/>
            <w:tabs>
              <w:tab w:val="right" w:leader="underscore" w:pos="8414"/>
            </w:tabs>
            <w:rPr>
              <w:rFonts w:eastAsiaTheme="minorEastAsia"/>
              <w:noProof/>
              <w:color w:val="auto"/>
              <w:sz w:val="22"/>
              <w:szCs w:val="22"/>
              <w:lang w:eastAsia="en-US"/>
            </w:rPr>
          </w:pPr>
          <w:hyperlink w:anchor="_Toc99194442" w:history="1">
            <w:r w:rsidR="007C5748" w:rsidRPr="005825D2">
              <w:rPr>
                <w:rStyle w:val="Hyperlink"/>
                <w:noProof/>
              </w:rPr>
              <w:t>Anti-malware software is installed by default on a Windows Server?</w:t>
            </w:r>
            <w:r w:rsidR="007C5748">
              <w:rPr>
                <w:noProof/>
                <w:webHidden/>
              </w:rPr>
              <w:tab/>
            </w:r>
            <w:r w:rsidR="007C5748">
              <w:rPr>
                <w:noProof/>
                <w:webHidden/>
              </w:rPr>
              <w:fldChar w:fldCharType="begin"/>
            </w:r>
            <w:r w:rsidR="007C5748">
              <w:rPr>
                <w:noProof/>
                <w:webHidden/>
              </w:rPr>
              <w:instrText xml:space="preserve"> PAGEREF _Toc99194442 \h </w:instrText>
            </w:r>
            <w:r w:rsidR="007C5748">
              <w:rPr>
                <w:noProof/>
                <w:webHidden/>
              </w:rPr>
            </w:r>
            <w:r w:rsidR="007C5748">
              <w:rPr>
                <w:noProof/>
                <w:webHidden/>
              </w:rPr>
              <w:fldChar w:fldCharType="separate"/>
            </w:r>
            <w:r w:rsidR="007C5748">
              <w:rPr>
                <w:noProof/>
                <w:webHidden/>
              </w:rPr>
              <w:t>33</w:t>
            </w:r>
            <w:r w:rsidR="007C5748">
              <w:rPr>
                <w:noProof/>
                <w:webHidden/>
              </w:rPr>
              <w:fldChar w:fldCharType="end"/>
            </w:r>
          </w:hyperlink>
        </w:p>
        <w:p w14:paraId="7123FAB0" w14:textId="21A0AB2F" w:rsidR="007C5748" w:rsidRDefault="00F54F99">
          <w:pPr>
            <w:pStyle w:val="TOC1"/>
            <w:rPr>
              <w:rFonts w:eastAsiaTheme="minorEastAsia"/>
              <w:color w:val="auto"/>
              <w:kern w:val="0"/>
              <w:sz w:val="22"/>
              <w:szCs w:val="22"/>
              <w:lang w:eastAsia="en-US"/>
            </w:rPr>
          </w:pPr>
          <w:hyperlink w:anchor="_Toc99194443" w:history="1">
            <w:r w:rsidR="007C5748" w:rsidRPr="005825D2">
              <w:rPr>
                <w:rStyle w:val="Hyperlink"/>
              </w:rPr>
              <w:t>Disaster Recovery</w:t>
            </w:r>
            <w:r w:rsidR="007C5748">
              <w:rPr>
                <w:webHidden/>
              </w:rPr>
              <w:tab/>
            </w:r>
            <w:r w:rsidR="007C5748">
              <w:rPr>
                <w:webHidden/>
              </w:rPr>
              <w:fldChar w:fldCharType="begin"/>
            </w:r>
            <w:r w:rsidR="007C5748">
              <w:rPr>
                <w:webHidden/>
              </w:rPr>
              <w:instrText xml:space="preserve"> PAGEREF _Toc99194443 \h </w:instrText>
            </w:r>
            <w:r w:rsidR="007C5748">
              <w:rPr>
                <w:webHidden/>
              </w:rPr>
            </w:r>
            <w:r w:rsidR="007C5748">
              <w:rPr>
                <w:webHidden/>
              </w:rPr>
              <w:fldChar w:fldCharType="separate"/>
            </w:r>
            <w:r w:rsidR="007C5748">
              <w:rPr>
                <w:webHidden/>
              </w:rPr>
              <w:t>35</w:t>
            </w:r>
            <w:r w:rsidR="007C5748">
              <w:rPr>
                <w:webHidden/>
              </w:rPr>
              <w:fldChar w:fldCharType="end"/>
            </w:r>
          </w:hyperlink>
        </w:p>
        <w:p w14:paraId="0C552D93" w14:textId="1A9E610E" w:rsidR="007C5748" w:rsidRDefault="00F54F99">
          <w:pPr>
            <w:pStyle w:val="TOC2"/>
            <w:tabs>
              <w:tab w:val="right" w:leader="underscore" w:pos="8414"/>
            </w:tabs>
            <w:rPr>
              <w:rFonts w:eastAsiaTheme="minorEastAsia"/>
              <w:noProof/>
              <w:color w:val="auto"/>
              <w:sz w:val="22"/>
              <w:szCs w:val="22"/>
              <w:lang w:eastAsia="en-US"/>
            </w:rPr>
          </w:pPr>
          <w:hyperlink w:anchor="_Toc99194444" w:history="1">
            <w:r w:rsidR="007C5748" w:rsidRPr="005825D2">
              <w:rPr>
                <w:rStyle w:val="Hyperlink"/>
                <w:noProof/>
              </w:rPr>
              <w:t>HIGH-LEVEL OUTLINE OF DISASTER RECOVERY PLAN</w:t>
            </w:r>
            <w:r w:rsidR="007C5748">
              <w:rPr>
                <w:noProof/>
                <w:webHidden/>
              </w:rPr>
              <w:tab/>
            </w:r>
            <w:r w:rsidR="007C5748">
              <w:rPr>
                <w:noProof/>
                <w:webHidden/>
              </w:rPr>
              <w:fldChar w:fldCharType="begin"/>
            </w:r>
            <w:r w:rsidR="007C5748">
              <w:rPr>
                <w:noProof/>
                <w:webHidden/>
              </w:rPr>
              <w:instrText xml:space="preserve"> PAGEREF _Toc99194444 \h </w:instrText>
            </w:r>
            <w:r w:rsidR="007C5748">
              <w:rPr>
                <w:noProof/>
                <w:webHidden/>
              </w:rPr>
            </w:r>
            <w:r w:rsidR="007C5748">
              <w:rPr>
                <w:noProof/>
                <w:webHidden/>
              </w:rPr>
              <w:fldChar w:fldCharType="separate"/>
            </w:r>
            <w:r w:rsidR="007C5748">
              <w:rPr>
                <w:noProof/>
                <w:webHidden/>
              </w:rPr>
              <w:t>35</w:t>
            </w:r>
            <w:r w:rsidR="007C5748">
              <w:rPr>
                <w:noProof/>
                <w:webHidden/>
              </w:rPr>
              <w:fldChar w:fldCharType="end"/>
            </w:r>
          </w:hyperlink>
        </w:p>
        <w:p w14:paraId="3AC2142E" w14:textId="1D2E88A3" w:rsidR="007C5748" w:rsidRDefault="00F54F99">
          <w:pPr>
            <w:pStyle w:val="TOC2"/>
            <w:tabs>
              <w:tab w:val="right" w:leader="underscore" w:pos="8414"/>
            </w:tabs>
            <w:rPr>
              <w:rFonts w:eastAsiaTheme="minorEastAsia"/>
              <w:noProof/>
              <w:color w:val="auto"/>
              <w:sz w:val="22"/>
              <w:szCs w:val="22"/>
              <w:lang w:eastAsia="en-US"/>
            </w:rPr>
          </w:pPr>
          <w:hyperlink w:anchor="_Toc99194445" w:history="1">
            <w:r w:rsidR="007C5748" w:rsidRPr="005825D2">
              <w:rPr>
                <w:rStyle w:val="Hyperlink"/>
                <w:noProof/>
              </w:rPr>
              <w:t>KEY PERSONNEL AND CONTACT INFORMATION</w:t>
            </w:r>
            <w:r w:rsidR="007C5748">
              <w:rPr>
                <w:noProof/>
                <w:webHidden/>
              </w:rPr>
              <w:tab/>
            </w:r>
            <w:r w:rsidR="007C5748">
              <w:rPr>
                <w:noProof/>
                <w:webHidden/>
              </w:rPr>
              <w:fldChar w:fldCharType="begin"/>
            </w:r>
            <w:r w:rsidR="007C5748">
              <w:rPr>
                <w:noProof/>
                <w:webHidden/>
              </w:rPr>
              <w:instrText xml:space="preserve"> PAGEREF _Toc99194445 \h </w:instrText>
            </w:r>
            <w:r w:rsidR="007C5748">
              <w:rPr>
                <w:noProof/>
                <w:webHidden/>
              </w:rPr>
            </w:r>
            <w:r w:rsidR="007C5748">
              <w:rPr>
                <w:noProof/>
                <w:webHidden/>
              </w:rPr>
              <w:fldChar w:fldCharType="separate"/>
            </w:r>
            <w:r w:rsidR="007C5748">
              <w:rPr>
                <w:noProof/>
                <w:webHidden/>
              </w:rPr>
              <w:t>36</w:t>
            </w:r>
            <w:r w:rsidR="007C5748">
              <w:rPr>
                <w:noProof/>
                <w:webHidden/>
              </w:rPr>
              <w:fldChar w:fldCharType="end"/>
            </w:r>
          </w:hyperlink>
        </w:p>
        <w:p w14:paraId="428CEFE5" w14:textId="53FF0644" w:rsidR="007C5748" w:rsidRDefault="00F54F99">
          <w:pPr>
            <w:pStyle w:val="TOC2"/>
            <w:tabs>
              <w:tab w:val="right" w:leader="underscore" w:pos="8414"/>
            </w:tabs>
            <w:rPr>
              <w:rFonts w:eastAsiaTheme="minorEastAsia"/>
              <w:noProof/>
              <w:color w:val="auto"/>
              <w:sz w:val="22"/>
              <w:szCs w:val="22"/>
              <w:lang w:eastAsia="en-US"/>
            </w:rPr>
          </w:pPr>
          <w:hyperlink w:anchor="_Toc99194446" w:history="1">
            <w:r w:rsidR="007C5748" w:rsidRPr="005825D2">
              <w:rPr>
                <w:rStyle w:val="Hyperlink"/>
                <w:noProof/>
              </w:rPr>
              <w:t>INFORMATION SERVICES BACKUP PROCEDURES</w:t>
            </w:r>
            <w:r w:rsidR="007C5748">
              <w:rPr>
                <w:noProof/>
                <w:webHidden/>
              </w:rPr>
              <w:tab/>
            </w:r>
            <w:r w:rsidR="007C5748">
              <w:rPr>
                <w:noProof/>
                <w:webHidden/>
              </w:rPr>
              <w:fldChar w:fldCharType="begin"/>
            </w:r>
            <w:r w:rsidR="007C5748">
              <w:rPr>
                <w:noProof/>
                <w:webHidden/>
              </w:rPr>
              <w:instrText xml:space="preserve"> PAGEREF _Toc99194446 \h </w:instrText>
            </w:r>
            <w:r w:rsidR="007C5748">
              <w:rPr>
                <w:noProof/>
                <w:webHidden/>
              </w:rPr>
            </w:r>
            <w:r w:rsidR="007C5748">
              <w:rPr>
                <w:noProof/>
                <w:webHidden/>
              </w:rPr>
              <w:fldChar w:fldCharType="separate"/>
            </w:r>
            <w:r w:rsidR="007C5748">
              <w:rPr>
                <w:noProof/>
                <w:webHidden/>
              </w:rPr>
              <w:t>37</w:t>
            </w:r>
            <w:r w:rsidR="007C5748">
              <w:rPr>
                <w:noProof/>
                <w:webHidden/>
              </w:rPr>
              <w:fldChar w:fldCharType="end"/>
            </w:r>
          </w:hyperlink>
        </w:p>
        <w:p w14:paraId="33DBED19" w14:textId="1958A331" w:rsidR="007C5748" w:rsidRDefault="00F54F99">
          <w:pPr>
            <w:pStyle w:val="TOC2"/>
            <w:tabs>
              <w:tab w:val="right" w:leader="underscore" w:pos="8414"/>
            </w:tabs>
            <w:rPr>
              <w:rFonts w:eastAsiaTheme="minorEastAsia"/>
              <w:noProof/>
              <w:color w:val="auto"/>
              <w:sz w:val="22"/>
              <w:szCs w:val="22"/>
              <w:lang w:eastAsia="en-US"/>
            </w:rPr>
          </w:pPr>
          <w:hyperlink w:anchor="_Toc99194447" w:history="1">
            <w:r w:rsidR="007C5748" w:rsidRPr="005825D2">
              <w:rPr>
                <w:rStyle w:val="Hyperlink"/>
                <w:noProof/>
              </w:rPr>
              <w:t>DISASTER RECOVERY PROCEDURES</w:t>
            </w:r>
            <w:r w:rsidR="007C5748">
              <w:rPr>
                <w:noProof/>
                <w:webHidden/>
              </w:rPr>
              <w:tab/>
            </w:r>
            <w:r w:rsidR="007C5748">
              <w:rPr>
                <w:noProof/>
                <w:webHidden/>
              </w:rPr>
              <w:fldChar w:fldCharType="begin"/>
            </w:r>
            <w:r w:rsidR="007C5748">
              <w:rPr>
                <w:noProof/>
                <w:webHidden/>
              </w:rPr>
              <w:instrText xml:space="preserve"> PAGEREF _Toc99194447 \h </w:instrText>
            </w:r>
            <w:r w:rsidR="007C5748">
              <w:rPr>
                <w:noProof/>
                <w:webHidden/>
              </w:rPr>
            </w:r>
            <w:r w:rsidR="007C5748">
              <w:rPr>
                <w:noProof/>
                <w:webHidden/>
              </w:rPr>
              <w:fldChar w:fldCharType="separate"/>
            </w:r>
            <w:r w:rsidR="007C5748">
              <w:rPr>
                <w:noProof/>
                <w:webHidden/>
              </w:rPr>
              <w:t>37</w:t>
            </w:r>
            <w:r w:rsidR="007C5748">
              <w:rPr>
                <w:noProof/>
                <w:webHidden/>
              </w:rPr>
              <w:fldChar w:fldCharType="end"/>
            </w:r>
          </w:hyperlink>
        </w:p>
        <w:p w14:paraId="1723A7CF" w14:textId="7BED7EB8" w:rsidR="007C5748" w:rsidRDefault="00F54F99">
          <w:pPr>
            <w:pStyle w:val="TOC2"/>
            <w:tabs>
              <w:tab w:val="right" w:leader="underscore" w:pos="8414"/>
            </w:tabs>
            <w:rPr>
              <w:rFonts w:eastAsiaTheme="minorEastAsia"/>
              <w:noProof/>
              <w:color w:val="auto"/>
              <w:sz w:val="22"/>
              <w:szCs w:val="22"/>
              <w:lang w:eastAsia="en-US"/>
            </w:rPr>
          </w:pPr>
          <w:hyperlink w:anchor="_Toc99194448" w:history="1">
            <w:r w:rsidR="007C5748" w:rsidRPr="005825D2">
              <w:rPr>
                <w:rStyle w:val="Hyperlink"/>
                <w:noProof/>
              </w:rPr>
              <w:t>RECOVERY PLAN FOR COLD SITE</w:t>
            </w:r>
            <w:r w:rsidR="007C5748">
              <w:rPr>
                <w:noProof/>
                <w:webHidden/>
              </w:rPr>
              <w:tab/>
            </w:r>
            <w:r w:rsidR="007C5748">
              <w:rPr>
                <w:noProof/>
                <w:webHidden/>
              </w:rPr>
              <w:fldChar w:fldCharType="begin"/>
            </w:r>
            <w:r w:rsidR="007C5748">
              <w:rPr>
                <w:noProof/>
                <w:webHidden/>
              </w:rPr>
              <w:instrText xml:space="preserve"> PAGEREF _Toc99194448 \h </w:instrText>
            </w:r>
            <w:r w:rsidR="007C5748">
              <w:rPr>
                <w:noProof/>
                <w:webHidden/>
              </w:rPr>
            </w:r>
            <w:r w:rsidR="007C5748">
              <w:rPr>
                <w:noProof/>
                <w:webHidden/>
              </w:rPr>
              <w:fldChar w:fldCharType="separate"/>
            </w:r>
            <w:r w:rsidR="007C5748">
              <w:rPr>
                <w:noProof/>
                <w:webHidden/>
              </w:rPr>
              <w:t>37</w:t>
            </w:r>
            <w:r w:rsidR="007C5748">
              <w:rPr>
                <w:noProof/>
                <w:webHidden/>
              </w:rPr>
              <w:fldChar w:fldCharType="end"/>
            </w:r>
          </w:hyperlink>
        </w:p>
        <w:p w14:paraId="4DE96DDD" w14:textId="5A8B3965" w:rsidR="007C5748" w:rsidRDefault="00F54F99">
          <w:pPr>
            <w:pStyle w:val="TOC2"/>
            <w:tabs>
              <w:tab w:val="right" w:leader="underscore" w:pos="8414"/>
            </w:tabs>
            <w:rPr>
              <w:rFonts w:eastAsiaTheme="minorEastAsia"/>
              <w:noProof/>
              <w:color w:val="auto"/>
              <w:sz w:val="22"/>
              <w:szCs w:val="22"/>
              <w:lang w:eastAsia="en-US"/>
            </w:rPr>
          </w:pPr>
          <w:hyperlink w:anchor="_Toc99194449" w:history="1">
            <w:r w:rsidR="007C5748" w:rsidRPr="005825D2">
              <w:rPr>
                <w:rStyle w:val="Hyperlink"/>
                <w:noProof/>
              </w:rPr>
              <w:t>RECOVERY PLAN FOR HOT SITE</w:t>
            </w:r>
            <w:r w:rsidR="007C5748">
              <w:rPr>
                <w:noProof/>
                <w:webHidden/>
              </w:rPr>
              <w:tab/>
            </w:r>
            <w:r w:rsidR="007C5748">
              <w:rPr>
                <w:noProof/>
                <w:webHidden/>
              </w:rPr>
              <w:fldChar w:fldCharType="begin"/>
            </w:r>
            <w:r w:rsidR="007C5748">
              <w:rPr>
                <w:noProof/>
                <w:webHidden/>
              </w:rPr>
              <w:instrText xml:space="preserve"> PAGEREF _Toc99194449 \h </w:instrText>
            </w:r>
            <w:r w:rsidR="007C5748">
              <w:rPr>
                <w:noProof/>
                <w:webHidden/>
              </w:rPr>
            </w:r>
            <w:r w:rsidR="007C5748">
              <w:rPr>
                <w:noProof/>
                <w:webHidden/>
              </w:rPr>
              <w:fldChar w:fldCharType="separate"/>
            </w:r>
            <w:r w:rsidR="007C5748">
              <w:rPr>
                <w:noProof/>
                <w:webHidden/>
              </w:rPr>
              <w:t>38</w:t>
            </w:r>
            <w:r w:rsidR="007C5748">
              <w:rPr>
                <w:noProof/>
                <w:webHidden/>
              </w:rPr>
              <w:fldChar w:fldCharType="end"/>
            </w:r>
          </w:hyperlink>
        </w:p>
        <w:p w14:paraId="0F28A3EF" w14:textId="5878A238" w:rsidR="007C5748" w:rsidRDefault="00F54F99">
          <w:pPr>
            <w:pStyle w:val="TOC2"/>
            <w:tabs>
              <w:tab w:val="right" w:leader="underscore" w:pos="8414"/>
            </w:tabs>
            <w:rPr>
              <w:rFonts w:eastAsiaTheme="minorEastAsia"/>
              <w:noProof/>
              <w:color w:val="auto"/>
              <w:sz w:val="22"/>
              <w:szCs w:val="22"/>
              <w:lang w:eastAsia="en-US"/>
            </w:rPr>
          </w:pPr>
          <w:hyperlink w:anchor="_Toc99194450" w:history="1">
            <w:r w:rsidR="007C5748" w:rsidRPr="005825D2">
              <w:rPr>
                <w:rStyle w:val="Hyperlink"/>
                <w:noProof/>
              </w:rPr>
              <w:t>RESTORATION PROCESS</w:t>
            </w:r>
            <w:r w:rsidR="007C5748">
              <w:rPr>
                <w:noProof/>
                <w:webHidden/>
              </w:rPr>
              <w:tab/>
            </w:r>
            <w:r w:rsidR="007C5748">
              <w:rPr>
                <w:noProof/>
                <w:webHidden/>
              </w:rPr>
              <w:fldChar w:fldCharType="begin"/>
            </w:r>
            <w:r w:rsidR="007C5748">
              <w:rPr>
                <w:noProof/>
                <w:webHidden/>
              </w:rPr>
              <w:instrText xml:space="preserve"> PAGEREF _Toc99194450 \h </w:instrText>
            </w:r>
            <w:r w:rsidR="007C5748">
              <w:rPr>
                <w:noProof/>
                <w:webHidden/>
              </w:rPr>
            </w:r>
            <w:r w:rsidR="007C5748">
              <w:rPr>
                <w:noProof/>
                <w:webHidden/>
              </w:rPr>
              <w:fldChar w:fldCharType="separate"/>
            </w:r>
            <w:r w:rsidR="007C5748">
              <w:rPr>
                <w:noProof/>
                <w:webHidden/>
              </w:rPr>
              <w:t>38</w:t>
            </w:r>
            <w:r w:rsidR="007C5748">
              <w:rPr>
                <w:noProof/>
                <w:webHidden/>
              </w:rPr>
              <w:fldChar w:fldCharType="end"/>
            </w:r>
          </w:hyperlink>
        </w:p>
        <w:p w14:paraId="2525C9D7" w14:textId="119B8E0B" w:rsidR="007C5748" w:rsidRDefault="00F54F99">
          <w:pPr>
            <w:pStyle w:val="TOC2"/>
            <w:tabs>
              <w:tab w:val="right" w:leader="underscore" w:pos="8414"/>
            </w:tabs>
            <w:rPr>
              <w:rFonts w:eastAsiaTheme="minorEastAsia"/>
              <w:noProof/>
              <w:color w:val="auto"/>
              <w:sz w:val="22"/>
              <w:szCs w:val="22"/>
              <w:lang w:eastAsia="en-US"/>
            </w:rPr>
          </w:pPr>
          <w:hyperlink w:anchor="_Toc99194451" w:history="1">
            <w:r w:rsidR="007C5748" w:rsidRPr="005825D2">
              <w:rPr>
                <w:rStyle w:val="Hyperlink"/>
                <w:noProof/>
              </w:rPr>
              <w:t>RECOVERY PLAN PRACTICE AND EXERCISING</w:t>
            </w:r>
            <w:r w:rsidR="007C5748">
              <w:rPr>
                <w:noProof/>
                <w:webHidden/>
              </w:rPr>
              <w:tab/>
            </w:r>
            <w:r w:rsidR="007C5748">
              <w:rPr>
                <w:noProof/>
                <w:webHidden/>
              </w:rPr>
              <w:fldChar w:fldCharType="begin"/>
            </w:r>
            <w:r w:rsidR="007C5748">
              <w:rPr>
                <w:noProof/>
                <w:webHidden/>
              </w:rPr>
              <w:instrText xml:space="preserve"> PAGEREF _Toc99194451 \h </w:instrText>
            </w:r>
            <w:r w:rsidR="007C5748">
              <w:rPr>
                <w:noProof/>
                <w:webHidden/>
              </w:rPr>
            </w:r>
            <w:r w:rsidR="007C5748">
              <w:rPr>
                <w:noProof/>
                <w:webHidden/>
              </w:rPr>
              <w:fldChar w:fldCharType="separate"/>
            </w:r>
            <w:r w:rsidR="007C5748">
              <w:rPr>
                <w:noProof/>
                <w:webHidden/>
              </w:rPr>
              <w:t>38</w:t>
            </w:r>
            <w:r w:rsidR="007C5748">
              <w:rPr>
                <w:noProof/>
                <w:webHidden/>
              </w:rPr>
              <w:fldChar w:fldCharType="end"/>
            </w:r>
          </w:hyperlink>
        </w:p>
        <w:p w14:paraId="35BCF18E" w14:textId="67974627" w:rsidR="007C5748" w:rsidRDefault="00F54F99">
          <w:pPr>
            <w:pStyle w:val="TOC2"/>
            <w:tabs>
              <w:tab w:val="right" w:leader="underscore" w:pos="8414"/>
            </w:tabs>
            <w:rPr>
              <w:rFonts w:eastAsiaTheme="minorEastAsia"/>
              <w:noProof/>
              <w:color w:val="auto"/>
              <w:sz w:val="22"/>
              <w:szCs w:val="22"/>
              <w:lang w:eastAsia="en-US"/>
            </w:rPr>
          </w:pPr>
          <w:hyperlink w:anchor="_Toc99194452" w:history="1">
            <w:r w:rsidR="007C5748" w:rsidRPr="005825D2">
              <w:rPr>
                <w:rStyle w:val="Hyperlink"/>
                <w:noProof/>
              </w:rPr>
              <w:t>DISASTER SITE REBUILDING</w:t>
            </w:r>
            <w:r w:rsidR="007C5748">
              <w:rPr>
                <w:noProof/>
                <w:webHidden/>
              </w:rPr>
              <w:tab/>
            </w:r>
            <w:r w:rsidR="007C5748">
              <w:rPr>
                <w:noProof/>
                <w:webHidden/>
              </w:rPr>
              <w:fldChar w:fldCharType="begin"/>
            </w:r>
            <w:r w:rsidR="007C5748">
              <w:rPr>
                <w:noProof/>
                <w:webHidden/>
              </w:rPr>
              <w:instrText xml:space="preserve"> PAGEREF _Toc99194452 \h </w:instrText>
            </w:r>
            <w:r w:rsidR="007C5748">
              <w:rPr>
                <w:noProof/>
                <w:webHidden/>
              </w:rPr>
            </w:r>
            <w:r w:rsidR="007C5748">
              <w:rPr>
                <w:noProof/>
                <w:webHidden/>
              </w:rPr>
              <w:fldChar w:fldCharType="separate"/>
            </w:r>
            <w:r w:rsidR="007C5748">
              <w:rPr>
                <w:noProof/>
                <w:webHidden/>
              </w:rPr>
              <w:t>39</w:t>
            </w:r>
            <w:r w:rsidR="007C5748">
              <w:rPr>
                <w:noProof/>
                <w:webHidden/>
              </w:rPr>
              <w:fldChar w:fldCharType="end"/>
            </w:r>
          </w:hyperlink>
        </w:p>
        <w:p w14:paraId="2C8BB41F" w14:textId="4DA0A596" w:rsidR="007C5748" w:rsidRDefault="00F54F99">
          <w:pPr>
            <w:pStyle w:val="TOC2"/>
            <w:tabs>
              <w:tab w:val="right" w:leader="underscore" w:pos="8414"/>
            </w:tabs>
            <w:rPr>
              <w:rFonts w:eastAsiaTheme="minorEastAsia"/>
              <w:noProof/>
              <w:color w:val="auto"/>
              <w:sz w:val="22"/>
              <w:szCs w:val="22"/>
              <w:lang w:eastAsia="en-US"/>
            </w:rPr>
          </w:pPr>
          <w:hyperlink w:anchor="_Toc99194453" w:history="1">
            <w:r w:rsidR="007C5748" w:rsidRPr="005825D2">
              <w:rPr>
                <w:rStyle w:val="Hyperlink"/>
                <w:noProof/>
              </w:rPr>
              <w:t>PLAN CHANGES OR UPDATES</w:t>
            </w:r>
            <w:r w:rsidR="007C5748">
              <w:rPr>
                <w:noProof/>
                <w:webHidden/>
              </w:rPr>
              <w:tab/>
            </w:r>
            <w:r w:rsidR="007C5748">
              <w:rPr>
                <w:noProof/>
                <w:webHidden/>
              </w:rPr>
              <w:fldChar w:fldCharType="begin"/>
            </w:r>
            <w:r w:rsidR="007C5748">
              <w:rPr>
                <w:noProof/>
                <w:webHidden/>
              </w:rPr>
              <w:instrText xml:space="preserve"> PAGEREF _Toc99194453 \h </w:instrText>
            </w:r>
            <w:r w:rsidR="007C5748">
              <w:rPr>
                <w:noProof/>
                <w:webHidden/>
              </w:rPr>
            </w:r>
            <w:r w:rsidR="007C5748">
              <w:rPr>
                <w:noProof/>
                <w:webHidden/>
              </w:rPr>
              <w:fldChar w:fldCharType="separate"/>
            </w:r>
            <w:r w:rsidR="007C5748">
              <w:rPr>
                <w:noProof/>
                <w:webHidden/>
              </w:rPr>
              <w:t>39</w:t>
            </w:r>
            <w:r w:rsidR="007C5748">
              <w:rPr>
                <w:noProof/>
                <w:webHidden/>
              </w:rPr>
              <w:fldChar w:fldCharType="end"/>
            </w:r>
          </w:hyperlink>
        </w:p>
        <w:p w14:paraId="0689D372" w14:textId="08DC7E0E" w:rsidR="007C5748" w:rsidRDefault="00F54F99">
          <w:pPr>
            <w:pStyle w:val="TOC1"/>
            <w:rPr>
              <w:rFonts w:eastAsiaTheme="minorEastAsia"/>
              <w:color w:val="auto"/>
              <w:kern w:val="0"/>
              <w:sz w:val="22"/>
              <w:szCs w:val="22"/>
              <w:lang w:eastAsia="en-US"/>
            </w:rPr>
          </w:pPr>
          <w:hyperlink w:anchor="_Toc99194454" w:history="1">
            <w:r w:rsidR="007C5748" w:rsidRPr="005825D2">
              <w:rPr>
                <w:rStyle w:val="Hyperlink"/>
              </w:rPr>
              <w:t>Cost of Recommended Servers for small businesses</w:t>
            </w:r>
            <w:r w:rsidR="007C5748">
              <w:rPr>
                <w:webHidden/>
              </w:rPr>
              <w:tab/>
            </w:r>
            <w:r w:rsidR="007C5748">
              <w:rPr>
                <w:webHidden/>
              </w:rPr>
              <w:fldChar w:fldCharType="begin"/>
            </w:r>
            <w:r w:rsidR="007C5748">
              <w:rPr>
                <w:webHidden/>
              </w:rPr>
              <w:instrText xml:space="preserve"> PAGEREF _Toc99194454 \h </w:instrText>
            </w:r>
            <w:r w:rsidR="007C5748">
              <w:rPr>
                <w:webHidden/>
              </w:rPr>
            </w:r>
            <w:r w:rsidR="007C5748">
              <w:rPr>
                <w:webHidden/>
              </w:rPr>
              <w:fldChar w:fldCharType="separate"/>
            </w:r>
            <w:r w:rsidR="007C5748">
              <w:rPr>
                <w:webHidden/>
              </w:rPr>
              <w:t>40</w:t>
            </w:r>
            <w:r w:rsidR="007C5748">
              <w:rPr>
                <w:webHidden/>
              </w:rPr>
              <w:fldChar w:fldCharType="end"/>
            </w:r>
          </w:hyperlink>
        </w:p>
        <w:p w14:paraId="70816925" w14:textId="0CA84FF4" w:rsidR="007C5748" w:rsidRDefault="00F54F99">
          <w:pPr>
            <w:pStyle w:val="TOC2"/>
            <w:tabs>
              <w:tab w:val="right" w:leader="underscore" w:pos="8414"/>
            </w:tabs>
            <w:rPr>
              <w:rFonts w:eastAsiaTheme="minorEastAsia"/>
              <w:noProof/>
              <w:color w:val="auto"/>
              <w:sz w:val="22"/>
              <w:szCs w:val="22"/>
              <w:lang w:eastAsia="en-US"/>
            </w:rPr>
          </w:pPr>
          <w:hyperlink w:anchor="_Toc99194455" w:history="1">
            <w:r w:rsidR="007C5748" w:rsidRPr="005825D2">
              <w:rPr>
                <w:rStyle w:val="Hyperlink"/>
                <w:noProof/>
              </w:rPr>
              <w:t>Dell. PowerEdge T30</w:t>
            </w:r>
            <w:r w:rsidR="007C5748">
              <w:rPr>
                <w:noProof/>
                <w:webHidden/>
              </w:rPr>
              <w:tab/>
            </w:r>
            <w:r w:rsidR="007C5748">
              <w:rPr>
                <w:noProof/>
                <w:webHidden/>
              </w:rPr>
              <w:fldChar w:fldCharType="begin"/>
            </w:r>
            <w:r w:rsidR="007C5748">
              <w:rPr>
                <w:noProof/>
                <w:webHidden/>
              </w:rPr>
              <w:instrText xml:space="preserve"> PAGEREF _Toc99194455 \h </w:instrText>
            </w:r>
            <w:r w:rsidR="007C5748">
              <w:rPr>
                <w:noProof/>
                <w:webHidden/>
              </w:rPr>
            </w:r>
            <w:r w:rsidR="007C5748">
              <w:rPr>
                <w:noProof/>
                <w:webHidden/>
              </w:rPr>
              <w:fldChar w:fldCharType="separate"/>
            </w:r>
            <w:r w:rsidR="007C5748">
              <w:rPr>
                <w:noProof/>
                <w:webHidden/>
              </w:rPr>
              <w:t>40</w:t>
            </w:r>
            <w:r w:rsidR="007C5748">
              <w:rPr>
                <w:noProof/>
                <w:webHidden/>
              </w:rPr>
              <w:fldChar w:fldCharType="end"/>
            </w:r>
          </w:hyperlink>
        </w:p>
        <w:p w14:paraId="2FAB9B24" w14:textId="18A3217D" w:rsidR="007C5748" w:rsidRDefault="00F54F99">
          <w:pPr>
            <w:pStyle w:val="TOC2"/>
            <w:tabs>
              <w:tab w:val="right" w:leader="underscore" w:pos="8414"/>
            </w:tabs>
            <w:rPr>
              <w:rFonts w:eastAsiaTheme="minorEastAsia"/>
              <w:noProof/>
              <w:color w:val="auto"/>
              <w:sz w:val="22"/>
              <w:szCs w:val="22"/>
              <w:lang w:eastAsia="en-US"/>
            </w:rPr>
          </w:pPr>
          <w:hyperlink w:anchor="_Toc99194456" w:history="1">
            <w:r w:rsidR="007C5748" w:rsidRPr="005825D2">
              <w:rPr>
                <w:rStyle w:val="Hyperlink"/>
                <w:noProof/>
              </w:rPr>
              <w:t>Dell. PowerEdge T20 [barebones]</w:t>
            </w:r>
            <w:r w:rsidR="007C5748">
              <w:rPr>
                <w:noProof/>
                <w:webHidden/>
              </w:rPr>
              <w:tab/>
            </w:r>
            <w:r w:rsidR="007C5748">
              <w:rPr>
                <w:noProof/>
                <w:webHidden/>
              </w:rPr>
              <w:fldChar w:fldCharType="begin"/>
            </w:r>
            <w:r w:rsidR="007C5748">
              <w:rPr>
                <w:noProof/>
                <w:webHidden/>
              </w:rPr>
              <w:instrText xml:space="preserve"> PAGEREF _Toc99194456 \h </w:instrText>
            </w:r>
            <w:r w:rsidR="007C5748">
              <w:rPr>
                <w:noProof/>
                <w:webHidden/>
              </w:rPr>
            </w:r>
            <w:r w:rsidR="007C5748">
              <w:rPr>
                <w:noProof/>
                <w:webHidden/>
              </w:rPr>
              <w:fldChar w:fldCharType="separate"/>
            </w:r>
            <w:r w:rsidR="007C5748">
              <w:rPr>
                <w:noProof/>
                <w:webHidden/>
              </w:rPr>
              <w:t>41</w:t>
            </w:r>
            <w:r w:rsidR="007C5748">
              <w:rPr>
                <w:noProof/>
                <w:webHidden/>
              </w:rPr>
              <w:fldChar w:fldCharType="end"/>
            </w:r>
          </w:hyperlink>
        </w:p>
        <w:p w14:paraId="656B80BA" w14:textId="6A37BBC3" w:rsidR="007C5748" w:rsidRDefault="00F54F99">
          <w:pPr>
            <w:pStyle w:val="TOC2"/>
            <w:tabs>
              <w:tab w:val="right" w:leader="underscore" w:pos="8414"/>
            </w:tabs>
            <w:rPr>
              <w:rFonts w:eastAsiaTheme="minorEastAsia"/>
              <w:noProof/>
              <w:color w:val="auto"/>
              <w:sz w:val="22"/>
              <w:szCs w:val="22"/>
              <w:lang w:eastAsia="en-US"/>
            </w:rPr>
          </w:pPr>
          <w:hyperlink w:anchor="_Toc99194457" w:history="1">
            <w:r w:rsidR="007C5748" w:rsidRPr="005825D2">
              <w:rPr>
                <w:rStyle w:val="Hyperlink"/>
                <w:noProof/>
              </w:rPr>
              <w:t>Lenovo. ThinkServer TS150.</w:t>
            </w:r>
            <w:r w:rsidR="007C5748">
              <w:rPr>
                <w:noProof/>
                <w:webHidden/>
              </w:rPr>
              <w:tab/>
            </w:r>
            <w:r w:rsidR="007C5748">
              <w:rPr>
                <w:noProof/>
                <w:webHidden/>
              </w:rPr>
              <w:fldChar w:fldCharType="begin"/>
            </w:r>
            <w:r w:rsidR="007C5748">
              <w:rPr>
                <w:noProof/>
                <w:webHidden/>
              </w:rPr>
              <w:instrText xml:space="preserve"> PAGEREF _Toc99194457 \h </w:instrText>
            </w:r>
            <w:r w:rsidR="007C5748">
              <w:rPr>
                <w:noProof/>
                <w:webHidden/>
              </w:rPr>
            </w:r>
            <w:r w:rsidR="007C5748">
              <w:rPr>
                <w:noProof/>
                <w:webHidden/>
              </w:rPr>
              <w:fldChar w:fldCharType="separate"/>
            </w:r>
            <w:r w:rsidR="007C5748">
              <w:rPr>
                <w:noProof/>
                <w:webHidden/>
              </w:rPr>
              <w:t>42</w:t>
            </w:r>
            <w:r w:rsidR="007C5748">
              <w:rPr>
                <w:noProof/>
                <w:webHidden/>
              </w:rPr>
              <w:fldChar w:fldCharType="end"/>
            </w:r>
          </w:hyperlink>
        </w:p>
        <w:p w14:paraId="683658CD" w14:textId="0C69B56D" w:rsidR="007C5748" w:rsidRDefault="00F54F99">
          <w:pPr>
            <w:pStyle w:val="TOC2"/>
            <w:tabs>
              <w:tab w:val="right" w:leader="underscore" w:pos="8414"/>
            </w:tabs>
            <w:rPr>
              <w:rFonts w:eastAsiaTheme="minorEastAsia"/>
              <w:noProof/>
              <w:color w:val="auto"/>
              <w:sz w:val="22"/>
              <w:szCs w:val="22"/>
              <w:lang w:eastAsia="en-US"/>
            </w:rPr>
          </w:pPr>
          <w:hyperlink w:anchor="_Toc99194458" w:history="1">
            <w:r w:rsidR="007C5748" w:rsidRPr="005825D2">
              <w:rPr>
                <w:rStyle w:val="Hyperlink"/>
                <w:noProof/>
              </w:rPr>
              <w:t>HPE. ProLiant ML350 Gen 10</w:t>
            </w:r>
            <w:r w:rsidR="007C5748">
              <w:rPr>
                <w:noProof/>
                <w:webHidden/>
              </w:rPr>
              <w:tab/>
            </w:r>
            <w:r w:rsidR="007C5748">
              <w:rPr>
                <w:noProof/>
                <w:webHidden/>
              </w:rPr>
              <w:fldChar w:fldCharType="begin"/>
            </w:r>
            <w:r w:rsidR="007C5748">
              <w:rPr>
                <w:noProof/>
                <w:webHidden/>
              </w:rPr>
              <w:instrText xml:space="preserve"> PAGEREF _Toc99194458 \h </w:instrText>
            </w:r>
            <w:r w:rsidR="007C5748">
              <w:rPr>
                <w:noProof/>
                <w:webHidden/>
              </w:rPr>
            </w:r>
            <w:r w:rsidR="007C5748">
              <w:rPr>
                <w:noProof/>
                <w:webHidden/>
              </w:rPr>
              <w:fldChar w:fldCharType="separate"/>
            </w:r>
            <w:r w:rsidR="007C5748">
              <w:rPr>
                <w:noProof/>
                <w:webHidden/>
              </w:rPr>
              <w:t>43</w:t>
            </w:r>
            <w:r w:rsidR="007C5748">
              <w:rPr>
                <w:noProof/>
                <w:webHidden/>
              </w:rPr>
              <w:fldChar w:fldCharType="end"/>
            </w:r>
          </w:hyperlink>
        </w:p>
        <w:p w14:paraId="07F9ACA2" w14:textId="27CCE57B" w:rsidR="007C5748" w:rsidRDefault="00F54F99">
          <w:pPr>
            <w:pStyle w:val="TOC2"/>
            <w:tabs>
              <w:tab w:val="right" w:leader="underscore" w:pos="8414"/>
            </w:tabs>
            <w:rPr>
              <w:rFonts w:eastAsiaTheme="minorEastAsia"/>
              <w:noProof/>
              <w:color w:val="auto"/>
              <w:sz w:val="22"/>
              <w:szCs w:val="22"/>
              <w:lang w:eastAsia="en-US"/>
            </w:rPr>
          </w:pPr>
          <w:hyperlink w:anchor="_Toc99194459" w:history="1">
            <w:r w:rsidR="007C5748" w:rsidRPr="005825D2">
              <w:rPr>
                <w:rStyle w:val="Hyperlink"/>
                <w:noProof/>
              </w:rPr>
              <w:t>Fujitsu. Primergy TX1310 M1</w:t>
            </w:r>
            <w:r w:rsidR="007C5748">
              <w:rPr>
                <w:noProof/>
                <w:webHidden/>
              </w:rPr>
              <w:tab/>
            </w:r>
            <w:r w:rsidR="007C5748">
              <w:rPr>
                <w:noProof/>
                <w:webHidden/>
              </w:rPr>
              <w:fldChar w:fldCharType="begin"/>
            </w:r>
            <w:r w:rsidR="007C5748">
              <w:rPr>
                <w:noProof/>
                <w:webHidden/>
              </w:rPr>
              <w:instrText xml:space="preserve"> PAGEREF _Toc99194459 \h </w:instrText>
            </w:r>
            <w:r w:rsidR="007C5748">
              <w:rPr>
                <w:noProof/>
                <w:webHidden/>
              </w:rPr>
            </w:r>
            <w:r w:rsidR="007C5748">
              <w:rPr>
                <w:noProof/>
                <w:webHidden/>
              </w:rPr>
              <w:fldChar w:fldCharType="separate"/>
            </w:r>
            <w:r w:rsidR="007C5748">
              <w:rPr>
                <w:noProof/>
                <w:webHidden/>
              </w:rPr>
              <w:t>43</w:t>
            </w:r>
            <w:r w:rsidR="007C5748">
              <w:rPr>
                <w:noProof/>
                <w:webHidden/>
              </w:rPr>
              <w:fldChar w:fldCharType="end"/>
            </w:r>
          </w:hyperlink>
        </w:p>
        <w:p w14:paraId="10607582" w14:textId="046F6BFC" w:rsidR="007C5748" w:rsidRDefault="00F54F99">
          <w:pPr>
            <w:pStyle w:val="TOC2"/>
            <w:tabs>
              <w:tab w:val="right" w:leader="underscore" w:pos="8414"/>
            </w:tabs>
            <w:rPr>
              <w:rFonts w:eastAsiaTheme="minorEastAsia"/>
              <w:noProof/>
              <w:color w:val="auto"/>
              <w:sz w:val="22"/>
              <w:szCs w:val="22"/>
              <w:lang w:eastAsia="en-US"/>
            </w:rPr>
          </w:pPr>
          <w:hyperlink w:anchor="_Toc99194460" w:history="1">
            <w:r w:rsidR="007C5748" w:rsidRPr="005825D2">
              <w:rPr>
                <w:rStyle w:val="Hyperlink"/>
                <w:noProof/>
              </w:rPr>
              <w:t>HP. Proliant Microserver Gen8</w:t>
            </w:r>
            <w:r w:rsidR="007C5748">
              <w:rPr>
                <w:noProof/>
                <w:webHidden/>
              </w:rPr>
              <w:tab/>
            </w:r>
            <w:r w:rsidR="007C5748">
              <w:rPr>
                <w:noProof/>
                <w:webHidden/>
              </w:rPr>
              <w:fldChar w:fldCharType="begin"/>
            </w:r>
            <w:r w:rsidR="007C5748">
              <w:rPr>
                <w:noProof/>
                <w:webHidden/>
              </w:rPr>
              <w:instrText xml:space="preserve"> PAGEREF _Toc99194460 \h </w:instrText>
            </w:r>
            <w:r w:rsidR="007C5748">
              <w:rPr>
                <w:noProof/>
                <w:webHidden/>
              </w:rPr>
            </w:r>
            <w:r w:rsidR="007C5748">
              <w:rPr>
                <w:noProof/>
                <w:webHidden/>
              </w:rPr>
              <w:fldChar w:fldCharType="separate"/>
            </w:r>
            <w:r w:rsidR="007C5748">
              <w:rPr>
                <w:noProof/>
                <w:webHidden/>
              </w:rPr>
              <w:t>43</w:t>
            </w:r>
            <w:r w:rsidR="007C5748">
              <w:rPr>
                <w:noProof/>
                <w:webHidden/>
              </w:rPr>
              <w:fldChar w:fldCharType="end"/>
            </w:r>
          </w:hyperlink>
        </w:p>
        <w:p w14:paraId="5F88A79C" w14:textId="69CA07C9" w:rsidR="007C5748" w:rsidRDefault="00F54F99">
          <w:pPr>
            <w:pStyle w:val="TOC2"/>
            <w:tabs>
              <w:tab w:val="right" w:leader="underscore" w:pos="8414"/>
            </w:tabs>
            <w:rPr>
              <w:rFonts w:eastAsiaTheme="minorEastAsia"/>
              <w:noProof/>
              <w:color w:val="auto"/>
              <w:sz w:val="22"/>
              <w:szCs w:val="22"/>
              <w:lang w:eastAsia="en-US"/>
            </w:rPr>
          </w:pPr>
          <w:hyperlink w:anchor="_Toc99194461" w:history="1">
            <w:r w:rsidR="007C5748" w:rsidRPr="005825D2">
              <w:rPr>
                <w:rStyle w:val="Hyperlink"/>
                <w:noProof/>
              </w:rPr>
              <w:t>Lenovo. ThinkServer TS460</w:t>
            </w:r>
            <w:r w:rsidR="007C5748">
              <w:rPr>
                <w:noProof/>
                <w:webHidden/>
              </w:rPr>
              <w:tab/>
            </w:r>
            <w:r w:rsidR="007C5748">
              <w:rPr>
                <w:noProof/>
                <w:webHidden/>
              </w:rPr>
              <w:fldChar w:fldCharType="begin"/>
            </w:r>
            <w:r w:rsidR="007C5748">
              <w:rPr>
                <w:noProof/>
                <w:webHidden/>
              </w:rPr>
              <w:instrText xml:space="preserve"> PAGEREF _Toc99194461 \h </w:instrText>
            </w:r>
            <w:r w:rsidR="007C5748">
              <w:rPr>
                <w:noProof/>
                <w:webHidden/>
              </w:rPr>
            </w:r>
            <w:r w:rsidR="007C5748">
              <w:rPr>
                <w:noProof/>
                <w:webHidden/>
              </w:rPr>
              <w:fldChar w:fldCharType="separate"/>
            </w:r>
            <w:r w:rsidR="007C5748">
              <w:rPr>
                <w:noProof/>
                <w:webHidden/>
              </w:rPr>
              <w:t>44</w:t>
            </w:r>
            <w:r w:rsidR="007C5748">
              <w:rPr>
                <w:noProof/>
                <w:webHidden/>
              </w:rPr>
              <w:fldChar w:fldCharType="end"/>
            </w:r>
          </w:hyperlink>
        </w:p>
        <w:p w14:paraId="1892EC08" w14:textId="44FA5664" w:rsidR="007C5748" w:rsidRDefault="00F54F99">
          <w:pPr>
            <w:pStyle w:val="TOC2"/>
            <w:tabs>
              <w:tab w:val="right" w:leader="underscore" w:pos="8414"/>
            </w:tabs>
            <w:rPr>
              <w:rFonts w:eastAsiaTheme="minorEastAsia"/>
              <w:noProof/>
              <w:color w:val="auto"/>
              <w:sz w:val="22"/>
              <w:szCs w:val="22"/>
              <w:lang w:eastAsia="en-US"/>
            </w:rPr>
          </w:pPr>
          <w:hyperlink w:anchor="_Toc99194462" w:history="1">
            <w:r w:rsidR="007C5748" w:rsidRPr="005825D2">
              <w:rPr>
                <w:rStyle w:val="Hyperlink"/>
                <w:noProof/>
              </w:rPr>
              <w:t>HP. ProLiant ML350 G9 5U</w:t>
            </w:r>
            <w:r w:rsidR="007C5748">
              <w:rPr>
                <w:noProof/>
                <w:webHidden/>
              </w:rPr>
              <w:tab/>
            </w:r>
            <w:r w:rsidR="007C5748">
              <w:rPr>
                <w:noProof/>
                <w:webHidden/>
              </w:rPr>
              <w:fldChar w:fldCharType="begin"/>
            </w:r>
            <w:r w:rsidR="007C5748">
              <w:rPr>
                <w:noProof/>
                <w:webHidden/>
              </w:rPr>
              <w:instrText xml:space="preserve"> PAGEREF _Toc99194462 \h </w:instrText>
            </w:r>
            <w:r w:rsidR="007C5748">
              <w:rPr>
                <w:noProof/>
                <w:webHidden/>
              </w:rPr>
            </w:r>
            <w:r w:rsidR="007C5748">
              <w:rPr>
                <w:noProof/>
                <w:webHidden/>
              </w:rPr>
              <w:fldChar w:fldCharType="separate"/>
            </w:r>
            <w:r w:rsidR="007C5748">
              <w:rPr>
                <w:noProof/>
                <w:webHidden/>
              </w:rPr>
              <w:t>45</w:t>
            </w:r>
            <w:r w:rsidR="007C5748">
              <w:rPr>
                <w:noProof/>
                <w:webHidden/>
              </w:rPr>
              <w:fldChar w:fldCharType="end"/>
            </w:r>
          </w:hyperlink>
        </w:p>
        <w:p w14:paraId="5775B902" w14:textId="59013458" w:rsidR="007C5748" w:rsidRDefault="00F54F99">
          <w:pPr>
            <w:pStyle w:val="TOC1"/>
            <w:rPr>
              <w:rFonts w:eastAsiaTheme="minorEastAsia"/>
              <w:color w:val="auto"/>
              <w:kern w:val="0"/>
              <w:sz w:val="22"/>
              <w:szCs w:val="22"/>
              <w:lang w:eastAsia="en-US"/>
            </w:rPr>
          </w:pPr>
          <w:hyperlink w:anchor="_Toc99194463" w:history="1">
            <w:r w:rsidR="007C5748" w:rsidRPr="005825D2">
              <w:rPr>
                <w:rStyle w:val="Hyperlink"/>
              </w:rPr>
              <w:t>Project Implementation Approval</w:t>
            </w:r>
            <w:r w:rsidR="007C5748">
              <w:rPr>
                <w:webHidden/>
              </w:rPr>
              <w:tab/>
            </w:r>
            <w:r w:rsidR="007C5748">
              <w:rPr>
                <w:webHidden/>
              </w:rPr>
              <w:fldChar w:fldCharType="begin"/>
            </w:r>
            <w:r w:rsidR="007C5748">
              <w:rPr>
                <w:webHidden/>
              </w:rPr>
              <w:instrText xml:space="preserve"> PAGEREF _Toc99194463 \h </w:instrText>
            </w:r>
            <w:r w:rsidR="007C5748">
              <w:rPr>
                <w:webHidden/>
              </w:rPr>
            </w:r>
            <w:r w:rsidR="007C5748">
              <w:rPr>
                <w:webHidden/>
              </w:rPr>
              <w:fldChar w:fldCharType="separate"/>
            </w:r>
            <w:r w:rsidR="007C5748">
              <w:rPr>
                <w:webHidden/>
              </w:rPr>
              <w:t>46</w:t>
            </w:r>
            <w:r w:rsidR="007C5748">
              <w:rPr>
                <w:webHidden/>
              </w:rPr>
              <w:fldChar w:fldCharType="end"/>
            </w:r>
          </w:hyperlink>
        </w:p>
        <w:p w14:paraId="5A477437" w14:textId="0C1EBF02" w:rsidR="007C5748" w:rsidRDefault="00F54F99">
          <w:pPr>
            <w:pStyle w:val="TOC2"/>
            <w:tabs>
              <w:tab w:val="right" w:leader="underscore" w:pos="8414"/>
            </w:tabs>
            <w:rPr>
              <w:rFonts w:eastAsiaTheme="minorEastAsia"/>
              <w:noProof/>
              <w:color w:val="auto"/>
              <w:sz w:val="22"/>
              <w:szCs w:val="22"/>
              <w:lang w:eastAsia="en-US"/>
            </w:rPr>
          </w:pPr>
          <w:hyperlink w:anchor="_Toc99194464" w:history="1">
            <w:r w:rsidR="007C5748" w:rsidRPr="005825D2">
              <w:rPr>
                <w:rStyle w:val="Hyperlink"/>
                <w:noProof/>
              </w:rPr>
              <w:t>Project summary and approval</w:t>
            </w:r>
            <w:r w:rsidR="007C5748">
              <w:rPr>
                <w:noProof/>
                <w:webHidden/>
              </w:rPr>
              <w:tab/>
            </w:r>
            <w:r w:rsidR="007C5748">
              <w:rPr>
                <w:noProof/>
                <w:webHidden/>
              </w:rPr>
              <w:fldChar w:fldCharType="begin"/>
            </w:r>
            <w:r w:rsidR="007C5748">
              <w:rPr>
                <w:noProof/>
                <w:webHidden/>
              </w:rPr>
              <w:instrText xml:space="preserve"> PAGEREF _Toc99194464 \h </w:instrText>
            </w:r>
            <w:r w:rsidR="007C5748">
              <w:rPr>
                <w:noProof/>
                <w:webHidden/>
              </w:rPr>
            </w:r>
            <w:r w:rsidR="007C5748">
              <w:rPr>
                <w:noProof/>
                <w:webHidden/>
              </w:rPr>
              <w:fldChar w:fldCharType="separate"/>
            </w:r>
            <w:r w:rsidR="007C5748">
              <w:rPr>
                <w:noProof/>
                <w:webHidden/>
              </w:rPr>
              <w:t>46</w:t>
            </w:r>
            <w:r w:rsidR="007C5748">
              <w:rPr>
                <w:noProof/>
                <w:webHidden/>
              </w:rPr>
              <w:fldChar w:fldCharType="end"/>
            </w:r>
          </w:hyperlink>
        </w:p>
        <w:p w14:paraId="024250CE" w14:textId="2B82376A" w:rsidR="007C5748" w:rsidRDefault="00F54F99">
          <w:pPr>
            <w:pStyle w:val="TOC1"/>
            <w:rPr>
              <w:rFonts w:eastAsiaTheme="minorEastAsia"/>
              <w:color w:val="auto"/>
              <w:kern w:val="0"/>
              <w:sz w:val="22"/>
              <w:szCs w:val="22"/>
              <w:lang w:eastAsia="en-US"/>
            </w:rPr>
          </w:pPr>
          <w:hyperlink w:anchor="_Toc99194465" w:history="1">
            <w:r w:rsidR="007C5748" w:rsidRPr="005825D2">
              <w:rPr>
                <w:rStyle w:val="Hyperlink"/>
              </w:rPr>
              <w:t>Contact Information</w:t>
            </w:r>
            <w:r w:rsidR="007C5748">
              <w:rPr>
                <w:webHidden/>
              </w:rPr>
              <w:tab/>
            </w:r>
            <w:r w:rsidR="007C5748">
              <w:rPr>
                <w:webHidden/>
              </w:rPr>
              <w:fldChar w:fldCharType="begin"/>
            </w:r>
            <w:r w:rsidR="007C5748">
              <w:rPr>
                <w:webHidden/>
              </w:rPr>
              <w:instrText xml:space="preserve"> PAGEREF _Toc99194465 \h </w:instrText>
            </w:r>
            <w:r w:rsidR="007C5748">
              <w:rPr>
                <w:webHidden/>
              </w:rPr>
            </w:r>
            <w:r w:rsidR="007C5748">
              <w:rPr>
                <w:webHidden/>
              </w:rPr>
              <w:fldChar w:fldCharType="separate"/>
            </w:r>
            <w:r w:rsidR="007C5748">
              <w:rPr>
                <w:webHidden/>
              </w:rPr>
              <w:t>47</w:t>
            </w:r>
            <w:r w:rsidR="007C5748">
              <w:rPr>
                <w:webHidden/>
              </w:rPr>
              <w:fldChar w:fldCharType="end"/>
            </w:r>
          </w:hyperlink>
        </w:p>
        <w:p w14:paraId="452294C0" w14:textId="6F75AF36" w:rsidR="007C5748" w:rsidRDefault="00F54F99">
          <w:pPr>
            <w:pStyle w:val="TOC1"/>
            <w:rPr>
              <w:rFonts w:eastAsiaTheme="minorEastAsia"/>
              <w:color w:val="auto"/>
              <w:kern w:val="0"/>
              <w:sz w:val="22"/>
              <w:szCs w:val="22"/>
              <w:lang w:eastAsia="en-US"/>
            </w:rPr>
          </w:pPr>
          <w:hyperlink w:anchor="_Toc99194466" w:history="1">
            <w:r w:rsidR="007C5748" w:rsidRPr="005825D2">
              <w:rPr>
                <w:rStyle w:val="Hyperlink"/>
              </w:rPr>
              <w:t>School Details</w:t>
            </w:r>
            <w:r w:rsidR="007C5748">
              <w:rPr>
                <w:webHidden/>
              </w:rPr>
              <w:tab/>
            </w:r>
            <w:r w:rsidR="007C5748">
              <w:rPr>
                <w:webHidden/>
              </w:rPr>
              <w:fldChar w:fldCharType="begin"/>
            </w:r>
            <w:r w:rsidR="007C5748">
              <w:rPr>
                <w:webHidden/>
              </w:rPr>
              <w:instrText xml:space="preserve"> PAGEREF _Toc99194466 \h </w:instrText>
            </w:r>
            <w:r w:rsidR="007C5748">
              <w:rPr>
                <w:webHidden/>
              </w:rPr>
            </w:r>
            <w:r w:rsidR="007C5748">
              <w:rPr>
                <w:webHidden/>
              </w:rPr>
              <w:fldChar w:fldCharType="separate"/>
            </w:r>
            <w:r w:rsidR="007C5748">
              <w:rPr>
                <w:webHidden/>
              </w:rPr>
              <w:t>47</w:t>
            </w:r>
            <w:r w:rsidR="007C5748">
              <w:rPr>
                <w:webHidden/>
              </w:rPr>
              <w:fldChar w:fldCharType="end"/>
            </w:r>
          </w:hyperlink>
        </w:p>
        <w:p w14:paraId="071E26EE" w14:textId="5AB16025" w:rsidR="004617FF" w:rsidRDefault="004617FF">
          <w:r>
            <w:rPr>
              <w:b/>
              <w:bCs/>
              <w:noProof/>
            </w:rPr>
            <w:lastRenderedPageBreak/>
            <w:fldChar w:fldCharType="end"/>
          </w:r>
        </w:p>
      </w:sdtContent>
    </w:sdt>
    <w:p w14:paraId="406B9C9B" w14:textId="77777777" w:rsidR="001772B1" w:rsidRDefault="001772B1"/>
    <w:p w14:paraId="7B63C610" w14:textId="77777777" w:rsidR="001772B1" w:rsidRDefault="001772B1">
      <w:pPr>
        <w:sectPr w:rsidR="001772B1">
          <w:headerReference w:type="default" r:id="rId11"/>
          <w:pgSz w:w="12240" w:h="15840" w:code="1"/>
          <w:pgMar w:top="1080" w:right="720" w:bottom="720" w:left="3096" w:header="1080" w:footer="720" w:gutter="0"/>
          <w:pgNumType w:fmt="lowerRoman" w:start="0"/>
          <w:cols w:space="708"/>
          <w:titlePg/>
          <w:docGrid w:linePitch="360"/>
        </w:sectPr>
      </w:pPr>
    </w:p>
    <w:p w14:paraId="3DB25943" w14:textId="1BE93DC7" w:rsidR="001772B1" w:rsidRDefault="00ED4701" w:rsidP="00960E3D">
      <w:pPr>
        <w:pStyle w:val="Heading1"/>
      </w:pPr>
      <w:bookmarkStart w:id="2" w:name="_Toc99194408"/>
      <w:r>
        <w:rPr>
          <w:noProof/>
        </w:rPr>
        <w:lastRenderedPageBreak/>
        <mc:AlternateContent>
          <mc:Choice Requires="wps">
            <w:drawing>
              <wp:anchor distT="0" distB="2743200" distL="182880" distR="182880" simplePos="0" relativeHeight="251653632" behindDoc="0" locked="0" layoutInCell="1" allowOverlap="1" wp14:anchorId="1F0046E9" wp14:editId="24FA2380">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331595" cy="8467725"/>
                <wp:effectExtent l="0" t="0" r="0" b="0"/>
                <wp:wrapSquare wrapText="larges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1595" cy="846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FE2CC" w14:textId="77777777" w:rsidR="0054770A" w:rsidRDefault="0054770A" w:rsidP="0054770A">
                            <w:pPr>
                              <w:pStyle w:val="Quote"/>
                              <w:rPr>
                                <w:rStyle w:val="QuoteChar"/>
                                <w:i/>
                                <w:iCs/>
                              </w:rPr>
                            </w:pPr>
                            <w:r>
                              <w:rPr>
                                <w:rStyle w:val="QuoteChar"/>
                              </w:rPr>
                              <w:t>“Be courageous. Challenge orthodoxy. Stand up for what you believe in. When you are in your rocking chair talking to your grandchildren many years from now, be sure you have a good story to tell.”</w:t>
                            </w:r>
                          </w:p>
                          <w:p w14:paraId="551CB201" w14:textId="77777777" w:rsidR="0054770A" w:rsidRDefault="0054770A" w:rsidP="0054770A">
                            <w:pPr>
                              <w:pStyle w:val="Quote"/>
                            </w:pPr>
                            <w:r>
                              <w:rPr>
                                <w:rStyle w:val="QuoteChar"/>
                              </w:rPr>
                              <w:t>— Amal Clooney</w:t>
                            </w:r>
                          </w:p>
                          <w:p w14:paraId="617EBC8E" w14:textId="73752C42" w:rsidR="001772B1" w:rsidRDefault="001772B1">
                            <w:pPr>
                              <w:pStyle w:val="Quote"/>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1F0046E9" id="Text Box 3" o:spid="_x0000_s1028" type="#_x0000_t202" style="position:absolute;margin-left:0;margin-top:0;width:104.85pt;height:666.75pt;z-index:251653632;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" filled="f" stroked="f" strokeweight=".5pt">
                <v:textbox inset="3.6pt,0,3.6pt,0">
                  <w:txbxContent>
                    <w:p w14:paraId="712FE2CC" w14:textId="77777777" w:rsidR="0054770A" w:rsidRDefault="0054770A" w:rsidP="0054770A">
                      <w:pPr>
                        <w:pStyle w:val="Quote"/>
                        <w:rPr>
                          <w:rStyle w:val="QuoteChar"/>
                          <w:i/>
                          <w:iCs/>
                        </w:rPr>
                      </w:pPr>
                      <w:r>
                        <w:rPr>
                          <w:rStyle w:val="QuoteChar"/>
                        </w:rPr>
                        <w:t>“Be courageous. Challenge orthodoxy. Stand up for what you believe in. When you are in your rocking chair talking to your grandchildren many years from now, be sure you have a good story to tell.”</w:t>
                      </w:r>
                    </w:p>
                    <w:p w14:paraId="551CB201" w14:textId="77777777" w:rsidR="0054770A" w:rsidRDefault="0054770A" w:rsidP="0054770A">
                      <w:pPr>
                        <w:pStyle w:val="Quote"/>
                      </w:pPr>
                      <w:r>
                        <w:rPr>
                          <w:rStyle w:val="QuoteChar"/>
                        </w:rPr>
                        <w:t>— Amal Clooney</w:t>
                      </w:r>
                    </w:p>
                    <w:p w14:paraId="617EBC8E" w14:textId="73752C42" w:rsidR="001772B1" w:rsidRDefault="001772B1">
                      <w:pPr>
                        <w:pStyle w:val="Quote"/>
                      </w:pPr>
                    </w:p>
                  </w:txbxContent>
                </v:textbox>
                <w10:wrap type="square" side="largest" anchorx="page" anchory="margin"/>
              </v:shape>
            </w:pict>
          </mc:Fallback>
        </mc:AlternateContent>
      </w:r>
      <w:r w:rsidR="004B7781">
        <w:t>Introduction to PromisedLand Server</w:t>
      </w:r>
      <w:r w:rsidR="00D46611">
        <w:t xml:space="preserve"> Architecture</w:t>
      </w:r>
      <w:bookmarkEnd w:id="2"/>
    </w:p>
    <w:p w14:paraId="7E172625" w14:textId="5A9914AE" w:rsidR="001772B1" w:rsidRDefault="00065D98">
      <w:pPr>
        <w:pStyle w:val="Heading2"/>
      </w:pPr>
      <w:bookmarkStart w:id="3" w:name="_Brief_Summary"/>
      <w:bookmarkStart w:id="4" w:name="_Toc99194409"/>
      <w:bookmarkStart w:id="5" w:name="_Hlk98847991"/>
      <w:bookmarkEnd w:id="3"/>
      <w:r>
        <w:t>Brief Summary</w:t>
      </w:r>
      <w:bookmarkEnd w:id="4"/>
    </w:p>
    <w:bookmarkEnd w:id="5"/>
    <w:p w14:paraId="5A346312" w14:textId="4962036A" w:rsidR="00F32983" w:rsidRPr="00767800" w:rsidRDefault="00E702A7" w:rsidP="00767800">
      <w:pPr>
        <w:spacing w:after="0"/>
        <w:rPr>
          <w:sz w:val="24"/>
          <w:szCs w:val="24"/>
        </w:rPr>
      </w:pPr>
      <w:r w:rsidRPr="00767800">
        <w:rPr>
          <w:sz w:val="24"/>
          <w:szCs w:val="24"/>
        </w:rPr>
        <w:t xml:space="preserve">The location at the Hukilau Marketplace at 55-370 Kamehameha Hwy, Laie, HI. 96762 is a perfect spot for tourist business. Leveraging an IT integrated environment ensures the success of </w:t>
      </w:r>
      <w:r w:rsidR="00735CCE" w:rsidRPr="00767800">
        <w:rPr>
          <w:sz w:val="24"/>
          <w:szCs w:val="24"/>
        </w:rPr>
        <w:t>the</w:t>
      </w:r>
      <w:r w:rsidRPr="00767800">
        <w:rPr>
          <w:sz w:val="24"/>
          <w:szCs w:val="24"/>
        </w:rPr>
        <w:t xml:space="preserve"> business as computers managed business guarantees a high success rate. They also allow communication between larger hotel chains with multiple locations to connect easily. Moreover, they also help keep staff on the same page and make it easier to access information, making our guest's experience much better. As we all know, a technology-integrated environment helps reduce costs, enhance operational efficiency, and improve services and customer experience. From the look of things, the office space will accommodate 45 employees and would be managed based on the organization charts provided (see </w:t>
      </w:r>
      <w:r w:rsidRPr="00767800">
        <w:rPr>
          <w:i/>
          <w:iCs/>
          <w:color w:val="92278F" w:themeColor="accent1"/>
          <w:sz w:val="24"/>
          <w:szCs w:val="24"/>
          <w:u w:val="single"/>
        </w:rPr>
        <w:fldChar w:fldCharType="begin"/>
      </w:r>
      <w:r w:rsidRPr="00767800">
        <w:rPr>
          <w:i/>
          <w:iCs/>
          <w:color w:val="92278F" w:themeColor="accent1"/>
          <w:sz w:val="24"/>
          <w:szCs w:val="24"/>
          <w:u w:val="single"/>
        </w:rPr>
        <w:instrText xml:space="preserve"> REF _Ref98792120 \h  \* MERGEFORMAT </w:instrText>
      </w:r>
      <w:r w:rsidRPr="00767800">
        <w:rPr>
          <w:i/>
          <w:iCs/>
          <w:color w:val="92278F" w:themeColor="accent1"/>
          <w:sz w:val="24"/>
          <w:szCs w:val="24"/>
          <w:u w:val="single"/>
        </w:rPr>
      </w:r>
      <w:r w:rsidRPr="00767800">
        <w:rPr>
          <w:i/>
          <w:iCs/>
          <w:color w:val="92278F" w:themeColor="accent1"/>
          <w:sz w:val="24"/>
          <w:szCs w:val="24"/>
          <w:u w:val="single"/>
        </w:rPr>
        <w:fldChar w:fldCharType="separate"/>
      </w:r>
      <w:r w:rsidRPr="00767800">
        <w:rPr>
          <w:i/>
          <w:iCs/>
          <w:color w:val="92278F" w:themeColor="accent1"/>
          <w:sz w:val="24"/>
          <w:szCs w:val="24"/>
          <w:u w:val="single"/>
        </w:rPr>
        <w:t>Figure 1.1</w:t>
      </w:r>
      <w:r w:rsidRPr="00767800">
        <w:rPr>
          <w:i/>
          <w:iCs/>
          <w:color w:val="92278F" w:themeColor="accent1"/>
          <w:sz w:val="24"/>
          <w:szCs w:val="24"/>
          <w:u w:val="single"/>
        </w:rPr>
        <w:fldChar w:fldCharType="end"/>
      </w:r>
      <w:r w:rsidRPr="00767800">
        <w:rPr>
          <w:sz w:val="24"/>
          <w:szCs w:val="24"/>
        </w:rPr>
        <w:t xml:space="preserve">). The office would serve as a hybrid call center that includes the following units: tourist guide, which assists, information on culture, historical and contemporary heritage to people looking for guided sightseeing tours. </w:t>
      </w:r>
      <w:r w:rsidR="0018392C" w:rsidRPr="00767800">
        <w:rPr>
          <w:sz w:val="24"/>
          <w:szCs w:val="24"/>
        </w:rPr>
        <w:t xml:space="preserve"> </w:t>
      </w:r>
    </w:p>
    <w:p w14:paraId="4C4D53D2" w14:textId="43E5AE76" w:rsidR="00A52EF8" w:rsidRPr="00A52EF8" w:rsidRDefault="00A52EF8" w:rsidP="00A52EF8">
      <w:pPr>
        <w:keepNext/>
        <w:keepLines/>
        <w:spacing w:before="240" w:after="0"/>
        <w:outlineLvl w:val="1"/>
        <w:rPr>
          <w:rFonts w:asciiTheme="majorHAnsi" w:eastAsiaTheme="majorEastAsia" w:hAnsiTheme="majorHAnsi" w:cstheme="majorBidi"/>
          <w:b/>
          <w:bCs/>
          <w:color w:val="000000" w:themeColor="text1"/>
          <w:sz w:val="28"/>
        </w:rPr>
      </w:pPr>
      <w:bookmarkStart w:id="6" w:name="_Toc99194410"/>
      <w:r>
        <w:rPr>
          <w:rFonts w:asciiTheme="majorHAnsi" w:eastAsiaTheme="majorEastAsia" w:hAnsiTheme="majorHAnsi" w:cstheme="majorBidi"/>
          <w:b/>
          <w:bCs/>
          <w:color w:val="000000" w:themeColor="text1"/>
          <w:sz w:val="28"/>
        </w:rPr>
        <w:t>Organization Chart</w:t>
      </w:r>
      <w:bookmarkEnd w:id="6"/>
    </w:p>
    <w:p w14:paraId="5DA9C5B6" w14:textId="77777777" w:rsidR="00413AF0" w:rsidRDefault="008E4F80" w:rsidP="00413AF0">
      <w:pPr>
        <w:pStyle w:val="Caption"/>
        <w:spacing w:after="0"/>
      </w:pPr>
      <w:r>
        <w:rPr>
          <w:noProof/>
          <w:sz w:val="22"/>
          <w:szCs w:val="22"/>
        </w:rPr>
        <w:drawing>
          <wp:inline distT="0" distB="0" distL="0" distR="0" wp14:anchorId="0CDEE905" wp14:editId="2E4896E7">
            <wp:extent cx="4264568" cy="275051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a:srcRect l="3557" t="7551" r="3558" b="3049"/>
                    <a:stretch/>
                  </pic:blipFill>
                  <pic:spPr bwMode="auto">
                    <a:xfrm>
                      <a:off x="0" y="0"/>
                      <a:ext cx="4310977" cy="2780447"/>
                    </a:xfrm>
                    <a:prstGeom prst="rect">
                      <a:avLst/>
                    </a:prstGeom>
                    <a:ln>
                      <a:noFill/>
                    </a:ln>
                    <a:extLst>
                      <a:ext uri="{53640926-AAD7-44D8-BBD7-CCE9431645EC}">
                        <a14:shadowObscured xmlns:a14="http://schemas.microsoft.com/office/drawing/2010/main"/>
                      </a:ext>
                    </a:extLst>
                  </pic:spPr>
                </pic:pic>
              </a:graphicData>
            </a:graphic>
          </wp:inline>
        </w:drawing>
      </w:r>
    </w:p>
    <w:p w14:paraId="5B437AD2" w14:textId="32FAE180" w:rsidR="008E4F80" w:rsidRPr="004617FF" w:rsidRDefault="00413AF0" w:rsidP="00413AF0">
      <w:pPr>
        <w:pStyle w:val="Caption"/>
        <w:spacing w:after="0"/>
        <w:rPr>
          <w:b/>
          <w:bCs/>
          <w:sz w:val="22"/>
          <w:szCs w:val="22"/>
        </w:rPr>
      </w:pPr>
      <w:bookmarkStart w:id="7" w:name="_Ref98792120"/>
      <w:r w:rsidRPr="004617FF">
        <w:rPr>
          <w:b/>
          <w:bCs/>
        </w:rPr>
        <w:t xml:space="preserve">Figure </w:t>
      </w:r>
      <w:r w:rsidRPr="004617FF">
        <w:rPr>
          <w:b/>
          <w:bCs/>
        </w:rPr>
        <w:fldChar w:fldCharType="begin"/>
      </w:r>
      <w:r w:rsidRPr="004617FF">
        <w:rPr>
          <w:b/>
          <w:bCs/>
        </w:rPr>
        <w:instrText xml:space="preserve"> SEQ Figure \* ARABIC </w:instrText>
      </w:r>
      <w:r w:rsidRPr="004617FF">
        <w:rPr>
          <w:b/>
          <w:bCs/>
        </w:rPr>
        <w:fldChar w:fldCharType="separate"/>
      </w:r>
      <w:r w:rsidRPr="004617FF">
        <w:rPr>
          <w:b/>
          <w:bCs/>
          <w:noProof/>
        </w:rPr>
        <w:t>1</w:t>
      </w:r>
      <w:r w:rsidRPr="004617FF">
        <w:rPr>
          <w:b/>
          <w:bCs/>
        </w:rPr>
        <w:fldChar w:fldCharType="end"/>
      </w:r>
      <w:r w:rsidRPr="004617FF">
        <w:rPr>
          <w:b/>
          <w:bCs/>
        </w:rPr>
        <w:t>.1</w:t>
      </w:r>
      <w:bookmarkEnd w:id="7"/>
    </w:p>
    <w:p w14:paraId="3B7D03E8" w14:textId="62CD316B" w:rsidR="000003AF" w:rsidRPr="00767800" w:rsidRDefault="000003AF" w:rsidP="009A2ACE">
      <w:pPr>
        <w:spacing w:after="0"/>
        <w:rPr>
          <w:sz w:val="24"/>
          <w:szCs w:val="24"/>
        </w:rPr>
      </w:pPr>
      <w:r w:rsidRPr="00767800">
        <w:rPr>
          <w:sz w:val="24"/>
          <w:szCs w:val="24"/>
        </w:rPr>
        <w:lastRenderedPageBreak/>
        <w:t>This executive summary addresses basic server implementation about full office deployment of PL.com domain and how PromisedLand stands the chance of benefiting from server integrated into the company's operational activity. The executive summary for this project includes an embedded video presentation of my proposal for full office deployment of PL.com. This project demonstrates my ability to:</w:t>
      </w:r>
    </w:p>
    <w:p w14:paraId="04B9FF35" w14:textId="77777777" w:rsidR="009A2ACE" w:rsidRPr="00767800" w:rsidRDefault="009A2ACE" w:rsidP="009A17E2">
      <w:pPr>
        <w:pStyle w:val="ListParagraph"/>
        <w:numPr>
          <w:ilvl w:val="0"/>
          <w:numId w:val="6"/>
        </w:numPr>
        <w:spacing w:after="0"/>
        <w:rPr>
          <w:sz w:val="24"/>
          <w:szCs w:val="24"/>
        </w:rPr>
      </w:pPr>
      <w:r w:rsidRPr="00767800">
        <w:rPr>
          <w:sz w:val="24"/>
          <w:szCs w:val="24"/>
        </w:rPr>
        <w:t>Install, configure, manage, and maintain a server.</w:t>
      </w:r>
    </w:p>
    <w:p w14:paraId="6E805271" w14:textId="77777777" w:rsidR="009A2ACE" w:rsidRPr="00767800" w:rsidRDefault="009A2ACE" w:rsidP="009A17E2">
      <w:pPr>
        <w:pStyle w:val="ListParagraph"/>
        <w:numPr>
          <w:ilvl w:val="0"/>
          <w:numId w:val="6"/>
        </w:numPr>
        <w:spacing w:after="0"/>
        <w:rPr>
          <w:sz w:val="24"/>
          <w:szCs w:val="24"/>
        </w:rPr>
      </w:pPr>
      <w:r w:rsidRPr="00767800">
        <w:rPr>
          <w:sz w:val="24"/>
          <w:szCs w:val="24"/>
        </w:rPr>
        <w:t>Implement and support disaster recovery solutions, backup techniques, and storage device technologies.</w:t>
      </w:r>
    </w:p>
    <w:p w14:paraId="4BE7B01D" w14:textId="77777777" w:rsidR="009A2ACE" w:rsidRPr="00767800" w:rsidRDefault="009A2ACE" w:rsidP="009A17E2">
      <w:pPr>
        <w:pStyle w:val="ListParagraph"/>
        <w:numPr>
          <w:ilvl w:val="0"/>
          <w:numId w:val="6"/>
        </w:numPr>
        <w:spacing w:after="0"/>
        <w:rPr>
          <w:sz w:val="24"/>
          <w:szCs w:val="24"/>
        </w:rPr>
      </w:pPr>
      <w:r w:rsidRPr="00767800">
        <w:rPr>
          <w:sz w:val="24"/>
          <w:szCs w:val="24"/>
        </w:rPr>
        <w:t>Apply physical and network data security techniques.</w:t>
      </w:r>
    </w:p>
    <w:p w14:paraId="26AF87AE" w14:textId="125C1424" w:rsidR="009A2ACE" w:rsidRPr="00767800" w:rsidRDefault="009A2ACE" w:rsidP="009A17E2">
      <w:pPr>
        <w:pStyle w:val="ListParagraph"/>
        <w:numPr>
          <w:ilvl w:val="0"/>
          <w:numId w:val="6"/>
        </w:numPr>
        <w:spacing w:after="0"/>
        <w:rPr>
          <w:sz w:val="24"/>
          <w:szCs w:val="24"/>
        </w:rPr>
      </w:pPr>
      <w:r w:rsidRPr="00767800">
        <w:rPr>
          <w:sz w:val="24"/>
          <w:szCs w:val="24"/>
        </w:rPr>
        <w:t>Troubleshoot network connectivity, systems hardware, software, connectivity storage, and security issues.</w:t>
      </w:r>
    </w:p>
    <w:p w14:paraId="7C2CADCA" w14:textId="77777777" w:rsidR="00767800" w:rsidRDefault="00767800" w:rsidP="003B1A84">
      <w:pPr>
        <w:spacing w:after="0"/>
        <w:rPr>
          <w:sz w:val="24"/>
          <w:szCs w:val="24"/>
        </w:rPr>
      </w:pPr>
    </w:p>
    <w:p w14:paraId="116E86C1" w14:textId="44B20312" w:rsidR="001772B1" w:rsidRPr="0013381A" w:rsidRDefault="00BC2D70" w:rsidP="003B1A84">
      <w:pPr>
        <w:spacing w:after="0"/>
        <w:rPr>
          <w:sz w:val="24"/>
          <w:szCs w:val="24"/>
        </w:rPr>
      </w:pPr>
      <w:r w:rsidRPr="0013381A">
        <w:rPr>
          <w:sz w:val="24"/>
          <w:szCs w:val="24"/>
        </w:rPr>
        <w:t>At the end of the whole exercise, you will see how each part of the organization elements will be integrated into full office deployment. The record of a newly configured server using the documents as a reference point to the official deployment of the PromisedLand server, which is installed on a virtual machine for explanation and experimental purposes. The recorded activities of the excise are attached with the documents for clarity.</w:t>
      </w:r>
    </w:p>
    <w:p w14:paraId="021412DF" w14:textId="6B60BEFB" w:rsidR="000003AF" w:rsidRDefault="00BC3207">
      <w:pPr>
        <w:pStyle w:val="Signature"/>
      </w:pPr>
      <w:r>
        <w:t>David Odediran</w:t>
      </w:r>
      <w:r w:rsidR="00C139C8">
        <w:br/>
      </w:r>
      <w:r w:rsidR="000003AF">
        <w:rPr>
          <w:noProof/>
        </w:rPr>
        <w:drawing>
          <wp:inline distT="0" distB="0" distL="0" distR="0" wp14:anchorId="798B95AC" wp14:editId="788D0E2F">
            <wp:extent cx="885322" cy="332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953609" cy="358673"/>
                    </a:xfrm>
                    <a:prstGeom prst="rect">
                      <a:avLst/>
                    </a:prstGeom>
                  </pic:spPr>
                </pic:pic>
              </a:graphicData>
            </a:graphic>
          </wp:inline>
        </w:drawing>
      </w:r>
    </w:p>
    <w:p w14:paraId="58345C0D" w14:textId="0DC920E0" w:rsidR="001772B1" w:rsidRDefault="00F54F99">
      <w:pPr>
        <w:pStyle w:val="Signature"/>
      </w:pPr>
      <w:sdt>
        <w:sdtPr>
          <w:alias w:val="Click arrow to select a date"/>
          <w:tag w:val="Click arrow to select a date"/>
          <w:id w:val="-405455016"/>
          <w:placeholder>
            <w:docPart w:val="A915CD70DCA843CBA47F9BB8C42CD36D"/>
          </w:placeholder>
          <w:date w:fullDate="2022-03-26T00:00:00Z">
            <w:dateFormat w:val="MMMM d, yyyy"/>
            <w:lid w:val="en-US"/>
            <w:storeMappedDataAs w:val="dateTime"/>
            <w:calendar w:val="gregorian"/>
          </w:date>
        </w:sdtPr>
        <w:sdtEndPr/>
        <w:sdtContent>
          <w:r w:rsidR="00EE7140">
            <w:t>March 26, 2022</w:t>
          </w:r>
        </w:sdtContent>
      </w:sdt>
    </w:p>
    <w:p w14:paraId="2ADC6E41" w14:textId="24973C74" w:rsidR="005C006C" w:rsidRPr="004A17E7" w:rsidRDefault="005C006C" w:rsidP="004A17E7">
      <w:pPr>
        <w:pStyle w:val="Heading1"/>
      </w:pPr>
      <w:bookmarkStart w:id="8" w:name="_Toc99194411"/>
      <w:bookmarkStart w:id="9" w:name="_Hlk98682251"/>
      <w:r w:rsidRPr="005C006C">
        <w:lastRenderedPageBreak/>
        <w:t>Server Architecture and Server Baseline</w:t>
      </w:r>
      <w:bookmarkEnd w:id="8"/>
    </w:p>
    <w:p w14:paraId="4761545F" w14:textId="77ED6361" w:rsidR="00031C34" w:rsidRPr="00031C34" w:rsidRDefault="00031C34" w:rsidP="00031C34">
      <w:pPr>
        <w:keepNext/>
        <w:keepLines/>
        <w:spacing w:before="240" w:after="0"/>
        <w:outlineLvl w:val="1"/>
        <w:rPr>
          <w:rFonts w:asciiTheme="majorHAnsi" w:eastAsiaTheme="majorEastAsia" w:hAnsiTheme="majorHAnsi" w:cstheme="majorBidi"/>
          <w:b/>
          <w:bCs/>
          <w:color w:val="000000" w:themeColor="text1"/>
          <w:sz w:val="28"/>
        </w:rPr>
      </w:pPr>
      <w:bookmarkStart w:id="10" w:name="_Toc99194412"/>
      <w:r w:rsidRPr="00031C34">
        <w:rPr>
          <w:rFonts w:asciiTheme="majorHAnsi" w:eastAsiaTheme="majorEastAsia" w:hAnsiTheme="majorHAnsi" w:cstheme="majorBidi"/>
          <w:b/>
          <w:bCs/>
          <w:color w:val="000000" w:themeColor="text1"/>
          <w:sz w:val="28"/>
        </w:rPr>
        <w:t>Server architecture</w:t>
      </w:r>
      <w:bookmarkEnd w:id="10"/>
    </w:p>
    <w:p w14:paraId="2E900787" w14:textId="1AD585A3" w:rsidR="00031C34" w:rsidRPr="0013381A" w:rsidRDefault="00031C34" w:rsidP="0013381A">
      <w:pPr>
        <w:rPr>
          <w:sz w:val="24"/>
          <w:szCs w:val="24"/>
        </w:rPr>
      </w:pPr>
      <w:r w:rsidRPr="0013381A">
        <w:rPr>
          <w:sz w:val="24"/>
          <w:szCs w:val="24"/>
        </w:rPr>
        <w:t xml:space="preserve">Server architecture is the foundational layout or model based on which a server is created and deployed. It defines how a server is designed and the different components created from its services. </w:t>
      </w:r>
      <w:bookmarkStart w:id="11" w:name="_Hlk98854148"/>
      <w:r w:rsidRPr="0013381A">
        <w:rPr>
          <w:sz w:val="24"/>
          <w:szCs w:val="24"/>
        </w:rPr>
        <w:t xml:space="preserve">Server architecture primarily helps design and evaluate the server and its associated operations and services before deployment. </w:t>
      </w:r>
      <w:bookmarkEnd w:id="11"/>
      <w:r w:rsidRPr="0013381A">
        <w:rPr>
          <w:sz w:val="24"/>
          <w:szCs w:val="24"/>
        </w:rPr>
        <w:t>Server architecture includes, but is not limited to:</w:t>
      </w:r>
    </w:p>
    <w:p w14:paraId="667D8821" w14:textId="609AE396" w:rsidR="00031C34" w:rsidRPr="0013381A" w:rsidRDefault="00031C34" w:rsidP="009A17E2">
      <w:pPr>
        <w:pStyle w:val="ListParagraph"/>
        <w:numPr>
          <w:ilvl w:val="0"/>
          <w:numId w:val="7"/>
        </w:numPr>
        <w:spacing w:after="0"/>
        <w:rPr>
          <w:sz w:val="24"/>
          <w:szCs w:val="24"/>
        </w:rPr>
      </w:pPr>
      <w:r w:rsidRPr="0013381A">
        <w:rPr>
          <w:sz w:val="24"/>
          <w:szCs w:val="24"/>
        </w:rPr>
        <w:t>The physical capacity of a server (computing power and storage)</w:t>
      </w:r>
    </w:p>
    <w:p w14:paraId="78DC3BC4" w14:textId="609AE396" w:rsidR="00031C34" w:rsidRPr="0013381A" w:rsidRDefault="00031C34" w:rsidP="009A17E2">
      <w:pPr>
        <w:pStyle w:val="ListParagraph"/>
        <w:numPr>
          <w:ilvl w:val="0"/>
          <w:numId w:val="7"/>
        </w:numPr>
        <w:spacing w:after="0"/>
        <w:rPr>
          <w:sz w:val="24"/>
          <w:szCs w:val="24"/>
        </w:rPr>
      </w:pPr>
      <w:r w:rsidRPr="0013381A">
        <w:rPr>
          <w:sz w:val="24"/>
          <w:szCs w:val="24"/>
        </w:rPr>
        <w:t>Installed components</w:t>
      </w:r>
    </w:p>
    <w:p w14:paraId="33EDCFFB" w14:textId="77777777" w:rsidR="00031C34" w:rsidRPr="0013381A" w:rsidRDefault="00031C34" w:rsidP="009A17E2">
      <w:pPr>
        <w:pStyle w:val="ListParagraph"/>
        <w:numPr>
          <w:ilvl w:val="0"/>
          <w:numId w:val="7"/>
        </w:numPr>
        <w:spacing w:after="0"/>
        <w:rPr>
          <w:sz w:val="24"/>
          <w:szCs w:val="24"/>
        </w:rPr>
      </w:pPr>
      <w:r w:rsidRPr="0013381A">
        <w:rPr>
          <w:sz w:val="24"/>
          <w:szCs w:val="24"/>
        </w:rPr>
        <w:t>Types and layers of applications and operating system</w:t>
      </w:r>
    </w:p>
    <w:p w14:paraId="45509ABD" w14:textId="77777777" w:rsidR="00031C34" w:rsidRPr="0013381A" w:rsidRDefault="00031C34" w:rsidP="009A17E2">
      <w:pPr>
        <w:pStyle w:val="ListParagraph"/>
        <w:numPr>
          <w:ilvl w:val="0"/>
          <w:numId w:val="7"/>
        </w:numPr>
        <w:spacing w:after="0"/>
        <w:rPr>
          <w:sz w:val="24"/>
          <w:szCs w:val="24"/>
        </w:rPr>
      </w:pPr>
      <w:r w:rsidRPr="0013381A">
        <w:rPr>
          <w:sz w:val="24"/>
          <w:szCs w:val="24"/>
        </w:rPr>
        <w:t>Authentication and overall security mechanism</w:t>
      </w:r>
    </w:p>
    <w:p w14:paraId="404D143C" w14:textId="4C01BFE5" w:rsidR="00031C34" w:rsidRPr="0013381A" w:rsidRDefault="00031C34" w:rsidP="009A17E2">
      <w:pPr>
        <w:pStyle w:val="ListParagraph"/>
        <w:numPr>
          <w:ilvl w:val="0"/>
          <w:numId w:val="7"/>
        </w:numPr>
        <w:spacing w:after="0"/>
        <w:rPr>
          <w:sz w:val="24"/>
          <w:szCs w:val="24"/>
        </w:rPr>
      </w:pPr>
      <w:r w:rsidRPr="0013381A">
        <w:rPr>
          <w:sz w:val="24"/>
          <w:szCs w:val="24"/>
        </w:rPr>
        <w:t>Networking and other communication interfaces with other applications and services</w:t>
      </w:r>
    </w:p>
    <w:p w14:paraId="2E9A04D1" w14:textId="792DBF91" w:rsidR="004537A3" w:rsidRPr="0013381A" w:rsidRDefault="008231FF" w:rsidP="004537A3">
      <w:pPr>
        <w:spacing w:after="0"/>
        <w:rPr>
          <w:sz w:val="24"/>
          <w:szCs w:val="24"/>
        </w:rPr>
      </w:pPr>
      <w:r w:rsidRPr="0013381A">
        <w:rPr>
          <w:sz w:val="24"/>
          <w:szCs w:val="24"/>
        </w:rPr>
        <w:t>I will be</w:t>
      </w:r>
      <w:r w:rsidR="004537A3" w:rsidRPr="0013381A">
        <w:rPr>
          <w:sz w:val="24"/>
          <w:szCs w:val="24"/>
        </w:rPr>
        <w:t xml:space="preserve"> provid</w:t>
      </w:r>
      <w:r w:rsidRPr="0013381A">
        <w:rPr>
          <w:sz w:val="24"/>
          <w:szCs w:val="24"/>
        </w:rPr>
        <w:t>ing</w:t>
      </w:r>
      <w:r w:rsidR="004537A3" w:rsidRPr="0013381A">
        <w:rPr>
          <w:sz w:val="24"/>
          <w:szCs w:val="24"/>
        </w:rPr>
        <w:t xml:space="preserve"> a new installation for the company using the following settings: </w:t>
      </w:r>
    </w:p>
    <w:p w14:paraId="4D8D9580" w14:textId="77777777" w:rsidR="004537A3" w:rsidRPr="0013381A" w:rsidRDefault="004537A3" w:rsidP="009A17E2">
      <w:pPr>
        <w:pStyle w:val="ListParagraph"/>
        <w:numPr>
          <w:ilvl w:val="0"/>
          <w:numId w:val="7"/>
        </w:numPr>
        <w:spacing w:after="0"/>
        <w:rPr>
          <w:sz w:val="24"/>
          <w:szCs w:val="24"/>
        </w:rPr>
      </w:pPr>
      <w:r w:rsidRPr="0013381A">
        <w:rPr>
          <w:sz w:val="24"/>
          <w:szCs w:val="24"/>
        </w:rPr>
        <w:t>Type of configuration: Typical</w:t>
      </w:r>
    </w:p>
    <w:p w14:paraId="4BAD2631" w14:textId="3B40F1D9" w:rsidR="004537A3" w:rsidRPr="0013381A" w:rsidRDefault="004537A3" w:rsidP="009A17E2">
      <w:pPr>
        <w:pStyle w:val="ListParagraph"/>
        <w:numPr>
          <w:ilvl w:val="0"/>
          <w:numId w:val="7"/>
        </w:numPr>
        <w:spacing w:after="0"/>
        <w:rPr>
          <w:sz w:val="24"/>
          <w:szCs w:val="24"/>
        </w:rPr>
      </w:pPr>
      <w:r w:rsidRPr="0013381A">
        <w:rPr>
          <w:sz w:val="24"/>
          <w:szCs w:val="24"/>
        </w:rPr>
        <w:t xml:space="preserve">Using </w:t>
      </w:r>
      <w:r w:rsidR="00735CCE" w:rsidRPr="0013381A">
        <w:rPr>
          <w:sz w:val="24"/>
          <w:szCs w:val="24"/>
        </w:rPr>
        <w:t>my</w:t>
      </w:r>
      <w:r w:rsidRPr="0013381A">
        <w:rPr>
          <w:sz w:val="24"/>
          <w:szCs w:val="24"/>
        </w:rPr>
        <w:t xml:space="preserve"> ISO file for Windows Server 2019 Datacenter</w:t>
      </w:r>
    </w:p>
    <w:p w14:paraId="4C9F05B5" w14:textId="77777777" w:rsidR="004537A3" w:rsidRPr="0013381A" w:rsidRDefault="004537A3" w:rsidP="009A17E2">
      <w:pPr>
        <w:pStyle w:val="ListParagraph"/>
        <w:numPr>
          <w:ilvl w:val="0"/>
          <w:numId w:val="7"/>
        </w:numPr>
        <w:spacing w:after="0"/>
        <w:rPr>
          <w:sz w:val="24"/>
          <w:szCs w:val="24"/>
        </w:rPr>
      </w:pPr>
      <w:r w:rsidRPr="0013381A">
        <w:rPr>
          <w:sz w:val="24"/>
          <w:szCs w:val="24"/>
        </w:rPr>
        <w:t>Guest Operating System selection - Microsoft Windows/Windows Server 2016</w:t>
      </w:r>
    </w:p>
    <w:p w14:paraId="0BAADDC7" w14:textId="61EBE022" w:rsidR="004537A3" w:rsidRPr="0013381A" w:rsidRDefault="004537A3" w:rsidP="009A17E2">
      <w:pPr>
        <w:pStyle w:val="ListParagraph"/>
        <w:numPr>
          <w:ilvl w:val="0"/>
          <w:numId w:val="7"/>
        </w:numPr>
        <w:spacing w:after="0"/>
        <w:rPr>
          <w:sz w:val="24"/>
          <w:szCs w:val="24"/>
        </w:rPr>
      </w:pPr>
      <w:r w:rsidRPr="0013381A">
        <w:rPr>
          <w:sz w:val="24"/>
          <w:szCs w:val="24"/>
        </w:rPr>
        <w:t xml:space="preserve">Virtual Machine Name: </w:t>
      </w:r>
      <w:r w:rsidR="008231FF" w:rsidRPr="0013381A">
        <w:rPr>
          <w:sz w:val="24"/>
          <w:szCs w:val="24"/>
        </w:rPr>
        <w:t>My</w:t>
      </w:r>
      <w:r w:rsidRPr="0013381A">
        <w:rPr>
          <w:sz w:val="24"/>
          <w:szCs w:val="24"/>
        </w:rPr>
        <w:t xml:space="preserve"> Name - IT 235 using the default file location</w:t>
      </w:r>
    </w:p>
    <w:p w14:paraId="350AD9C9" w14:textId="1D4ADD4B" w:rsidR="004537A3" w:rsidRPr="0013381A" w:rsidRDefault="004537A3" w:rsidP="009A17E2">
      <w:pPr>
        <w:pStyle w:val="ListParagraph"/>
        <w:numPr>
          <w:ilvl w:val="0"/>
          <w:numId w:val="7"/>
        </w:numPr>
        <w:spacing w:after="0"/>
        <w:rPr>
          <w:sz w:val="24"/>
          <w:szCs w:val="24"/>
        </w:rPr>
      </w:pPr>
      <w:r w:rsidRPr="0013381A">
        <w:rPr>
          <w:sz w:val="24"/>
          <w:szCs w:val="24"/>
        </w:rPr>
        <w:t xml:space="preserve">Maximum disk size (GB): 60 </w:t>
      </w:r>
    </w:p>
    <w:p w14:paraId="7A2B906D" w14:textId="6DC8F260" w:rsidR="004537A3" w:rsidRPr="0013381A" w:rsidRDefault="004537A3" w:rsidP="009A17E2">
      <w:pPr>
        <w:pStyle w:val="ListParagraph"/>
        <w:numPr>
          <w:ilvl w:val="0"/>
          <w:numId w:val="7"/>
        </w:numPr>
        <w:spacing w:after="0"/>
        <w:rPr>
          <w:sz w:val="24"/>
          <w:szCs w:val="24"/>
        </w:rPr>
      </w:pPr>
      <w:r w:rsidRPr="0013381A">
        <w:rPr>
          <w:sz w:val="24"/>
          <w:szCs w:val="24"/>
        </w:rPr>
        <w:t>Store virtual disk as a single file</w:t>
      </w:r>
      <w:r w:rsidR="00735CCE" w:rsidRPr="0013381A">
        <w:rPr>
          <w:sz w:val="24"/>
          <w:szCs w:val="24"/>
        </w:rPr>
        <w:t xml:space="preserve"> (</w:t>
      </w:r>
      <w:r w:rsidR="00A70FC2" w:rsidRPr="0013381A">
        <w:rPr>
          <w:sz w:val="24"/>
          <w:szCs w:val="24"/>
        </w:rPr>
        <w:t>see</w:t>
      </w:r>
      <w:r w:rsidR="00735CCE" w:rsidRPr="0013381A">
        <w:rPr>
          <w:sz w:val="24"/>
          <w:szCs w:val="24"/>
        </w:rPr>
        <w:t xml:space="preserve"> </w:t>
      </w:r>
      <w:hyperlink w:anchor="_Storage_Capacity" w:history="1">
        <w:r w:rsidR="00735CCE" w:rsidRPr="0013381A">
          <w:rPr>
            <w:sz w:val="24"/>
            <w:szCs w:val="24"/>
          </w:rPr>
          <w:t>Storage Capacity</w:t>
        </w:r>
      </w:hyperlink>
      <w:r w:rsidR="00735CCE" w:rsidRPr="0013381A">
        <w:rPr>
          <w:sz w:val="24"/>
          <w:szCs w:val="24"/>
        </w:rPr>
        <w:t>)</w:t>
      </w:r>
    </w:p>
    <w:p w14:paraId="629C3243" w14:textId="58BF7DC0" w:rsidR="008231FF" w:rsidRPr="0013381A" w:rsidRDefault="008231FF" w:rsidP="008231FF">
      <w:pPr>
        <w:spacing w:after="0"/>
        <w:rPr>
          <w:sz w:val="24"/>
          <w:szCs w:val="24"/>
        </w:rPr>
      </w:pPr>
      <w:r w:rsidRPr="0013381A">
        <w:rPr>
          <w:sz w:val="24"/>
          <w:szCs w:val="24"/>
        </w:rPr>
        <w:t xml:space="preserve">I will also be putting in place some settings for effective deployment and walkover </w:t>
      </w:r>
      <w:r w:rsidR="008C3726" w:rsidRPr="0013381A">
        <w:rPr>
          <w:sz w:val="24"/>
          <w:szCs w:val="24"/>
        </w:rPr>
        <w:t xml:space="preserve">for usability and clarity. These settings and configuration </w:t>
      </w:r>
      <w:r w:rsidR="00B6008A" w:rsidRPr="0013381A">
        <w:rPr>
          <w:sz w:val="24"/>
          <w:szCs w:val="24"/>
        </w:rPr>
        <w:t>include</w:t>
      </w:r>
      <w:r w:rsidR="008C3726" w:rsidRPr="0013381A">
        <w:rPr>
          <w:sz w:val="24"/>
          <w:szCs w:val="24"/>
        </w:rPr>
        <w:t>;</w:t>
      </w:r>
    </w:p>
    <w:p w14:paraId="263A3911" w14:textId="1FC87BDA" w:rsidR="00B63244" w:rsidRPr="0013381A" w:rsidRDefault="00A666BA" w:rsidP="009A17E2">
      <w:pPr>
        <w:pStyle w:val="ListParagraph"/>
        <w:numPr>
          <w:ilvl w:val="0"/>
          <w:numId w:val="7"/>
        </w:numPr>
        <w:spacing w:after="0"/>
        <w:rPr>
          <w:sz w:val="24"/>
          <w:szCs w:val="24"/>
        </w:rPr>
      </w:pPr>
      <w:r w:rsidRPr="0013381A">
        <w:rPr>
          <w:sz w:val="24"/>
          <w:szCs w:val="24"/>
        </w:rPr>
        <w:t xml:space="preserve">I </w:t>
      </w:r>
      <w:r w:rsidR="00B63244" w:rsidRPr="0013381A">
        <w:rPr>
          <w:sz w:val="24"/>
          <w:szCs w:val="24"/>
        </w:rPr>
        <w:t xml:space="preserve">set up the new virtual machine using the above settings, rename the Administrator account to FriendlyFace. </w:t>
      </w:r>
    </w:p>
    <w:p w14:paraId="22AC0F67" w14:textId="77777777" w:rsidR="00B63244" w:rsidRPr="0013381A" w:rsidRDefault="00B63244" w:rsidP="009A17E2">
      <w:pPr>
        <w:pStyle w:val="ListParagraph"/>
        <w:numPr>
          <w:ilvl w:val="0"/>
          <w:numId w:val="7"/>
        </w:numPr>
        <w:spacing w:after="0"/>
        <w:rPr>
          <w:sz w:val="24"/>
          <w:szCs w:val="24"/>
        </w:rPr>
      </w:pPr>
      <w:r w:rsidRPr="0013381A">
        <w:rPr>
          <w:sz w:val="24"/>
          <w:szCs w:val="24"/>
        </w:rPr>
        <w:t xml:space="preserve">Generate a 16-character password to the FriendlyFace administrator account. </w:t>
      </w:r>
    </w:p>
    <w:p w14:paraId="3DD7AE2C" w14:textId="77777777" w:rsidR="00B63244" w:rsidRPr="0013381A" w:rsidRDefault="00B63244" w:rsidP="009A17E2">
      <w:pPr>
        <w:pStyle w:val="ListParagraph"/>
        <w:numPr>
          <w:ilvl w:val="0"/>
          <w:numId w:val="7"/>
        </w:numPr>
        <w:spacing w:after="0"/>
        <w:rPr>
          <w:sz w:val="24"/>
          <w:szCs w:val="24"/>
        </w:rPr>
      </w:pPr>
      <w:r w:rsidRPr="0013381A">
        <w:rPr>
          <w:sz w:val="24"/>
          <w:szCs w:val="24"/>
        </w:rPr>
        <w:t>To manage PromisedLand’s devices connected to the network,</w:t>
      </w:r>
    </w:p>
    <w:p w14:paraId="164199F7" w14:textId="77777777" w:rsidR="00B63244" w:rsidRPr="0013381A" w:rsidRDefault="00B63244" w:rsidP="009A17E2">
      <w:pPr>
        <w:numPr>
          <w:ilvl w:val="1"/>
          <w:numId w:val="8"/>
        </w:numPr>
        <w:contextualSpacing/>
        <w:rPr>
          <w:sz w:val="24"/>
          <w:szCs w:val="24"/>
        </w:rPr>
      </w:pPr>
      <w:r w:rsidRPr="0013381A">
        <w:rPr>
          <w:sz w:val="24"/>
          <w:szCs w:val="24"/>
        </w:rPr>
        <w:t>Set a 13-character minimum password for the Administrator account.</w:t>
      </w:r>
    </w:p>
    <w:p w14:paraId="6DBC533F" w14:textId="005E47CF" w:rsidR="00B63244" w:rsidRPr="0013381A" w:rsidRDefault="00B63244" w:rsidP="009A17E2">
      <w:pPr>
        <w:numPr>
          <w:ilvl w:val="1"/>
          <w:numId w:val="8"/>
        </w:numPr>
        <w:contextualSpacing/>
        <w:rPr>
          <w:sz w:val="24"/>
          <w:szCs w:val="24"/>
        </w:rPr>
      </w:pPr>
      <w:r w:rsidRPr="0013381A">
        <w:rPr>
          <w:sz w:val="24"/>
          <w:szCs w:val="24"/>
        </w:rPr>
        <w:lastRenderedPageBreak/>
        <w:t xml:space="preserve">Assign an IP address to </w:t>
      </w:r>
      <w:r w:rsidR="00735CCE" w:rsidRPr="0013381A">
        <w:rPr>
          <w:sz w:val="24"/>
          <w:szCs w:val="24"/>
        </w:rPr>
        <w:t>the</w:t>
      </w:r>
      <w:r w:rsidRPr="0013381A">
        <w:rPr>
          <w:sz w:val="24"/>
          <w:szCs w:val="24"/>
        </w:rPr>
        <w:t xml:space="preserve"> network interface card or continue to use DHCP. (The best practice is to assign a static IP address for each server).</w:t>
      </w:r>
    </w:p>
    <w:p w14:paraId="6CD292C4" w14:textId="77777777" w:rsidR="00B63244" w:rsidRPr="0013381A" w:rsidRDefault="00B63244" w:rsidP="009A17E2">
      <w:pPr>
        <w:numPr>
          <w:ilvl w:val="1"/>
          <w:numId w:val="8"/>
        </w:numPr>
        <w:contextualSpacing/>
        <w:rPr>
          <w:sz w:val="24"/>
          <w:szCs w:val="24"/>
        </w:rPr>
      </w:pPr>
      <w:r w:rsidRPr="0013381A">
        <w:rPr>
          <w:sz w:val="24"/>
          <w:szCs w:val="24"/>
        </w:rPr>
        <w:t xml:space="preserve">The Root Domain in the new forest will be labeled PL.com. </w:t>
      </w:r>
    </w:p>
    <w:p w14:paraId="65556535" w14:textId="60517153" w:rsidR="00B63244" w:rsidRPr="0013381A" w:rsidRDefault="00B63244" w:rsidP="009A17E2">
      <w:pPr>
        <w:numPr>
          <w:ilvl w:val="0"/>
          <w:numId w:val="8"/>
        </w:numPr>
        <w:contextualSpacing/>
        <w:rPr>
          <w:sz w:val="24"/>
          <w:szCs w:val="24"/>
        </w:rPr>
      </w:pPr>
      <w:r w:rsidRPr="0013381A">
        <w:rPr>
          <w:sz w:val="24"/>
          <w:szCs w:val="24"/>
        </w:rPr>
        <w:t xml:space="preserve">Install the </w:t>
      </w:r>
      <w:r w:rsidR="00A666BA" w:rsidRPr="0013381A">
        <w:rPr>
          <w:sz w:val="24"/>
          <w:szCs w:val="24"/>
        </w:rPr>
        <w:t>following</w:t>
      </w:r>
      <w:r w:rsidRPr="0013381A">
        <w:rPr>
          <w:sz w:val="24"/>
          <w:szCs w:val="24"/>
        </w:rPr>
        <w:t xml:space="preserve"> server roles </w:t>
      </w:r>
    </w:p>
    <w:p w14:paraId="22563687" w14:textId="120025F4" w:rsidR="00A666BA" w:rsidRPr="0013381A" w:rsidRDefault="00A666BA" w:rsidP="009A17E2">
      <w:pPr>
        <w:numPr>
          <w:ilvl w:val="1"/>
          <w:numId w:val="8"/>
        </w:numPr>
        <w:contextualSpacing/>
        <w:rPr>
          <w:sz w:val="24"/>
          <w:szCs w:val="24"/>
        </w:rPr>
      </w:pPr>
      <w:r w:rsidRPr="0013381A">
        <w:rPr>
          <w:sz w:val="24"/>
          <w:szCs w:val="24"/>
        </w:rPr>
        <w:t>ADDS</w:t>
      </w:r>
    </w:p>
    <w:p w14:paraId="181893C6" w14:textId="5D51B33E" w:rsidR="00B63244" w:rsidRPr="0013381A" w:rsidRDefault="00B63244" w:rsidP="009A17E2">
      <w:pPr>
        <w:numPr>
          <w:ilvl w:val="1"/>
          <w:numId w:val="8"/>
        </w:numPr>
        <w:contextualSpacing/>
        <w:rPr>
          <w:sz w:val="24"/>
          <w:szCs w:val="24"/>
        </w:rPr>
      </w:pPr>
      <w:r w:rsidRPr="0013381A">
        <w:rPr>
          <w:sz w:val="24"/>
          <w:szCs w:val="24"/>
        </w:rPr>
        <w:t>DNS</w:t>
      </w:r>
    </w:p>
    <w:p w14:paraId="01E9CD87" w14:textId="55CF6A21" w:rsidR="00B63244" w:rsidRPr="0013381A" w:rsidRDefault="00B63244" w:rsidP="009A17E2">
      <w:pPr>
        <w:numPr>
          <w:ilvl w:val="1"/>
          <w:numId w:val="8"/>
        </w:numPr>
        <w:contextualSpacing/>
        <w:rPr>
          <w:sz w:val="24"/>
          <w:szCs w:val="24"/>
        </w:rPr>
      </w:pPr>
      <w:r w:rsidRPr="0013381A">
        <w:rPr>
          <w:sz w:val="24"/>
          <w:szCs w:val="24"/>
        </w:rPr>
        <w:t>DHCP</w:t>
      </w:r>
    </w:p>
    <w:p w14:paraId="7F97AD8C" w14:textId="353EB3AE" w:rsidR="004537A3" w:rsidRPr="00031C34" w:rsidRDefault="004537A3" w:rsidP="004537A3">
      <w:pPr>
        <w:keepNext/>
        <w:keepLines/>
        <w:spacing w:before="240" w:after="0"/>
        <w:outlineLvl w:val="1"/>
        <w:rPr>
          <w:rFonts w:asciiTheme="majorHAnsi" w:eastAsiaTheme="majorEastAsia" w:hAnsiTheme="majorHAnsi" w:cstheme="majorBidi"/>
          <w:b/>
          <w:bCs/>
          <w:color w:val="000000" w:themeColor="text1"/>
          <w:sz w:val="28"/>
        </w:rPr>
      </w:pPr>
      <w:bookmarkStart w:id="12" w:name="_Toc99194413"/>
      <w:r w:rsidRPr="00031C34">
        <w:rPr>
          <w:rFonts w:asciiTheme="majorHAnsi" w:eastAsiaTheme="majorEastAsia" w:hAnsiTheme="majorHAnsi" w:cstheme="majorBidi"/>
          <w:b/>
          <w:bCs/>
          <w:color w:val="000000" w:themeColor="text1"/>
          <w:sz w:val="28"/>
        </w:rPr>
        <w:t xml:space="preserve">Server </w:t>
      </w:r>
      <w:r>
        <w:rPr>
          <w:rFonts w:asciiTheme="majorHAnsi" w:eastAsiaTheme="majorEastAsia" w:hAnsiTheme="majorHAnsi" w:cstheme="majorBidi"/>
          <w:b/>
          <w:bCs/>
          <w:color w:val="000000" w:themeColor="text1"/>
          <w:sz w:val="28"/>
        </w:rPr>
        <w:t>Baseline</w:t>
      </w:r>
      <w:bookmarkEnd w:id="12"/>
    </w:p>
    <w:p w14:paraId="62B5CAB6" w14:textId="70AE7785" w:rsidR="005C006C" w:rsidRPr="0013381A" w:rsidRDefault="004537A3" w:rsidP="00031C34">
      <w:pPr>
        <w:rPr>
          <w:sz w:val="24"/>
          <w:szCs w:val="24"/>
        </w:rPr>
      </w:pPr>
      <w:r w:rsidRPr="0013381A">
        <w:rPr>
          <w:sz w:val="24"/>
          <w:szCs w:val="24"/>
        </w:rPr>
        <w:t xml:space="preserve">A baseline is an ideal or standard configuration for that node. It is the configuration against which </w:t>
      </w:r>
      <w:r w:rsidR="008231FF" w:rsidRPr="0013381A">
        <w:rPr>
          <w:sz w:val="24"/>
          <w:szCs w:val="24"/>
        </w:rPr>
        <w:t>user</w:t>
      </w:r>
      <w:r w:rsidRPr="0013381A">
        <w:rPr>
          <w:sz w:val="24"/>
          <w:szCs w:val="24"/>
        </w:rPr>
        <w:t xml:space="preserve"> want to judge that node in the future.</w:t>
      </w:r>
      <w:r w:rsidR="008231FF" w:rsidRPr="0013381A">
        <w:rPr>
          <w:sz w:val="24"/>
          <w:szCs w:val="24"/>
        </w:rPr>
        <w:t xml:space="preserve"> The server baseline deals with the security measures put in place in the whole deployment. </w:t>
      </w:r>
      <w:r w:rsidR="002F0A02" w:rsidRPr="0013381A">
        <w:rPr>
          <w:sz w:val="24"/>
          <w:szCs w:val="24"/>
        </w:rPr>
        <w:t xml:space="preserve">Every organization faces security threats. However, the types of security threats that are of most concern to one organization can be completely different from another organization. For example, an e-commerce company may focus on protecting its Internet-facing web apps, while a hospital may focus on protecting confidential patient information. </w:t>
      </w:r>
      <w:bookmarkStart w:id="13" w:name="_Hlk98854510"/>
      <w:r w:rsidR="002F0A02" w:rsidRPr="0013381A">
        <w:rPr>
          <w:sz w:val="24"/>
          <w:szCs w:val="24"/>
        </w:rPr>
        <w:t xml:space="preserve">The one thing that all organizations have in common is a need to keep their apps and devices secure. </w:t>
      </w:r>
      <w:bookmarkEnd w:id="13"/>
      <w:r w:rsidR="002F0A02" w:rsidRPr="0013381A">
        <w:rPr>
          <w:sz w:val="24"/>
          <w:szCs w:val="24"/>
        </w:rPr>
        <w:t xml:space="preserve">These devices must comply with the security standards defined by the organization. </w:t>
      </w:r>
    </w:p>
    <w:p w14:paraId="702C1968" w14:textId="4B669AC6" w:rsidR="001B240A" w:rsidRPr="00020153" w:rsidRDefault="00F54F99" w:rsidP="009A17E2">
      <w:pPr>
        <w:pStyle w:val="ListParagraph"/>
        <w:numPr>
          <w:ilvl w:val="0"/>
          <w:numId w:val="12"/>
        </w:numPr>
        <w:rPr>
          <w:rStyle w:val="Hyperlink"/>
          <w:color w:val="404040" w:themeColor="text1" w:themeTint="BF"/>
          <w:u w:val="none"/>
        </w:rPr>
      </w:pPr>
      <w:hyperlink w:anchor="_Server_Backup/Restore" w:history="1">
        <w:r w:rsidR="001B240A" w:rsidRPr="003D1E7A">
          <w:rPr>
            <w:rStyle w:val="Hyperlink"/>
          </w:rPr>
          <w:t>Server Backup/Restore</w:t>
        </w:r>
      </w:hyperlink>
    </w:p>
    <w:p w14:paraId="6F3263A5" w14:textId="77777777" w:rsidR="00020153" w:rsidRDefault="00F54F99" w:rsidP="00020153">
      <w:pPr>
        <w:pStyle w:val="ListParagraph"/>
        <w:numPr>
          <w:ilvl w:val="0"/>
          <w:numId w:val="12"/>
        </w:numPr>
      </w:pPr>
      <w:hyperlink w:anchor="_Users_and_Groups" w:history="1">
        <w:r w:rsidR="00020153" w:rsidRPr="003D1E7A">
          <w:rPr>
            <w:rStyle w:val="Hyperlink"/>
          </w:rPr>
          <w:t>Users and Groups for Active Directory</w:t>
        </w:r>
      </w:hyperlink>
    </w:p>
    <w:p w14:paraId="63B38CC7" w14:textId="6DC19021" w:rsidR="003A3372" w:rsidRDefault="00F54F99" w:rsidP="009A17E2">
      <w:pPr>
        <w:pStyle w:val="ListParagraph"/>
        <w:numPr>
          <w:ilvl w:val="0"/>
          <w:numId w:val="12"/>
        </w:numPr>
      </w:pPr>
      <w:hyperlink w:anchor="_Principle_of_Least" w:history="1">
        <w:r w:rsidR="003A3372" w:rsidRPr="003D1E7A">
          <w:rPr>
            <w:rStyle w:val="Hyperlink"/>
          </w:rPr>
          <w:t>Principle of Least Privilege (POLP)</w:t>
        </w:r>
      </w:hyperlink>
    </w:p>
    <w:p w14:paraId="1A566B6A" w14:textId="53D75DD0" w:rsidR="001B240A" w:rsidRDefault="00F54F99" w:rsidP="009A17E2">
      <w:pPr>
        <w:pStyle w:val="ListParagraph"/>
        <w:numPr>
          <w:ilvl w:val="0"/>
          <w:numId w:val="12"/>
        </w:numPr>
      </w:pPr>
      <w:hyperlink w:anchor="_Encrypted_File_System" w:history="1">
        <w:r w:rsidR="001B240A" w:rsidRPr="003D1E7A">
          <w:rPr>
            <w:rStyle w:val="Hyperlink"/>
          </w:rPr>
          <w:t>Encrypted File System</w:t>
        </w:r>
      </w:hyperlink>
    </w:p>
    <w:p w14:paraId="393956C2" w14:textId="41AA00E4" w:rsidR="001B240A" w:rsidRDefault="00F54F99" w:rsidP="009A17E2">
      <w:pPr>
        <w:pStyle w:val="ListParagraph"/>
        <w:numPr>
          <w:ilvl w:val="0"/>
          <w:numId w:val="12"/>
        </w:numPr>
      </w:pPr>
      <w:hyperlink w:anchor="_Security_Protection" w:history="1">
        <w:r w:rsidR="001B240A" w:rsidRPr="003D1E7A">
          <w:rPr>
            <w:rStyle w:val="Hyperlink"/>
          </w:rPr>
          <w:t>Security Protection</w:t>
        </w:r>
      </w:hyperlink>
    </w:p>
    <w:p w14:paraId="4E195AE6" w14:textId="44738DB0" w:rsidR="001B240A" w:rsidRDefault="00F54F99" w:rsidP="009A17E2">
      <w:pPr>
        <w:pStyle w:val="ListParagraph"/>
        <w:numPr>
          <w:ilvl w:val="0"/>
          <w:numId w:val="12"/>
        </w:numPr>
      </w:pPr>
      <w:hyperlink w:anchor="_Server_Hardening" w:history="1">
        <w:r w:rsidR="0078743D" w:rsidRPr="003D1E7A">
          <w:rPr>
            <w:rStyle w:val="Hyperlink"/>
          </w:rPr>
          <w:t>Server Hardening</w:t>
        </w:r>
      </w:hyperlink>
    </w:p>
    <w:p w14:paraId="222765BB" w14:textId="4460ACAC" w:rsidR="003D1E7A" w:rsidRDefault="00F54F99" w:rsidP="009A17E2">
      <w:pPr>
        <w:pStyle w:val="ListParagraph"/>
        <w:numPr>
          <w:ilvl w:val="0"/>
          <w:numId w:val="12"/>
        </w:numPr>
      </w:pPr>
      <w:hyperlink w:anchor="_Disaster_Recovery" w:history="1">
        <w:r w:rsidR="003D1E7A" w:rsidRPr="003D1E7A">
          <w:rPr>
            <w:rStyle w:val="Hyperlink"/>
          </w:rPr>
          <w:t>Disaster Recovery</w:t>
        </w:r>
      </w:hyperlink>
    </w:p>
    <w:p w14:paraId="68411466" w14:textId="5360BF7C" w:rsidR="00A45EAE" w:rsidRPr="0013381A" w:rsidRDefault="00BC2D70" w:rsidP="00031C34">
      <w:pPr>
        <w:rPr>
          <w:sz w:val="24"/>
          <w:szCs w:val="24"/>
        </w:rPr>
      </w:pPr>
      <w:r w:rsidRPr="0013381A">
        <w:rPr>
          <w:sz w:val="24"/>
          <w:szCs w:val="24"/>
        </w:rPr>
        <w:t>On Server architecture and server baseline, Server architecture primarily helps design and evaluate the server and its associated operations and services before deployment. It also deals with the primary organization of server control flow. The server baseline deals with the security measures in the whole deployment. The one thing that all organizations have in common is a need to keep their apps and devices secure.</w:t>
      </w:r>
    </w:p>
    <w:p w14:paraId="012AFFA3" w14:textId="0FE9EF76" w:rsidR="005C006C" w:rsidRPr="004A17E7" w:rsidRDefault="005C006C" w:rsidP="004A17E7">
      <w:pPr>
        <w:pStyle w:val="Heading1"/>
      </w:pPr>
      <w:bookmarkStart w:id="14" w:name="_Storage_Capacity"/>
      <w:bookmarkStart w:id="15" w:name="_Toc99194414"/>
      <w:bookmarkEnd w:id="14"/>
      <w:r w:rsidRPr="005C006C">
        <w:lastRenderedPageBreak/>
        <w:t>Storage Capacity</w:t>
      </w:r>
      <w:bookmarkEnd w:id="15"/>
    </w:p>
    <w:p w14:paraId="765975A5" w14:textId="7A76385F" w:rsidR="00572336" w:rsidRPr="0013381A" w:rsidRDefault="00572336" w:rsidP="00C86BAF">
      <w:pPr>
        <w:rPr>
          <w:sz w:val="24"/>
          <w:szCs w:val="24"/>
        </w:rPr>
      </w:pPr>
      <w:r w:rsidRPr="0013381A">
        <w:rPr>
          <w:sz w:val="24"/>
          <w:szCs w:val="24"/>
        </w:rPr>
        <w:t>Storage capacity refers to how much disk space one or more storage devices provides. It measures how much data a computer system may contain. For example, a computer with a 500GB hard drive has a storage capacity of 500 gigabytes. A network server with four 1TB drives has a storage capacity of 4 terabytes.</w:t>
      </w:r>
      <w:r w:rsidR="00136B15" w:rsidRPr="0013381A">
        <w:rPr>
          <w:sz w:val="24"/>
          <w:szCs w:val="24"/>
        </w:rPr>
        <w:t xml:space="preserve"> For this exercise I make use of a Store virtual disk as a single file with 60 GB capacity.</w:t>
      </w:r>
    </w:p>
    <w:p w14:paraId="5F1496A8" w14:textId="2B09C1AC" w:rsidR="00D42A3E" w:rsidRPr="0013381A" w:rsidRDefault="00A8318F" w:rsidP="00C86BAF">
      <w:pPr>
        <w:rPr>
          <w:sz w:val="24"/>
          <w:szCs w:val="24"/>
        </w:rPr>
      </w:pPr>
      <w:r w:rsidRPr="0013381A">
        <w:rPr>
          <w:sz w:val="24"/>
          <w:szCs w:val="24"/>
        </w:rPr>
        <w:t xml:space="preserve">The major problem most organizations have with storage is the availability of shared documents or resources across the network. One for iSCSI targets was introduced to ensure that resources are shared across the network at a faster rate. </w:t>
      </w:r>
      <w:r w:rsidR="00D42A3E" w:rsidRPr="0013381A">
        <w:rPr>
          <w:sz w:val="24"/>
          <w:szCs w:val="24"/>
        </w:rPr>
        <w:t xml:space="preserve">iSCSI stands for Internet Small Computer Systems Interface. iSCSI is a transport layer protocol that works on top of the Transport Control Protocol (TCP). It enables block-level SCSI data transport between the iSCSI initiator and the storage target over TCP/IP networks. iSCSI is a block protocol for storage networking and runs the ubiquitous SCSI storage protocol across a network connection, usually Ethernet. iSCSI, like </w:t>
      </w:r>
      <w:r w:rsidRPr="0013381A">
        <w:rPr>
          <w:sz w:val="24"/>
          <w:szCs w:val="24"/>
        </w:rPr>
        <w:t>Fiber</w:t>
      </w:r>
      <w:r w:rsidR="00D42A3E" w:rsidRPr="0013381A">
        <w:rPr>
          <w:sz w:val="24"/>
          <w:szCs w:val="24"/>
        </w:rPr>
        <w:t xml:space="preserve"> Channel, can be used to create a Storage Area Network (SAN). iSCSI traffic can be run over a shared or dedicated storage network.</w:t>
      </w:r>
      <w:r w:rsidR="00DF6A5B" w:rsidRPr="0013381A">
        <w:rPr>
          <w:sz w:val="24"/>
          <w:szCs w:val="24"/>
        </w:rPr>
        <w:t xml:space="preserve"> </w:t>
      </w:r>
    </w:p>
    <w:p w14:paraId="54D83821" w14:textId="60EA9998" w:rsidR="00565ACB" w:rsidRPr="0013381A" w:rsidRDefault="00565ACB" w:rsidP="00C86BAF">
      <w:pPr>
        <w:rPr>
          <w:sz w:val="24"/>
          <w:szCs w:val="24"/>
        </w:rPr>
      </w:pPr>
      <w:r w:rsidRPr="0013381A">
        <w:rPr>
          <w:sz w:val="24"/>
          <w:szCs w:val="24"/>
        </w:rPr>
        <w:t>iSCSI server shares resources over the network using the TCP/IP protocol. iSCSI components include; The iSCSI initiator, which is the hardware or software installed on a server to share data. The iSCSI targets the server that hosts the storage resources and allows access to the storage. The iSCSI transport is block-level data between the iSCSI targets and the iSCSI initiator using the TCP/IP internet LAN or WAN. The server creator becomes the target while the members on the network willing to access the resources are the initiator. The essence of iSCSI server storage for PL.com is for employees to access the storage from remote locations.</w:t>
      </w:r>
    </w:p>
    <w:p w14:paraId="3057B814" w14:textId="0FB59B52" w:rsidR="00DF6A5B" w:rsidRDefault="00DF6A5B" w:rsidP="00C86BAF">
      <w:r>
        <w:t xml:space="preserve"> </w:t>
      </w:r>
    </w:p>
    <w:p w14:paraId="0029FF7D" w14:textId="3194C270" w:rsidR="00A8318F" w:rsidRDefault="00101CFF" w:rsidP="00C86BAF">
      <w:r>
        <w:rPr>
          <w:noProof/>
        </w:rPr>
        <w:lastRenderedPageBreak/>
        <w:drawing>
          <wp:inline distT="0" distB="0" distL="0" distR="0" wp14:anchorId="029A4755" wp14:editId="7B2B6045">
            <wp:extent cx="5167856" cy="2743200"/>
            <wp:effectExtent l="133350" t="114300" r="12827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7145" t="24888" r="5513" b="12999"/>
                    <a:stretch/>
                  </pic:blipFill>
                  <pic:spPr bwMode="auto">
                    <a:xfrm>
                      <a:off x="0" y="0"/>
                      <a:ext cx="5173145" cy="2746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882570" w14:textId="77777777" w:rsidR="00101CFF" w:rsidRDefault="00101CFF" w:rsidP="00C86BAF"/>
    <w:p w14:paraId="1645C7FF" w14:textId="0BFF8700" w:rsidR="00C86BAF" w:rsidRPr="0013381A" w:rsidRDefault="00565ACB" w:rsidP="00C86BAF">
      <w:pPr>
        <w:rPr>
          <w:sz w:val="24"/>
          <w:szCs w:val="24"/>
        </w:rPr>
      </w:pPr>
      <w:r w:rsidRPr="0013381A">
        <w:rPr>
          <w:sz w:val="24"/>
          <w:szCs w:val="24"/>
        </w:rPr>
        <w:t>I</w:t>
      </w:r>
      <w:r w:rsidR="00C86BAF" w:rsidRPr="0013381A">
        <w:rPr>
          <w:sz w:val="24"/>
          <w:szCs w:val="24"/>
        </w:rPr>
        <w:t xml:space="preserve"> will install and configure the iSCSI target on Windows Server 2019. </w:t>
      </w:r>
      <w:r w:rsidRPr="0013381A">
        <w:rPr>
          <w:sz w:val="24"/>
          <w:szCs w:val="24"/>
        </w:rPr>
        <w:t xml:space="preserve">iSCSI </w:t>
      </w:r>
      <w:r w:rsidR="00C86BAF" w:rsidRPr="0013381A">
        <w:rPr>
          <w:sz w:val="24"/>
          <w:szCs w:val="24"/>
        </w:rPr>
        <w:t xml:space="preserve">an Internet Protocol-based storage networking standard for linking data storage facilities. It provides block-level access to storage devices by carrying SCSI commands over a TCP/IP network. The iSCSI target is the storage on a remote location, which appears to the host system (iSCSI initiator) as a local drive. </w:t>
      </w:r>
    </w:p>
    <w:p w14:paraId="77BC48A5" w14:textId="77777777" w:rsidR="001E40B8" w:rsidRDefault="001E40B8" w:rsidP="00C86BAF"/>
    <w:p w14:paraId="0E163CD5" w14:textId="423EA13C" w:rsidR="00C86BAF" w:rsidRDefault="00565ACB" w:rsidP="00C86BAF">
      <w:r w:rsidRPr="00565ACB">
        <w:rPr>
          <w:noProof/>
        </w:rPr>
        <w:lastRenderedPageBreak/>
        <w:drawing>
          <wp:inline distT="0" distB="0" distL="0" distR="0" wp14:anchorId="13E09FC6" wp14:editId="1CCCF8F3">
            <wp:extent cx="4524375" cy="351853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5421"/>
                    <a:stretch/>
                  </pic:blipFill>
                  <pic:spPr bwMode="auto">
                    <a:xfrm>
                      <a:off x="0" y="0"/>
                      <a:ext cx="4524375" cy="3518535"/>
                    </a:xfrm>
                    <a:prstGeom prst="rect">
                      <a:avLst/>
                    </a:prstGeom>
                    <a:ln>
                      <a:noFill/>
                    </a:ln>
                    <a:extLst>
                      <a:ext uri="{53640926-AAD7-44D8-BBD7-CCE9431645EC}">
                        <a14:shadowObscured xmlns:a14="http://schemas.microsoft.com/office/drawing/2010/main"/>
                      </a:ext>
                    </a:extLst>
                  </pic:spPr>
                </pic:pic>
              </a:graphicData>
            </a:graphic>
          </wp:inline>
        </w:drawing>
      </w:r>
    </w:p>
    <w:p w14:paraId="43E2125F" w14:textId="26BDCE33" w:rsidR="001E40B8" w:rsidRPr="0013381A" w:rsidRDefault="00C35C1A" w:rsidP="00C86BAF">
      <w:pPr>
        <w:rPr>
          <w:sz w:val="24"/>
          <w:szCs w:val="24"/>
        </w:rPr>
      </w:pPr>
      <w:r w:rsidRPr="0013381A">
        <w:rPr>
          <w:sz w:val="24"/>
          <w:szCs w:val="24"/>
        </w:rPr>
        <w:t>The network users of PL.com will be able to access the resources and share data over the network. In this case, the iSCSI server would allow the company workers to share resources across the board. Every organization would like to work by collaboration and sharing resources from one department to another without moving an inch. It's one of the reasons why iSCSI would be of great benefit to the PromisedLand.</w:t>
      </w:r>
    </w:p>
    <w:p w14:paraId="269B272C" w14:textId="2DEEB74F" w:rsidR="005C006C" w:rsidRDefault="005C006C" w:rsidP="00C86BAF"/>
    <w:p w14:paraId="7EF2E618" w14:textId="0CDF5F87" w:rsidR="005C006C" w:rsidRPr="004A17E7" w:rsidRDefault="005C006C" w:rsidP="004A17E7">
      <w:pPr>
        <w:pStyle w:val="Heading1"/>
      </w:pPr>
      <w:bookmarkStart w:id="16" w:name="_Toc99194415"/>
      <w:bookmarkStart w:id="17" w:name="_Hlk98705059"/>
      <w:r w:rsidRPr="005C006C">
        <w:lastRenderedPageBreak/>
        <w:t>Hardware and Software Troubleshooting</w:t>
      </w:r>
      <w:bookmarkEnd w:id="16"/>
    </w:p>
    <w:bookmarkEnd w:id="17"/>
    <w:p w14:paraId="4ABF8B84" w14:textId="629219A4" w:rsidR="002128B9" w:rsidRPr="0013381A" w:rsidRDefault="002128B9" w:rsidP="0013381A">
      <w:pPr>
        <w:rPr>
          <w:sz w:val="24"/>
          <w:szCs w:val="24"/>
        </w:rPr>
      </w:pPr>
      <w:r w:rsidRPr="0013381A">
        <w:rPr>
          <w:sz w:val="24"/>
          <w:szCs w:val="24"/>
        </w:rPr>
        <w:t xml:space="preserve">Troubleshooting is a systematic approach to problem-solving that is often used to find and correct complex computer system issues. It is also a form of problem-solving to repair the failed computer system. The reason why troubleshooting matters is because it is used in determining the most likely cause is a process of eliminating potential causes of a problem. Finally, troubleshooting requires confirmation that the solution restores the system process to its working state.  </w:t>
      </w:r>
    </w:p>
    <w:p w14:paraId="1C53A467" w14:textId="77777777" w:rsidR="002128B9" w:rsidRPr="00512972" w:rsidRDefault="002128B9" w:rsidP="002128B9">
      <w:pPr>
        <w:rPr>
          <w:sz w:val="24"/>
          <w:szCs w:val="24"/>
        </w:rPr>
      </w:pPr>
      <w:r w:rsidRPr="00512972">
        <w:rPr>
          <w:sz w:val="24"/>
          <w:szCs w:val="24"/>
        </w:rPr>
        <w:t>Some troubleshooting techniques is as follows;</w:t>
      </w:r>
    </w:p>
    <w:p w14:paraId="4FD6D52A"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Identifying the problem and determining the scope</w:t>
      </w:r>
    </w:p>
    <w:p w14:paraId="7FBC8C9D" w14:textId="77777777" w:rsidR="002128B9" w:rsidRPr="0013381A" w:rsidRDefault="002128B9" w:rsidP="002128B9">
      <w:pPr>
        <w:ind w:left="360"/>
        <w:rPr>
          <w:sz w:val="24"/>
          <w:szCs w:val="24"/>
        </w:rPr>
      </w:pPr>
      <w:r w:rsidRPr="0013381A">
        <w:rPr>
          <w:sz w:val="24"/>
          <w:szCs w:val="24"/>
        </w:rPr>
        <w:t xml:space="preserve">It is the first stage of troubleshooting as it provides room for gathering information about the problem and identifying its root cause. The information gathered is used to determine the areas to be addressed in the troubleshooting process.   </w:t>
      </w:r>
    </w:p>
    <w:p w14:paraId="7F6B5380"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 xml:space="preserve">Escalating a theory of probable cause </w:t>
      </w:r>
    </w:p>
    <w:p w14:paraId="536F4811" w14:textId="51CC2BFD" w:rsidR="002128B9" w:rsidRPr="0013381A" w:rsidRDefault="002128B9" w:rsidP="002128B9">
      <w:pPr>
        <w:ind w:left="360"/>
        <w:rPr>
          <w:sz w:val="24"/>
          <w:szCs w:val="24"/>
        </w:rPr>
      </w:pPr>
      <w:r w:rsidRPr="0013381A">
        <w:rPr>
          <w:sz w:val="24"/>
          <w:szCs w:val="24"/>
        </w:rPr>
        <w:t xml:space="preserve">At this stage, we would be asking what could have caused the problem. The other thing involved would be to check and search through the net for a similar problem and the probable cause when more questions are needed to solve the problem. The other option comes into places, such as Vendor documentation, </w:t>
      </w:r>
      <w:r w:rsidR="00735CCE" w:rsidRPr="0013381A">
        <w:rPr>
          <w:sz w:val="24"/>
          <w:szCs w:val="24"/>
        </w:rPr>
        <w:t>the</w:t>
      </w:r>
      <w:r w:rsidRPr="0013381A">
        <w:rPr>
          <w:sz w:val="24"/>
          <w:szCs w:val="24"/>
        </w:rPr>
        <w:t xml:space="preserve"> organization’s documentation, and Google search.</w:t>
      </w:r>
    </w:p>
    <w:p w14:paraId="6F2C83AC"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Testing the theory to determine the cause</w:t>
      </w:r>
    </w:p>
    <w:p w14:paraId="19C452F9" w14:textId="77777777" w:rsidR="002128B9" w:rsidRPr="0013381A" w:rsidRDefault="002128B9" w:rsidP="002128B9">
      <w:pPr>
        <w:ind w:left="360"/>
        <w:rPr>
          <w:sz w:val="24"/>
          <w:szCs w:val="24"/>
        </w:rPr>
      </w:pPr>
      <w:r w:rsidRPr="0013381A">
        <w:rPr>
          <w:sz w:val="24"/>
          <w:szCs w:val="24"/>
        </w:rPr>
        <w:t>At this stage, If the theory is tested to discover the likely cause and is not successful or incorrect, there is a need for more research to be done all over again.</w:t>
      </w:r>
    </w:p>
    <w:p w14:paraId="1BAFED1B"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Establishing a troubleshooting plan of action and Implementing solution</w:t>
      </w:r>
    </w:p>
    <w:p w14:paraId="4727E5B2" w14:textId="77777777" w:rsidR="002128B9" w:rsidRPr="0013381A" w:rsidRDefault="002128B9" w:rsidP="002128B9">
      <w:pPr>
        <w:ind w:left="360"/>
        <w:rPr>
          <w:sz w:val="24"/>
          <w:szCs w:val="24"/>
        </w:rPr>
      </w:pPr>
      <w:r w:rsidRPr="0013381A">
        <w:rPr>
          <w:sz w:val="24"/>
          <w:szCs w:val="24"/>
        </w:rPr>
        <w:t xml:space="preserve">At this stage, once the cause has been established, there is a need for an action plan to safeguard the system's current state and keep files and essential documents intact. If the fixes don't work, there is a need to roll </w:t>
      </w:r>
      <w:r w:rsidRPr="0013381A">
        <w:rPr>
          <w:sz w:val="24"/>
          <w:szCs w:val="24"/>
        </w:rPr>
        <w:lastRenderedPageBreak/>
        <w:t>back the machine to the current state before the fixes are implemented or applied.</w:t>
      </w:r>
    </w:p>
    <w:p w14:paraId="60A3C30A"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Verifying full system functionality and Implementing Preventative Measures</w:t>
      </w:r>
    </w:p>
    <w:p w14:paraId="057E4D9F" w14:textId="63B40C63" w:rsidR="002128B9" w:rsidRPr="0013381A" w:rsidRDefault="002128B9" w:rsidP="002128B9">
      <w:pPr>
        <w:ind w:left="360"/>
        <w:rPr>
          <w:sz w:val="24"/>
          <w:szCs w:val="24"/>
        </w:rPr>
      </w:pPr>
      <w:r w:rsidRPr="0013381A">
        <w:rPr>
          <w:sz w:val="24"/>
          <w:szCs w:val="24"/>
        </w:rPr>
        <w:t>At this stage, there is a need to verify if fixes have been rectified working correctly and put in place factors that will allow such incidents not to occur again. At this stage, the system is expected to act and respond the way it should work. If not, the whole procedure needs to be re-evaluated.</w:t>
      </w:r>
    </w:p>
    <w:p w14:paraId="0D4C1B8B" w14:textId="77777777" w:rsidR="00165689" w:rsidRDefault="00165689" w:rsidP="002128B9">
      <w:pPr>
        <w:ind w:left="360"/>
      </w:pPr>
    </w:p>
    <w:p w14:paraId="59749152"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Performing root cause Analysis</w:t>
      </w:r>
    </w:p>
    <w:p w14:paraId="67F7D858" w14:textId="77777777" w:rsidR="002128B9" w:rsidRPr="0013381A" w:rsidRDefault="002128B9" w:rsidP="002128B9">
      <w:pPr>
        <w:ind w:left="360"/>
        <w:rPr>
          <w:sz w:val="24"/>
          <w:szCs w:val="24"/>
        </w:rPr>
      </w:pPr>
      <w:r w:rsidRPr="0013381A">
        <w:rPr>
          <w:sz w:val="24"/>
          <w:szCs w:val="24"/>
        </w:rPr>
        <w:t>The root cause analysis helps to identify the scope of a problem. It is used to trace back these actions. You can discover where the problem started and how it led to it to the present circumstances. Root cause analysis further exposes the individual to likely fixes in this scenario.</w:t>
      </w:r>
    </w:p>
    <w:p w14:paraId="2A3394D7" w14:textId="77777777" w:rsidR="002128B9" w:rsidRPr="00092E1F" w:rsidRDefault="002128B9" w:rsidP="009A17E2">
      <w:pPr>
        <w:pStyle w:val="ListParagraph"/>
        <w:numPr>
          <w:ilvl w:val="0"/>
          <w:numId w:val="9"/>
        </w:numPr>
        <w:spacing w:after="160" w:line="256" w:lineRule="auto"/>
        <w:rPr>
          <w:b/>
          <w:bCs/>
          <w:sz w:val="24"/>
          <w:szCs w:val="24"/>
        </w:rPr>
      </w:pPr>
      <w:r w:rsidRPr="00092E1F">
        <w:rPr>
          <w:b/>
          <w:bCs/>
          <w:sz w:val="24"/>
          <w:szCs w:val="24"/>
        </w:rPr>
        <w:t>Documenting findings and actions and outcomes</w:t>
      </w:r>
    </w:p>
    <w:p w14:paraId="17E1D306" w14:textId="77777777" w:rsidR="002128B9" w:rsidRPr="00960E3D" w:rsidRDefault="002128B9" w:rsidP="00960E3D">
      <w:pPr>
        <w:ind w:left="360"/>
        <w:rPr>
          <w:sz w:val="24"/>
          <w:szCs w:val="24"/>
        </w:rPr>
      </w:pPr>
      <w:r w:rsidRPr="00960E3D">
        <w:rPr>
          <w:sz w:val="24"/>
          <w:szCs w:val="24"/>
        </w:rPr>
        <w:t>Documentation is an essential aspect of the whole exercise. It. It deals with steps, changes, updates, theories, and research that could all be helpful in the future when a similar problem arises (or when the same problem turns out not to have been fixed after all). The primary reason for documentation is that this guide will save a lot of time in implementing this procedure once again if a similar incident occurs.</w:t>
      </w:r>
    </w:p>
    <w:p w14:paraId="490A4613" w14:textId="77777777" w:rsidR="00767800" w:rsidRDefault="00767800" w:rsidP="002128B9">
      <w:pPr>
        <w:rPr>
          <w:sz w:val="24"/>
          <w:szCs w:val="24"/>
        </w:rPr>
      </w:pPr>
    </w:p>
    <w:p w14:paraId="1E7EF303" w14:textId="35A9AACD" w:rsidR="005C006C" w:rsidRPr="00960E3D" w:rsidRDefault="005210F7" w:rsidP="002128B9">
      <w:pPr>
        <w:rPr>
          <w:sz w:val="24"/>
          <w:szCs w:val="24"/>
        </w:rPr>
      </w:pPr>
      <w:r w:rsidRPr="00960E3D">
        <w:rPr>
          <w:sz w:val="24"/>
          <w:szCs w:val="24"/>
        </w:rPr>
        <w:t>In summary, Hardware troubleshooting is reviewing, diagnosing, and identifying operational or technical problems within a hardware device or equipment. It aims to resolve physical and logical problems and issues within computing hardware. While Software troubleshooting is the process of scanning, identifying, diagnosing, and resolving problems, errors, and bugs in software. It is a systematic process that aims to filter out, resolve problems, and restore the software to regular operation.</w:t>
      </w:r>
      <w:r w:rsidR="002E0C45" w:rsidRPr="00960E3D">
        <w:rPr>
          <w:sz w:val="24"/>
          <w:szCs w:val="24"/>
        </w:rPr>
        <w:t xml:space="preserve"> There are instances when things don’t go according to plan, and at this point, we need to retrace our steps by </w:t>
      </w:r>
      <w:r w:rsidR="002E0C45" w:rsidRPr="00960E3D">
        <w:rPr>
          <w:sz w:val="24"/>
          <w:szCs w:val="24"/>
        </w:rPr>
        <w:lastRenderedPageBreak/>
        <w:t>using troubleshooting techniques. What do I mean by this? Every law on earth for good deeds has its repercussion. The same goes for evil deeds. Troubleshooting is a guide that will reshape the way we see problems when they surface.</w:t>
      </w:r>
    </w:p>
    <w:p w14:paraId="2AE37983" w14:textId="670F7D69" w:rsidR="005C006C" w:rsidRPr="004A17E7" w:rsidRDefault="005C006C" w:rsidP="004A17E7">
      <w:pPr>
        <w:pStyle w:val="Heading1"/>
      </w:pPr>
      <w:bookmarkStart w:id="18" w:name="_Server_Backup/Restore"/>
      <w:bookmarkStart w:id="19" w:name="_Toc99194416"/>
      <w:bookmarkStart w:id="20" w:name="_Hlk98854713"/>
      <w:bookmarkEnd w:id="18"/>
      <w:r w:rsidRPr="005C006C">
        <w:lastRenderedPageBreak/>
        <w:t>Server Backup/Restore</w:t>
      </w:r>
      <w:bookmarkEnd w:id="19"/>
    </w:p>
    <w:bookmarkEnd w:id="20"/>
    <w:p w14:paraId="2C393D50" w14:textId="69CE91BC" w:rsidR="00C2007B" w:rsidRPr="00B92A2C" w:rsidRDefault="00C2007B" w:rsidP="00577424">
      <w:pPr>
        <w:rPr>
          <w:sz w:val="24"/>
          <w:szCs w:val="24"/>
        </w:rPr>
      </w:pPr>
      <w:r w:rsidRPr="00C2007B">
        <w:rPr>
          <w:sz w:val="24"/>
          <w:szCs w:val="24"/>
        </w:rPr>
        <w:t>Let's say PL.com did not install any backup, and all of a sudden, the system crashed, or some crisis occurred. In what position would the management of PL.com be? It is one of the significant reasons for server backup. Computer backup guarantees a high level of security and peace of mind as it allows data storage off-site/online. It helps you in saving time and costs too. It provides much better protection against natural disasters. Also allows an unlimited amount of data retention. This project aims to install and implement a full server backup of the virtual machine to demonstrate that I can back up the system state data and other vital operating system components.</w:t>
      </w:r>
    </w:p>
    <w:p w14:paraId="4F32A422" w14:textId="77777777" w:rsidR="00577424" w:rsidRPr="00140B00" w:rsidRDefault="00577424" w:rsidP="00577424">
      <w:pPr>
        <w:rPr>
          <w:sz w:val="24"/>
          <w:szCs w:val="24"/>
        </w:rPr>
      </w:pPr>
      <w:r w:rsidRPr="00140B00">
        <w:rPr>
          <w:sz w:val="24"/>
          <w:szCs w:val="24"/>
        </w:rPr>
        <w:t>The Windows Backup process involves creating a backup of the system state data and other vital operating system components at regular intervals. Which is then stored in the system backup at a different place than the original system components, such as a separate system drive, external storage media, or an offsite location. This backup file can help you restore a system or configure a new system to the state at the time the system backup was created.  The requirement for this exercise was to create a system backup to showcase how I will do the system backup of the whole operating system components. I was able to do the backup for this aspect of the project by using the following steps;</w:t>
      </w:r>
    </w:p>
    <w:p w14:paraId="64CF7FE5" w14:textId="77777777" w:rsidR="00577424" w:rsidRPr="00140B00" w:rsidRDefault="00577424" w:rsidP="009A17E2">
      <w:pPr>
        <w:pStyle w:val="ListParagraph"/>
        <w:numPr>
          <w:ilvl w:val="0"/>
          <w:numId w:val="4"/>
        </w:numPr>
        <w:rPr>
          <w:sz w:val="24"/>
          <w:szCs w:val="24"/>
        </w:rPr>
      </w:pPr>
      <w:r w:rsidRPr="00140B00">
        <w:rPr>
          <w:sz w:val="24"/>
          <w:szCs w:val="24"/>
        </w:rPr>
        <w:t xml:space="preserve">Using my VMware, I added another 30 GB virtual hard disk to my virtual machine running Server and store the file as a single file. </w:t>
      </w:r>
    </w:p>
    <w:p w14:paraId="076A6257" w14:textId="77777777" w:rsidR="00577424" w:rsidRPr="00140B00" w:rsidRDefault="00577424" w:rsidP="009A17E2">
      <w:pPr>
        <w:pStyle w:val="ListParagraph"/>
        <w:numPr>
          <w:ilvl w:val="0"/>
          <w:numId w:val="4"/>
        </w:numPr>
        <w:rPr>
          <w:sz w:val="24"/>
          <w:szCs w:val="24"/>
        </w:rPr>
      </w:pPr>
      <w:r w:rsidRPr="00140B00">
        <w:rPr>
          <w:sz w:val="24"/>
          <w:szCs w:val="24"/>
        </w:rPr>
        <w:t>Using Windows Server, I created a simple volume (Backup) using NTFS.</w:t>
      </w:r>
    </w:p>
    <w:p w14:paraId="174B5789" w14:textId="77777777" w:rsidR="00577424" w:rsidRPr="00140B00" w:rsidRDefault="00577424" w:rsidP="009A17E2">
      <w:pPr>
        <w:pStyle w:val="ListParagraph"/>
        <w:numPr>
          <w:ilvl w:val="0"/>
          <w:numId w:val="4"/>
        </w:numPr>
        <w:rPr>
          <w:sz w:val="24"/>
          <w:szCs w:val="24"/>
        </w:rPr>
      </w:pPr>
      <w:r w:rsidRPr="00140B00">
        <w:rPr>
          <w:sz w:val="24"/>
          <w:szCs w:val="24"/>
        </w:rPr>
        <w:t>All other dialog box prompts I used their default setting in each of their section.</w:t>
      </w:r>
    </w:p>
    <w:p w14:paraId="4069D186" w14:textId="77777777" w:rsidR="00577424" w:rsidRPr="00140B00" w:rsidRDefault="00577424" w:rsidP="009A17E2">
      <w:pPr>
        <w:pStyle w:val="ListParagraph"/>
        <w:numPr>
          <w:ilvl w:val="0"/>
          <w:numId w:val="4"/>
        </w:numPr>
        <w:rPr>
          <w:sz w:val="24"/>
          <w:szCs w:val="24"/>
        </w:rPr>
      </w:pPr>
      <w:r w:rsidRPr="00140B00">
        <w:rPr>
          <w:sz w:val="24"/>
          <w:szCs w:val="24"/>
        </w:rPr>
        <w:t>I install Windows Server Backup using Server Manager.</w:t>
      </w:r>
    </w:p>
    <w:p w14:paraId="3697E8B5" w14:textId="77777777" w:rsidR="00577424" w:rsidRPr="00140B00" w:rsidRDefault="00577424" w:rsidP="009A17E2">
      <w:pPr>
        <w:pStyle w:val="ListParagraph"/>
        <w:numPr>
          <w:ilvl w:val="1"/>
          <w:numId w:val="4"/>
        </w:numPr>
        <w:rPr>
          <w:sz w:val="24"/>
          <w:szCs w:val="24"/>
        </w:rPr>
      </w:pPr>
      <w:r w:rsidRPr="00140B00">
        <w:rPr>
          <w:sz w:val="24"/>
          <w:szCs w:val="24"/>
        </w:rPr>
        <w:t>By using the Backup Once Wizard I was able to perform a one-time full server backup to the Backup volume I created.</w:t>
      </w:r>
    </w:p>
    <w:p w14:paraId="7CC73839" w14:textId="77777777" w:rsidR="00577424" w:rsidRPr="00140B00" w:rsidRDefault="00577424" w:rsidP="00577424">
      <w:pPr>
        <w:rPr>
          <w:sz w:val="24"/>
          <w:szCs w:val="24"/>
        </w:rPr>
      </w:pPr>
      <w:r w:rsidRPr="00140B00">
        <w:rPr>
          <w:noProof/>
          <w:sz w:val="24"/>
          <w:szCs w:val="24"/>
        </w:rPr>
        <w:lastRenderedPageBreak/>
        <w:drawing>
          <wp:inline distT="0" distB="0" distL="0" distR="0" wp14:anchorId="4BC6EE18" wp14:editId="29A8F094">
            <wp:extent cx="5349240" cy="3716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5349240" cy="3716020"/>
                    </a:xfrm>
                    <a:prstGeom prst="rect">
                      <a:avLst/>
                    </a:prstGeom>
                  </pic:spPr>
                </pic:pic>
              </a:graphicData>
            </a:graphic>
          </wp:inline>
        </w:drawing>
      </w:r>
    </w:p>
    <w:p w14:paraId="01C4E60F" w14:textId="27B37CAD" w:rsidR="00577424" w:rsidRPr="00140B00" w:rsidRDefault="00577424" w:rsidP="00577424">
      <w:pPr>
        <w:rPr>
          <w:sz w:val="24"/>
          <w:szCs w:val="24"/>
        </w:rPr>
      </w:pPr>
      <w:r w:rsidRPr="00140B00">
        <w:rPr>
          <w:sz w:val="24"/>
          <w:szCs w:val="24"/>
        </w:rPr>
        <w:t>In addition to the above</w:t>
      </w:r>
      <w:r w:rsidR="00D60595">
        <w:rPr>
          <w:sz w:val="24"/>
          <w:szCs w:val="24"/>
        </w:rPr>
        <w:t xml:space="preserve"> I need to address the </w:t>
      </w:r>
      <w:r w:rsidRPr="00140B00">
        <w:rPr>
          <w:sz w:val="24"/>
          <w:szCs w:val="24"/>
        </w:rPr>
        <w:t xml:space="preserve">following question; </w:t>
      </w:r>
    </w:p>
    <w:p w14:paraId="79BA90F5" w14:textId="77777777" w:rsidR="00577424" w:rsidRPr="00140B00" w:rsidRDefault="00577424" w:rsidP="009A17E2">
      <w:pPr>
        <w:pStyle w:val="ListParagraph"/>
        <w:numPr>
          <w:ilvl w:val="0"/>
          <w:numId w:val="5"/>
        </w:numPr>
        <w:rPr>
          <w:sz w:val="24"/>
          <w:szCs w:val="24"/>
        </w:rPr>
      </w:pPr>
      <w:r w:rsidRPr="00140B00">
        <w:rPr>
          <w:sz w:val="24"/>
          <w:szCs w:val="24"/>
        </w:rPr>
        <w:t>What is backed up as a result of using a Full Server Backup?</w:t>
      </w:r>
    </w:p>
    <w:p w14:paraId="0557FA1A" w14:textId="77777777" w:rsidR="00577424" w:rsidRPr="00C2007B" w:rsidRDefault="00577424" w:rsidP="00BE627F">
      <w:pPr>
        <w:rPr>
          <w:sz w:val="24"/>
          <w:szCs w:val="24"/>
        </w:rPr>
      </w:pPr>
      <w:r w:rsidRPr="00C2007B">
        <w:rPr>
          <w:sz w:val="24"/>
          <w:szCs w:val="24"/>
        </w:rPr>
        <w:t>As the name implies, this type of backup makes a copy of all data to a storage device, such as Bare metal recovery, System state, C:, EFI etc. The primary advantage to performing a full backup during every operation is that a complete copy of all data is available with a single set of media.</w:t>
      </w:r>
    </w:p>
    <w:p w14:paraId="1B225BA3" w14:textId="77777777" w:rsidR="00577424" w:rsidRPr="00140B00" w:rsidRDefault="00577424" w:rsidP="00577424">
      <w:pPr>
        <w:pStyle w:val="ListParagraph"/>
        <w:rPr>
          <w:sz w:val="24"/>
          <w:szCs w:val="24"/>
        </w:rPr>
      </w:pPr>
      <w:r w:rsidRPr="00140B00">
        <w:rPr>
          <w:noProof/>
          <w:sz w:val="24"/>
          <w:szCs w:val="24"/>
        </w:rPr>
        <w:lastRenderedPageBreak/>
        <w:drawing>
          <wp:inline distT="0" distB="0" distL="0" distR="0" wp14:anchorId="512219C8" wp14:editId="2443FA74">
            <wp:extent cx="4906116" cy="3371499"/>
            <wp:effectExtent l="0" t="0" r="889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tretch>
                      <a:fillRect/>
                    </a:stretch>
                  </pic:blipFill>
                  <pic:spPr>
                    <a:xfrm>
                      <a:off x="0" y="0"/>
                      <a:ext cx="4913500" cy="3376573"/>
                    </a:xfrm>
                    <a:prstGeom prst="rect">
                      <a:avLst/>
                    </a:prstGeom>
                  </pic:spPr>
                </pic:pic>
              </a:graphicData>
            </a:graphic>
          </wp:inline>
        </w:drawing>
      </w:r>
    </w:p>
    <w:p w14:paraId="10224BCB" w14:textId="77777777" w:rsidR="00577424" w:rsidRPr="00140B00" w:rsidRDefault="00577424" w:rsidP="00577424">
      <w:pPr>
        <w:pStyle w:val="ListParagraph"/>
        <w:rPr>
          <w:sz w:val="24"/>
          <w:szCs w:val="24"/>
        </w:rPr>
      </w:pPr>
    </w:p>
    <w:p w14:paraId="0EC25A7B" w14:textId="77777777" w:rsidR="00577424" w:rsidRPr="00140B00" w:rsidRDefault="00577424" w:rsidP="009A17E2">
      <w:pPr>
        <w:pStyle w:val="ListParagraph"/>
        <w:numPr>
          <w:ilvl w:val="0"/>
          <w:numId w:val="4"/>
        </w:numPr>
        <w:rPr>
          <w:sz w:val="24"/>
          <w:szCs w:val="24"/>
        </w:rPr>
      </w:pPr>
      <w:r w:rsidRPr="00140B00">
        <w:rPr>
          <w:sz w:val="24"/>
          <w:szCs w:val="24"/>
        </w:rPr>
        <w:t>What is recoverable as a result of using the Full Server Backup?</w:t>
      </w:r>
    </w:p>
    <w:p w14:paraId="0A9A2DDA" w14:textId="5115C8D8" w:rsidR="005C006C" w:rsidRDefault="00577424" w:rsidP="00577424">
      <w:r w:rsidRPr="00140B00">
        <w:rPr>
          <w:sz w:val="24"/>
          <w:szCs w:val="24"/>
        </w:rPr>
        <w:t>The entire data are recoverable using full backups as they are more reliable in case of data corruption or breakage. A full backup is creating one or more copies of all organizational data files in a single backup operation to protect them. Before the entire backup process, a data protection specialist such as a backup administrator designates the files to be duplicated — or all files are copied</w:t>
      </w:r>
    </w:p>
    <w:p w14:paraId="05101433" w14:textId="77777777" w:rsidR="00A529D3" w:rsidRDefault="00A529D3" w:rsidP="00A529D3">
      <w:pPr>
        <w:pStyle w:val="Heading1"/>
      </w:pPr>
      <w:bookmarkStart w:id="21" w:name="_Principle_of_Least"/>
      <w:bookmarkStart w:id="22" w:name="_Toc99194417"/>
      <w:bookmarkStart w:id="23" w:name="_Hlk98705157"/>
      <w:bookmarkEnd w:id="21"/>
      <w:r w:rsidRPr="00723AF4">
        <w:lastRenderedPageBreak/>
        <w:t>Users and Groups for Active Directory</w:t>
      </w:r>
      <w:bookmarkEnd w:id="22"/>
    </w:p>
    <w:p w14:paraId="0CF66A50" w14:textId="77777777" w:rsidR="00A529D3" w:rsidRDefault="00A529D3" w:rsidP="00A529D3">
      <w:pPr>
        <w:rPr>
          <w:sz w:val="24"/>
          <w:szCs w:val="24"/>
        </w:rPr>
      </w:pPr>
      <w:r w:rsidRPr="00A529D3">
        <w:rPr>
          <w:sz w:val="24"/>
          <w:szCs w:val="24"/>
        </w:rPr>
        <w:t xml:space="preserve">Active Directory stores users and groups in a folder called Users within Active Directory Users and Computers. Each of the items in the left pane is a container. Active Directory is logically set out so that thousands of objects can be organized and found. Each object must be in a container. Active Directory is logically set out so that thousands of objects can be organized and found. Each object must be in a container. Containers may themselves contain containers! Users and groups can be created in any container. </w:t>
      </w:r>
      <w:r>
        <w:rPr>
          <w:sz w:val="24"/>
          <w:szCs w:val="24"/>
        </w:rPr>
        <w:t xml:space="preserve"> </w:t>
      </w:r>
    </w:p>
    <w:p w14:paraId="488CBC45" w14:textId="77777777" w:rsidR="00A529D3" w:rsidRPr="00A529D3" w:rsidRDefault="00A529D3" w:rsidP="009A17E2">
      <w:pPr>
        <w:numPr>
          <w:ilvl w:val="0"/>
          <w:numId w:val="15"/>
        </w:numPr>
        <w:contextualSpacing/>
        <w:rPr>
          <w:sz w:val="24"/>
          <w:szCs w:val="24"/>
        </w:rPr>
      </w:pPr>
      <w:r w:rsidRPr="00A529D3">
        <w:rPr>
          <w:sz w:val="24"/>
          <w:szCs w:val="24"/>
        </w:rPr>
        <w:t>I will be using Active Directory Users and Computers to creating the following new Organizational Units (OUs):</w:t>
      </w:r>
    </w:p>
    <w:p w14:paraId="5A1F7809" w14:textId="77777777" w:rsidR="00A529D3" w:rsidRPr="00A529D3" w:rsidRDefault="00A529D3" w:rsidP="009A17E2">
      <w:pPr>
        <w:numPr>
          <w:ilvl w:val="0"/>
          <w:numId w:val="16"/>
        </w:numPr>
        <w:contextualSpacing/>
        <w:rPr>
          <w:sz w:val="24"/>
          <w:szCs w:val="24"/>
        </w:rPr>
      </w:pPr>
      <w:bookmarkStart w:id="24" w:name="_Hlk99088758"/>
      <w:r w:rsidRPr="00A529D3">
        <w:rPr>
          <w:sz w:val="24"/>
          <w:szCs w:val="24"/>
        </w:rPr>
        <w:t xml:space="preserve">Finance Team </w:t>
      </w:r>
    </w:p>
    <w:bookmarkEnd w:id="24"/>
    <w:p w14:paraId="044CCA5D" w14:textId="77777777" w:rsidR="00A529D3" w:rsidRPr="00A529D3" w:rsidRDefault="00A529D3" w:rsidP="009A17E2">
      <w:pPr>
        <w:numPr>
          <w:ilvl w:val="0"/>
          <w:numId w:val="16"/>
        </w:numPr>
        <w:contextualSpacing/>
        <w:rPr>
          <w:sz w:val="24"/>
          <w:szCs w:val="24"/>
        </w:rPr>
      </w:pPr>
      <w:r w:rsidRPr="00A529D3">
        <w:rPr>
          <w:sz w:val="24"/>
          <w:szCs w:val="24"/>
        </w:rPr>
        <w:t>HR Team</w:t>
      </w:r>
    </w:p>
    <w:p w14:paraId="10FC0424" w14:textId="77777777" w:rsidR="00A529D3" w:rsidRPr="00A529D3" w:rsidRDefault="00A529D3" w:rsidP="009A17E2">
      <w:pPr>
        <w:numPr>
          <w:ilvl w:val="0"/>
          <w:numId w:val="16"/>
        </w:numPr>
        <w:contextualSpacing/>
        <w:rPr>
          <w:sz w:val="24"/>
          <w:szCs w:val="24"/>
        </w:rPr>
      </w:pPr>
      <w:r w:rsidRPr="00A529D3">
        <w:rPr>
          <w:sz w:val="24"/>
          <w:szCs w:val="24"/>
        </w:rPr>
        <w:t xml:space="preserve">Technical Team </w:t>
      </w:r>
    </w:p>
    <w:p w14:paraId="2F378EF4" w14:textId="77777777" w:rsidR="00A529D3" w:rsidRPr="00A529D3" w:rsidRDefault="00A529D3" w:rsidP="009A17E2">
      <w:pPr>
        <w:numPr>
          <w:ilvl w:val="0"/>
          <w:numId w:val="16"/>
        </w:numPr>
        <w:contextualSpacing/>
        <w:rPr>
          <w:sz w:val="24"/>
          <w:szCs w:val="24"/>
        </w:rPr>
      </w:pPr>
      <w:r w:rsidRPr="00A529D3">
        <w:rPr>
          <w:sz w:val="24"/>
          <w:szCs w:val="24"/>
        </w:rPr>
        <w:t>Administration Team</w:t>
      </w:r>
    </w:p>
    <w:p w14:paraId="0173F120" w14:textId="77777777" w:rsidR="00A529D3" w:rsidRPr="00A529D3" w:rsidRDefault="00A529D3" w:rsidP="009A17E2">
      <w:pPr>
        <w:numPr>
          <w:ilvl w:val="0"/>
          <w:numId w:val="15"/>
        </w:numPr>
        <w:contextualSpacing/>
        <w:rPr>
          <w:sz w:val="24"/>
          <w:szCs w:val="24"/>
        </w:rPr>
      </w:pPr>
      <w:r w:rsidRPr="00A529D3">
        <w:rPr>
          <w:sz w:val="24"/>
          <w:szCs w:val="24"/>
        </w:rPr>
        <w:t>I will be using Active Directory Users and Computers to creating the following Groups:</w:t>
      </w:r>
    </w:p>
    <w:p w14:paraId="57F5FADE" w14:textId="77777777" w:rsidR="00A529D3" w:rsidRPr="00A529D3" w:rsidRDefault="00A529D3" w:rsidP="009A17E2">
      <w:pPr>
        <w:numPr>
          <w:ilvl w:val="1"/>
          <w:numId w:val="15"/>
        </w:numPr>
        <w:contextualSpacing/>
        <w:rPr>
          <w:sz w:val="24"/>
          <w:szCs w:val="24"/>
        </w:rPr>
      </w:pPr>
      <w:bookmarkStart w:id="25" w:name="_Hlk99105374"/>
      <w:r w:rsidRPr="00A529D3">
        <w:rPr>
          <w:sz w:val="24"/>
          <w:szCs w:val="24"/>
        </w:rPr>
        <w:t>Finance</w:t>
      </w:r>
    </w:p>
    <w:p w14:paraId="12A5F0DE" w14:textId="77777777" w:rsidR="00A529D3" w:rsidRPr="00A529D3" w:rsidRDefault="00A529D3" w:rsidP="009A17E2">
      <w:pPr>
        <w:numPr>
          <w:ilvl w:val="1"/>
          <w:numId w:val="15"/>
        </w:numPr>
        <w:contextualSpacing/>
        <w:rPr>
          <w:sz w:val="24"/>
          <w:szCs w:val="24"/>
        </w:rPr>
      </w:pPr>
      <w:r w:rsidRPr="00A529D3">
        <w:rPr>
          <w:sz w:val="24"/>
          <w:szCs w:val="24"/>
        </w:rPr>
        <w:t>HR</w:t>
      </w:r>
    </w:p>
    <w:p w14:paraId="031627E7" w14:textId="77777777" w:rsidR="00A529D3" w:rsidRPr="00A529D3" w:rsidRDefault="00A529D3" w:rsidP="009A17E2">
      <w:pPr>
        <w:numPr>
          <w:ilvl w:val="1"/>
          <w:numId w:val="15"/>
        </w:numPr>
        <w:contextualSpacing/>
        <w:rPr>
          <w:sz w:val="24"/>
          <w:szCs w:val="24"/>
        </w:rPr>
      </w:pPr>
      <w:r w:rsidRPr="00A529D3">
        <w:rPr>
          <w:sz w:val="24"/>
          <w:szCs w:val="24"/>
        </w:rPr>
        <w:t xml:space="preserve">Technical </w:t>
      </w:r>
    </w:p>
    <w:p w14:paraId="040585B0" w14:textId="77777777" w:rsidR="00A529D3" w:rsidRPr="00A529D3" w:rsidRDefault="00A529D3" w:rsidP="009A17E2">
      <w:pPr>
        <w:numPr>
          <w:ilvl w:val="1"/>
          <w:numId w:val="15"/>
        </w:numPr>
        <w:contextualSpacing/>
        <w:rPr>
          <w:sz w:val="24"/>
          <w:szCs w:val="24"/>
        </w:rPr>
      </w:pPr>
      <w:r w:rsidRPr="00A529D3">
        <w:rPr>
          <w:sz w:val="24"/>
          <w:szCs w:val="24"/>
        </w:rPr>
        <w:t xml:space="preserve">Administrative </w:t>
      </w:r>
    </w:p>
    <w:bookmarkEnd w:id="25"/>
    <w:p w14:paraId="62E67054" w14:textId="77777777" w:rsidR="00A529D3" w:rsidRPr="00A529D3" w:rsidRDefault="00A529D3" w:rsidP="009A17E2">
      <w:pPr>
        <w:numPr>
          <w:ilvl w:val="0"/>
          <w:numId w:val="15"/>
        </w:numPr>
        <w:contextualSpacing/>
        <w:rPr>
          <w:sz w:val="24"/>
          <w:szCs w:val="24"/>
        </w:rPr>
      </w:pPr>
      <w:r w:rsidRPr="00A529D3">
        <w:rPr>
          <w:sz w:val="24"/>
          <w:szCs w:val="24"/>
        </w:rPr>
        <w:t>I will be using Active Directory Users and Computers to create the following new users:</w:t>
      </w:r>
    </w:p>
    <w:p w14:paraId="3D702A9C" w14:textId="77777777" w:rsidR="00A529D3" w:rsidRPr="00A529D3" w:rsidRDefault="00A529D3" w:rsidP="00020153">
      <w:pPr>
        <w:numPr>
          <w:ilvl w:val="1"/>
          <w:numId w:val="26"/>
        </w:numPr>
        <w:contextualSpacing/>
        <w:rPr>
          <w:sz w:val="24"/>
          <w:szCs w:val="24"/>
        </w:rPr>
      </w:pPr>
      <w:r w:rsidRPr="00A529D3">
        <w:rPr>
          <w:sz w:val="24"/>
          <w:szCs w:val="24"/>
        </w:rPr>
        <w:t>Michelle P. Lucifer</w:t>
      </w:r>
    </w:p>
    <w:p w14:paraId="131F8701" w14:textId="77777777" w:rsidR="00A529D3" w:rsidRPr="00A529D3" w:rsidRDefault="00A529D3" w:rsidP="00020153">
      <w:pPr>
        <w:numPr>
          <w:ilvl w:val="1"/>
          <w:numId w:val="26"/>
        </w:numPr>
        <w:contextualSpacing/>
        <w:rPr>
          <w:sz w:val="24"/>
          <w:szCs w:val="24"/>
        </w:rPr>
      </w:pPr>
      <w:r w:rsidRPr="00A529D3">
        <w:rPr>
          <w:sz w:val="24"/>
          <w:szCs w:val="24"/>
        </w:rPr>
        <w:t>Timothy A. Merrow</w:t>
      </w:r>
    </w:p>
    <w:p w14:paraId="3B8AED28" w14:textId="77777777" w:rsidR="00A529D3" w:rsidRPr="00A529D3" w:rsidRDefault="00A529D3" w:rsidP="00020153">
      <w:pPr>
        <w:numPr>
          <w:ilvl w:val="1"/>
          <w:numId w:val="26"/>
        </w:numPr>
        <w:contextualSpacing/>
        <w:rPr>
          <w:sz w:val="24"/>
          <w:szCs w:val="24"/>
        </w:rPr>
      </w:pPr>
      <w:r w:rsidRPr="00A529D3">
        <w:rPr>
          <w:sz w:val="24"/>
          <w:szCs w:val="24"/>
        </w:rPr>
        <w:t>Jason C. Jankowski</w:t>
      </w:r>
    </w:p>
    <w:p w14:paraId="5BB8EF6C" w14:textId="77777777" w:rsidR="00A529D3" w:rsidRPr="00A529D3" w:rsidRDefault="00A529D3" w:rsidP="00020153">
      <w:pPr>
        <w:numPr>
          <w:ilvl w:val="1"/>
          <w:numId w:val="26"/>
        </w:numPr>
        <w:contextualSpacing/>
        <w:rPr>
          <w:sz w:val="24"/>
          <w:szCs w:val="24"/>
        </w:rPr>
      </w:pPr>
      <w:r w:rsidRPr="00A529D3">
        <w:rPr>
          <w:sz w:val="24"/>
          <w:szCs w:val="24"/>
        </w:rPr>
        <w:t>Germaine S. Smith</w:t>
      </w:r>
    </w:p>
    <w:p w14:paraId="60C5DE8B" w14:textId="77777777" w:rsidR="00A529D3" w:rsidRPr="00A529D3" w:rsidRDefault="00A529D3" w:rsidP="00020153">
      <w:pPr>
        <w:numPr>
          <w:ilvl w:val="1"/>
          <w:numId w:val="26"/>
        </w:numPr>
        <w:contextualSpacing/>
        <w:rPr>
          <w:sz w:val="24"/>
          <w:szCs w:val="24"/>
        </w:rPr>
      </w:pPr>
      <w:r w:rsidRPr="00A529D3">
        <w:rPr>
          <w:sz w:val="24"/>
          <w:szCs w:val="24"/>
        </w:rPr>
        <w:t>Marilyn B. Brown</w:t>
      </w:r>
    </w:p>
    <w:p w14:paraId="21F7724F" w14:textId="77777777" w:rsidR="00A529D3" w:rsidRPr="00A529D3" w:rsidRDefault="00A529D3" w:rsidP="00020153">
      <w:pPr>
        <w:numPr>
          <w:ilvl w:val="1"/>
          <w:numId w:val="26"/>
        </w:numPr>
        <w:contextualSpacing/>
        <w:rPr>
          <w:sz w:val="24"/>
          <w:szCs w:val="24"/>
        </w:rPr>
      </w:pPr>
      <w:r w:rsidRPr="00A529D3">
        <w:rPr>
          <w:sz w:val="24"/>
          <w:szCs w:val="24"/>
        </w:rPr>
        <w:t>Joseph B. Steinhoff</w:t>
      </w:r>
    </w:p>
    <w:p w14:paraId="2CE9052F" w14:textId="77777777" w:rsidR="00A529D3" w:rsidRPr="00A529D3" w:rsidRDefault="00A529D3" w:rsidP="00020153">
      <w:pPr>
        <w:numPr>
          <w:ilvl w:val="1"/>
          <w:numId w:val="26"/>
        </w:numPr>
        <w:contextualSpacing/>
        <w:rPr>
          <w:sz w:val="24"/>
          <w:szCs w:val="24"/>
        </w:rPr>
      </w:pPr>
      <w:r w:rsidRPr="00A529D3">
        <w:rPr>
          <w:sz w:val="24"/>
          <w:szCs w:val="24"/>
        </w:rPr>
        <w:t>Micheal C. Roop</w:t>
      </w:r>
    </w:p>
    <w:p w14:paraId="0278B6AB" w14:textId="77777777" w:rsidR="00A529D3" w:rsidRPr="00A529D3" w:rsidRDefault="00A529D3" w:rsidP="00020153">
      <w:pPr>
        <w:numPr>
          <w:ilvl w:val="1"/>
          <w:numId w:val="26"/>
        </w:numPr>
        <w:contextualSpacing/>
        <w:rPr>
          <w:sz w:val="24"/>
          <w:szCs w:val="24"/>
        </w:rPr>
      </w:pPr>
      <w:r w:rsidRPr="00A529D3">
        <w:rPr>
          <w:sz w:val="24"/>
          <w:szCs w:val="24"/>
        </w:rPr>
        <w:t>James M. Rodrigues</w:t>
      </w:r>
    </w:p>
    <w:p w14:paraId="6C046262" w14:textId="77777777" w:rsidR="00A529D3" w:rsidRPr="00A529D3" w:rsidRDefault="00A529D3" w:rsidP="00020153">
      <w:pPr>
        <w:numPr>
          <w:ilvl w:val="1"/>
          <w:numId w:val="26"/>
        </w:numPr>
        <w:contextualSpacing/>
        <w:rPr>
          <w:sz w:val="24"/>
          <w:szCs w:val="24"/>
        </w:rPr>
      </w:pPr>
      <w:r w:rsidRPr="00A529D3">
        <w:rPr>
          <w:sz w:val="24"/>
          <w:szCs w:val="24"/>
        </w:rPr>
        <w:t>John P. Ridgway</w:t>
      </w:r>
    </w:p>
    <w:p w14:paraId="7F3F4681" w14:textId="77777777" w:rsidR="00A529D3" w:rsidRPr="00A529D3" w:rsidRDefault="00A529D3" w:rsidP="00020153">
      <w:pPr>
        <w:numPr>
          <w:ilvl w:val="1"/>
          <w:numId w:val="26"/>
        </w:numPr>
        <w:contextualSpacing/>
        <w:rPr>
          <w:sz w:val="24"/>
          <w:szCs w:val="24"/>
        </w:rPr>
      </w:pPr>
      <w:r w:rsidRPr="00A529D3">
        <w:rPr>
          <w:sz w:val="24"/>
          <w:szCs w:val="24"/>
        </w:rPr>
        <w:t>Branda J. Soto</w:t>
      </w:r>
    </w:p>
    <w:p w14:paraId="3980D234" w14:textId="77777777" w:rsidR="00A529D3" w:rsidRPr="00A529D3" w:rsidRDefault="00A529D3" w:rsidP="00020153">
      <w:pPr>
        <w:numPr>
          <w:ilvl w:val="1"/>
          <w:numId w:val="26"/>
        </w:numPr>
        <w:contextualSpacing/>
        <w:rPr>
          <w:sz w:val="24"/>
          <w:szCs w:val="24"/>
        </w:rPr>
      </w:pPr>
      <w:r w:rsidRPr="00A529D3">
        <w:rPr>
          <w:sz w:val="24"/>
          <w:szCs w:val="24"/>
        </w:rPr>
        <w:lastRenderedPageBreak/>
        <w:t>Judith J. Keller</w:t>
      </w:r>
    </w:p>
    <w:p w14:paraId="1E0CDACD" w14:textId="77777777" w:rsidR="00A529D3" w:rsidRPr="00A529D3" w:rsidRDefault="00A529D3" w:rsidP="00020153">
      <w:pPr>
        <w:numPr>
          <w:ilvl w:val="1"/>
          <w:numId w:val="26"/>
        </w:numPr>
        <w:contextualSpacing/>
        <w:rPr>
          <w:sz w:val="24"/>
          <w:szCs w:val="24"/>
        </w:rPr>
      </w:pPr>
      <w:r w:rsidRPr="00A529D3">
        <w:rPr>
          <w:sz w:val="24"/>
          <w:szCs w:val="24"/>
        </w:rPr>
        <w:t>Shirley W. Henderson</w:t>
      </w:r>
    </w:p>
    <w:p w14:paraId="6E32B001" w14:textId="77777777" w:rsidR="00A529D3" w:rsidRPr="00A529D3" w:rsidRDefault="00A529D3" w:rsidP="00020153">
      <w:pPr>
        <w:numPr>
          <w:ilvl w:val="1"/>
          <w:numId w:val="26"/>
        </w:numPr>
        <w:contextualSpacing/>
        <w:rPr>
          <w:sz w:val="24"/>
          <w:szCs w:val="24"/>
        </w:rPr>
      </w:pPr>
      <w:r w:rsidRPr="00A529D3">
        <w:rPr>
          <w:sz w:val="24"/>
          <w:szCs w:val="24"/>
        </w:rPr>
        <w:t>David P. Perez</w:t>
      </w:r>
    </w:p>
    <w:p w14:paraId="299705C9" w14:textId="77777777" w:rsidR="00A529D3" w:rsidRPr="00A529D3" w:rsidRDefault="00A529D3" w:rsidP="00020153">
      <w:pPr>
        <w:numPr>
          <w:ilvl w:val="1"/>
          <w:numId w:val="26"/>
        </w:numPr>
        <w:contextualSpacing/>
        <w:rPr>
          <w:sz w:val="24"/>
          <w:szCs w:val="24"/>
        </w:rPr>
      </w:pPr>
      <w:r w:rsidRPr="00A529D3">
        <w:rPr>
          <w:sz w:val="24"/>
          <w:szCs w:val="24"/>
        </w:rPr>
        <w:t>Jimmie V. Robertson</w:t>
      </w:r>
    </w:p>
    <w:p w14:paraId="21C5A765" w14:textId="77777777" w:rsidR="00A529D3" w:rsidRPr="00A529D3" w:rsidRDefault="00A529D3" w:rsidP="00020153">
      <w:pPr>
        <w:numPr>
          <w:ilvl w:val="1"/>
          <w:numId w:val="26"/>
        </w:numPr>
        <w:contextualSpacing/>
        <w:rPr>
          <w:sz w:val="24"/>
          <w:szCs w:val="24"/>
        </w:rPr>
      </w:pPr>
      <w:r w:rsidRPr="00A529D3">
        <w:rPr>
          <w:sz w:val="24"/>
          <w:szCs w:val="24"/>
        </w:rPr>
        <w:t xml:space="preserve"> Anna J. Kelley</w:t>
      </w:r>
    </w:p>
    <w:p w14:paraId="36B38A16" w14:textId="77777777" w:rsidR="00A529D3" w:rsidRPr="00A529D3" w:rsidRDefault="00A529D3" w:rsidP="00020153">
      <w:pPr>
        <w:numPr>
          <w:ilvl w:val="1"/>
          <w:numId w:val="26"/>
        </w:numPr>
        <w:contextualSpacing/>
        <w:rPr>
          <w:sz w:val="24"/>
          <w:szCs w:val="24"/>
        </w:rPr>
      </w:pPr>
      <w:r w:rsidRPr="00A529D3">
        <w:rPr>
          <w:sz w:val="24"/>
          <w:szCs w:val="24"/>
        </w:rPr>
        <w:t xml:space="preserve"> Barbara S. Overby</w:t>
      </w:r>
    </w:p>
    <w:p w14:paraId="20C530E8" w14:textId="77777777" w:rsidR="00A529D3" w:rsidRPr="00A529D3" w:rsidRDefault="00A529D3" w:rsidP="009A17E2">
      <w:pPr>
        <w:numPr>
          <w:ilvl w:val="0"/>
          <w:numId w:val="15"/>
        </w:numPr>
        <w:contextualSpacing/>
        <w:rPr>
          <w:sz w:val="24"/>
          <w:szCs w:val="24"/>
        </w:rPr>
      </w:pPr>
      <w:r w:rsidRPr="00A529D3">
        <w:rPr>
          <w:sz w:val="24"/>
          <w:szCs w:val="24"/>
        </w:rPr>
        <w:t>Using Active Directory Users and Computers to create the following users Groups</w:t>
      </w:r>
    </w:p>
    <w:p w14:paraId="47F1EFA0" w14:textId="633EF0F1" w:rsidR="00A529D3" w:rsidRPr="00A529D3" w:rsidRDefault="00A529D3" w:rsidP="00020153">
      <w:pPr>
        <w:numPr>
          <w:ilvl w:val="1"/>
          <w:numId w:val="25"/>
        </w:numPr>
        <w:contextualSpacing/>
        <w:rPr>
          <w:sz w:val="24"/>
          <w:szCs w:val="24"/>
        </w:rPr>
      </w:pPr>
      <w:r w:rsidRPr="00A529D3">
        <w:rPr>
          <w:sz w:val="24"/>
          <w:szCs w:val="24"/>
        </w:rPr>
        <w:t>Finance Group</w:t>
      </w:r>
      <w:r w:rsidR="00512972">
        <w:rPr>
          <w:sz w:val="24"/>
          <w:szCs w:val="24"/>
        </w:rPr>
        <w:t xml:space="preserve"> in Finance Team OUs</w:t>
      </w:r>
    </w:p>
    <w:p w14:paraId="2782A192" w14:textId="321D8CD1" w:rsidR="00A529D3" w:rsidRPr="00A529D3" w:rsidRDefault="00A529D3" w:rsidP="00020153">
      <w:pPr>
        <w:numPr>
          <w:ilvl w:val="1"/>
          <w:numId w:val="25"/>
        </w:numPr>
        <w:contextualSpacing/>
        <w:rPr>
          <w:sz w:val="24"/>
          <w:szCs w:val="24"/>
        </w:rPr>
      </w:pPr>
      <w:r w:rsidRPr="00A529D3">
        <w:rPr>
          <w:sz w:val="24"/>
          <w:szCs w:val="24"/>
        </w:rPr>
        <w:t>Technical Group</w:t>
      </w:r>
      <w:r w:rsidR="00512972">
        <w:rPr>
          <w:sz w:val="24"/>
          <w:szCs w:val="24"/>
        </w:rPr>
        <w:t xml:space="preserve"> in Technical Team OUs</w:t>
      </w:r>
    </w:p>
    <w:p w14:paraId="597D2CB6" w14:textId="5DA3902E" w:rsidR="00A529D3" w:rsidRPr="00A529D3" w:rsidRDefault="00A529D3" w:rsidP="00020153">
      <w:pPr>
        <w:numPr>
          <w:ilvl w:val="1"/>
          <w:numId w:val="25"/>
        </w:numPr>
        <w:contextualSpacing/>
        <w:rPr>
          <w:sz w:val="24"/>
          <w:szCs w:val="24"/>
        </w:rPr>
      </w:pPr>
      <w:r w:rsidRPr="00A529D3">
        <w:rPr>
          <w:sz w:val="24"/>
          <w:szCs w:val="24"/>
        </w:rPr>
        <w:t>HR Group</w:t>
      </w:r>
      <w:r w:rsidR="00512972">
        <w:rPr>
          <w:sz w:val="24"/>
          <w:szCs w:val="24"/>
        </w:rPr>
        <w:t xml:space="preserve"> in HR Team OUs</w:t>
      </w:r>
    </w:p>
    <w:p w14:paraId="322937AE" w14:textId="3575ACB4" w:rsidR="00A529D3" w:rsidRPr="00A529D3" w:rsidRDefault="00A529D3" w:rsidP="00020153">
      <w:pPr>
        <w:numPr>
          <w:ilvl w:val="1"/>
          <w:numId w:val="25"/>
        </w:numPr>
        <w:contextualSpacing/>
        <w:rPr>
          <w:sz w:val="24"/>
          <w:szCs w:val="24"/>
        </w:rPr>
      </w:pPr>
      <w:r w:rsidRPr="00A529D3">
        <w:rPr>
          <w:sz w:val="24"/>
          <w:szCs w:val="24"/>
        </w:rPr>
        <w:t>Administrative Group</w:t>
      </w:r>
      <w:r w:rsidR="00512972">
        <w:rPr>
          <w:sz w:val="24"/>
          <w:szCs w:val="24"/>
        </w:rPr>
        <w:t xml:space="preserve"> in Administrative Team OUs</w:t>
      </w:r>
    </w:p>
    <w:p w14:paraId="7249E7D3" w14:textId="168EFD47" w:rsidR="00A529D3" w:rsidRPr="00A529D3" w:rsidRDefault="00A529D3" w:rsidP="00020153">
      <w:pPr>
        <w:numPr>
          <w:ilvl w:val="1"/>
          <w:numId w:val="25"/>
        </w:numPr>
        <w:contextualSpacing/>
        <w:rPr>
          <w:sz w:val="24"/>
          <w:szCs w:val="24"/>
        </w:rPr>
      </w:pPr>
      <w:r w:rsidRPr="00A529D3">
        <w:rPr>
          <w:sz w:val="24"/>
          <w:szCs w:val="24"/>
        </w:rPr>
        <w:t>Backup Groups</w:t>
      </w:r>
      <w:r w:rsidR="00512972">
        <w:rPr>
          <w:sz w:val="24"/>
          <w:szCs w:val="24"/>
        </w:rPr>
        <w:t xml:space="preserve"> in </w:t>
      </w:r>
      <w:r w:rsidR="00DB7556">
        <w:rPr>
          <w:sz w:val="24"/>
          <w:szCs w:val="24"/>
        </w:rPr>
        <w:t>PL.com AD</w:t>
      </w:r>
    </w:p>
    <w:p w14:paraId="184F6CC9" w14:textId="5C5EF0CE" w:rsidR="00A529D3" w:rsidRPr="00A529D3" w:rsidRDefault="00A529D3" w:rsidP="00020153">
      <w:pPr>
        <w:numPr>
          <w:ilvl w:val="1"/>
          <w:numId w:val="25"/>
        </w:numPr>
        <w:contextualSpacing/>
        <w:rPr>
          <w:sz w:val="24"/>
          <w:szCs w:val="24"/>
        </w:rPr>
      </w:pPr>
      <w:r w:rsidRPr="00A529D3">
        <w:rPr>
          <w:sz w:val="24"/>
          <w:szCs w:val="24"/>
        </w:rPr>
        <w:t>Disaster Recovery Group</w:t>
      </w:r>
      <w:r w:rsidR="00DB7556">
        <w:rPr>
          <w:sz w:val="24"/>
          <w:szCs w:val="24"/>
        </w:rPr>
        <w:t xml:space="preserve"> in PL.com AD</w:t>
      </w:r>
    </w:p>
    <w:p w14:paraId="24C7A286" w14:textId="77777777" w:rsidR="00A529D3" w:rsidRPr="00A529D3" w:rsidRDefault="00A529D3" w:rsidP="009A17E2">
      <w:pPr>
        <w:numPr>
          <w:ilvl w:val="0"/>
          <w:numId w:val="15"/>
        </w:numPr>
        <w:contextualSpacing/>
        <w:rPr>
          <w:sz w:val="24"/>
          <w:szCs w:val="24"/>
        </w:rPr>
      </w:pPr>
      <w:r w:rsidRPr="00A529D3">
        <w:rPr>
          <w:sz w:val="24"/>
          <w:szCs w:val="24"/>
        </w:rPr>
        <w:t>Using Active Directory Users and Computers to assign the following users to the following Organization Unit</w:t>
      </w:r>
    </w:p>
    <w:p w14:paraId="19B2A9F3" w14:textId="11438213" w:rsidR="00A529D3" w:rsidRPr="00A529D3" w:rsidRDefault="00A529D3" w:rsidP="00020153">
      <w:pPr>
        <w:numPr>
          <w:ilvl w:val="1"/>
          <w:numId w:val="24"/>
        </w:numPr>
        <w:contextualSpacing/>
        <w:rPr>
          <w:sz w:val="24"/>
          <w:szCs w:val="24"/>
        </w:rPr>
      </w:pPr>
      <w:r w:rsidRPr="00A529D3">
        <w:rPr>
          <w:sz w:val="24"/>
          <w:szCs w:val="24"/>
        </w:rPr>
        <w:t xml:space="preserve">Michelle P. Lucifer, Timothy A. Merrow, Jason C. Jankowski, and David P. Perez to Finance </w:t>
      </w:r>
      <w:r w:rsidR="00DB7556">
        <w:rPr>
          <w:sz w:val="24"/>
          <w:szCs w:val="24"/>
        </w:rPr>
        <w:t xml:space="preserve">Team </w:t>
      </w:r>
      <w:r w:rsidRPr="00A529D3">
        <w:rPr>
          <w:sz w:val="24"/>
          <w:szCs w:val="24"/>
        </w:rPr>
        <w:t>Organization Unit</w:t>
      </w:r>
    </w:p>
    <w:p w14:paraId="762E9CC0" w14:textId="5C9604C0" w:rsidR="00A529D3" w:rsidRPr="00A529D3" w:rsidRDefault="00A529D3" w:rsidP="00020153">
      <w:pPr>
        <w:numPr>
          <w:ilvl w:val="1"/>
          <w:numId w:val="24"/>
        </w:numPr>
        <w:contextualSpacing/>
        <w:rPr>
          <w:sz w:val="24"/>
          <w:szCs w:val="24"/>
        </w:rPr>
      </w:pPr>
      <w:bookmarkStart w:id="26" w:name="_Hlk99107622"/>
      <w:bookmarkStart w:id="27" w:name="_Hlk99107935"/>
      <w:r w:rsidRPr="00A529D3">
        <w:rPr>
          <w:sz w:val="24"/>
          <w:szCs w:val="24"/>
        </w:rPr>
        <w:t>Germaine S. Smith</w:t>
      </w:r>
      <w:bookmarkEnd w:id="26"/>
      <w:r w:rsidRPr="00A529D3">
        <w:rPr>
          <w:sz w:val="24"/>
          <w:szCs w:val="24"/>
        </w:rPr>
        <w:t xml:space="preserve">, Marilyn B. Brown, Joseph B. Steinhoff, and Jimmie V. Robertson </w:t>
      </w:r>
      <w:bookmarkEnd w:id="27"/>
      <w:r w:rsidRPr="00A529D3">
        <w:rPr>
          <w:sz w:val="24"/>
          <w:szCs w:val="24"/>
        </w:rPr>
        <w:t xml:space="preserve">to </w:t>
      </w:r>
      <w:r w:rsidR="00DB7556">
        <w:rPr>
          <w:sz w:val="24"/>
          <w:szCs w:val="24"/>
        </w:rPr>
        <w:t xml:space="preserve">Technical Team </w:t>
      </w:r>
      <w:r w:rsidRPr="00A529D3">
        <w:rPr>
          <w:sz w:val="24"/>
          <w:szCs w:val="24"/>
        </w:rPr>
        <w:t>Organization Unit</w:t>
      </w:r>
    </w:p>
    <w:p w14:paraId="75406AE8" w14:textId="7B127223" w:rsidR="00A529D3" w:rsidRPr="00A529D3" w:rsidRDefault="00A529D3" w:rsidP="00020153">
      <w:pPr>
        <w:numPr>
          <w:ilvl w:val="1"/>
          <w:numId w:val="24"/>
        </w:numPr>
        <w:contextualSpacing/>
        <w:rPr>
          <w:sz w:val="24"/>
          <w:szCs w:val="24"/>
        </w:rPr>
      </w:pPr>
      <w:r w:rsidRPr="00A529D3">
        <w:rPr>
          <w:sz w:val="24"/>
          <w:szCs w:val="24"/>
        </w:rPr>
        <w:t xml:space="preserve">Michael C. Roop, James M. Rodrigues, John P. Ridgway, and Anna J. Kelley to HR </w:t>
      </w:r>
      <w:r w:rsidR="00DB7556">
        <w:rPr>
          <w:sz w:val="24"/>
          <w:szCs w:val="24"/>
        </w:rPr>
        <w:t xml:space="preserve">Team </w:t>
      </w:r>
      <w:r w:rsidRPr="00A529D3">
        <w:rPr>
          <w:sz w:val="24"/>
          <w:szCs w:val="24"/>
        </w:rPr>
        <w:t>Organization Unit</w:t>
      </w:r>
    </w:p>
    <w:p w14:paraId="43523B8B" w14:textId="4D1D8085" w:rsidR="00A529D3" w:rsidRDefault="00A529D3" w:rsidP="00020153">
      <w:pPr>
        <w:numPr>
          <w:ilvl w:val="1"/>
          <w:numId w:val="24"/>
        </w:numPr>
        <w:contextualSpacing/>
        <w:rPr>
          <w:sz w:val="24"/>
          <w:szCs w:val="24"/>
        </w:rPr>
      </w:pPr>
      <w:bookmarkStart w:id="28" w:name="_Hlk99108518"/>
      <w:r w:rsidRPr="00A529D3">
        <w:rPr>
          <w:sz w:val="24"/>
          <w:szCs w:val="24"/>
        </w:rPr>
        <w:t>Branda J. Soto, Judith J. Keller, Shirley W. Henderson, and Barbara S. Overby</w:t>
      </w:r>
      <w:bookmarkEnd w:id="28"/>
      <w:r w:rsidRPr="00A529D3">
        <w:rPr>
          <w:sz w:val="24"/>
          <w:szCs w:val="24"/>
        </w:rPr>
        <w:t xml:space="preserve"> to Administrative </w:t>
      </w:r>
      <w:r w:rsidR="00DB7556">
        <w:rPr>
          <w:sz w:val="24"/>
          <w:szCs w:val="24"/>
        </w:rPr>
        <w:t xml:space="preserve">Team </w:t>
      </w:r>
      <w:r w:rsidRPr="00A529D3">
        <w:rPr>
          <w:sz w:val="24"/>
          <w:szCs w:val="24"/>
        </w:rPr>
        <w:t>Organization Unit</w:t>
      </w:r>
    </w:p>
    <w:p w14:paraId="3D2FC88F" w14:textId="77777777" w:rsidR="00020153" w:rsidRPr="00A529D3" w:rsidRDefault="00020153" w:rsidP="00020153">
      <w:pPr>
        <w:numPr>
          <w:ilvl w:val="0"/>
          <w:numId w:val="15"/>
        </w:numPr>
        <w:contextualSpacing/>
        <w:rPr>
          <w:sz w:val="24"/>
          <w:szCs w:val="24"/>
        </w:rPr>
      </w:pPr>
      <w:bookmarkStart w:id="29" w:name="_Hlk99091303"/>
      <w:r w:rsidRPr="00A529D3">
        <w:rPr>
          <w:sz w:val="24"/>
          <w:szCs w:val="24"/>
        </w:rPr>
        <w:t xml:space="preserve">Using Active Directory Users and Computers to assign the following users to the following Groups </w:t>
      </w:r>
      <w:bookmarkEnd w:id="29"/>
      <w:r w:rsidRPr="00A529D3">
        <w:rPr>
          <w:sz w:val="24"/>
          <w:szCs w:val="24"/>
        </w:rPr>
        <w:t>which is first created based on the role of users</w:t>
      </w:r>
    </w:p>
    <w:p w14:paraId="6D2DDEDA" w14:textId="77777777" w:rsidR="00020153" w:rsidRPr="00A529D3" w:rsidRDefault="00020153" w:rsidP="00020153">
      <w:pPr>
        <w:numPr>
          <w:ilvl w:val="0"/>
          <w:numId w:val="27"/>
        </w:numPr>
        <w:contextualSpacing/>
        <w:rPr>
          <w:sz w:val="24"/>
          <w:szCs w:val="24"/>
        </w:rPr>
      </w:pPr>
      <w:bookmarkStart w:id="30" w:name="_Hlk99091050"/>
      <w:r w:rsidRPr="00A529D3">
        <w:rPr>
          <w:sz w:val="24"/>
          <w:szCs w:val="24"/>
        </w:rPr>
        <w:t xml:space="preserve">Michelle P. Lucifer, Timothy A. Merrow, Jason C. Jankowski, and David P. Perez to Finance Group </w:t>
      </w:r>
    </w:p>
    <w:p w14:paraId="13CB4749" w14:textId="77777777" w:rsidR="00020153" w:rsidRPr="00A529D3" w:rsidRDefault="00020153" w:rsidP="00020153">
      <w:pPr>
        <w:numPr>
          <w:ilvl w:val="0"/>
          <w:numId w:val="27"/>
        </w:numPr>
        <w:contextualSpacing/>
        <w:rPr>
          <w:sz w:val="24"/>
          <w:szCs w:val="24"/>
        </w:rPr>
      </w:pPr>
      <w:r w:rsidRPr="00A529D3">
        <w:rPr>
          <w:sz w:val="24"/>
          <w:szCs w:val="24"/>
        </w:rPr>
        <w:t>Germaine S. Smith, Marilyn B. Brown, Joseph B. Steinhoff, and Jimmie V. Robertson to Technical Group</w:t>
      </w:r>
    </w:p>
    <w:p w14:paraId="787A792F" w14:textId="77777777" w:rsidR="00020153" w:rsidRPr="00A529D3" w:rsidRDefault="00020153" w:rsidP="00020153">
      <w:pPr>
        <w:numPr>
          <w:ilvl w:val="0"/>
          <w:numId w:val="27"/>
        </w:numPr>
        <w:contextualSpacing/>
        <w:rPr>
          <w:sz w:val="24"/>
          <w:szCs w:val="24"/>
        </w:rPr>
      </w:pPr>
      <w:r w:rsidRPr="00A529D3">
        <w:rPr>
          <w:sz w:val="24"/>
          <w:szCs w:val="24"/>
        </w:rPr>
        <w:t>Michael C. Roop, James M. Rodrigues, John P. Ridgway, and Anna J. Kelley to HR Group</w:t>
      </w:r>
    </w:p>
    <w:p w14:paraId="0D87ECB9" w14:textId="77777777" w:rsidR="00020153" w:rsidRPr="00A529D3" w:rsidRDefault="00020153" w:rsidP="00020153">
      <w:pPr>
        <w:numPr>
          <w:ilvl w:val="0"/>
          <w:numId w:val="27"/>
        </w:numPr>
        <w:contextualSpacing/>
        <w:rPr>
          <w:sz w:val="24"/>
          <w:szCs w:val="24"/>
        </w:rPr>
      </w:pPr>
      <w:r w:rsidRPr="00A529D3">
        <w:rPr>
          <w:sz w:val="24"/>
          <w:szCs w:val="24"/>
        </w:rPr>
        <w:lastRenderedPageBreak/>
        <w:t>Branda J. Soto, Judith J. Keller, Shirley W. Henderson, and Barbara S. Overby to Administrative Group</w:t>
      </w:r>
    </w:p>
    <w:p w14:paraId="006982DB" w14:textId="77777777" w:rsidR="00020153" w:rsidRDefault="00020153" w:rsidP="00020153">
      <w:pPr>
        <w:numPr>
          <w:ilvl w:val="0"/>
          <w:numId w:val="27"/>
        </w:numPr>
        <w:contextualSpacing/>
        <w:rPr>
          <w:sz w:val="24"/>
          <w:szCs w:val="24"/>
        </w:rPr>
      </w:pPr>
      <w:r w:rsidRPr="00A529D3">
        <w:rPr>
          <w:sz w:val="24"/>
          <w:szCs w:val="24"/>
        </w:rPr>
        <w:t>Michelle P. Lucifer, Germaine S. Smith, Marilyn B. Brown, Joseph B. Steinhoff, and Jimmie V. Robertson, Michael C. Roop, and Branda J. Soto to Backup Group</w:t>
      </w:r>
    </w:p>
    <w:p w14:paraId="293216E7" w14:textId="0BFD9E7C" w:rsidR="00A529D3" w:rsidRDefault="00020153" w:rsidP="00A529D3">
      <w:pPr>
        <w:numPr>
          <w:ilvl w:val="0"/>
          <w:numId w:val="27"/>
        </w:numPr>
        <w:contextualSpacing/>
        <w:rPr>
          <w:sz w:val="24"/>
          <w:szCs w:val="24"/>
        </w:rPr>
      </w:pPr>
      <w:r w:rsidRPr="00020153">
        <w:rPr>
          <w:sz w:val="24"/>
          <w:szCs w:val="24"/>
        </w:rPr>
        <w:t>Michelle P. Lucifer, Germaine S. Smith, Jimmie V. Robertson, Michael C. Roop, and Branda J. Soto to Disaster Recovery Group</w:t>
      </w:r>
      <w:bookmarkEnd w:id="30"/>
    </w:p>
    <w:p w14:paraId="01A567F9" w14:textId="7E610BDD" w:rsidR="00A529D3" w:rsidRPr="004A6131" w:rsidRDefault="004A6131" w:rsidP="00A529D3">
      <w:pPr>
        <w:rPr>
          <w:sz w:val="24"/>
          <w:szCs w:val="24"/>
        </w:rPr>
      </w:pPr>
      <w:r w:rsidRPr="004A6131">
        <w:rPr>
          <w:sz w:val="24"/>
          <w:szCs w:val="24"/>
        </w:rPr>
        <w:t>In summary, users and groups in the active directory are responsible for allocating each organization member to their respective department. Organizational units (OUs) in an Active Directory Domain Services (AD DS) managed domain to let you logically group objects such as user accounts, service accounts, or computer accounts. You can then assign administrators to specific OUs and apply group policy to enforce targeted configuration settings.</w:t>
      </w:r>
      <w:r>
        <w:rPr>
          <w:sz w:val="24"/>
          <w:szCs w:val="24"/>
        </w:rPr>
        <w:t xml:space="preserve"> </w:t>
      </w:r>
      <w:r w:rsidRPr="004A6131">
        <w:rPr>
          <w:sz w:val="24"/>
          <w:szCs w:val="24"/>
        </w:rPr>
        <w:t xml:space="preserve">OUs are unique from Containers, another type of organizational object contained within Active Directory. OUs differ from Containers primarily because an OU can have a Group Policy Object (GPO) linked to it, whereas a Container cannot. </w:t>
      </w:r>
    </w:p>
    <w:p w14:paraId="41927CF2" w14:textId="77777777" w:rsidR="00A529D3" w:rsidRDefault="00A529D3" w:rsidP="00A529D3"/>
    <w:p w14:paraId="1DF1B474" w14:textId="77777777" w:rsidR="003A3372" w:rsidRDefault="003A3372" w:rsidP="003A3372">
      <w:pPr>
        <w:pStyle w:val="Heading1"/>
      </w:pPr>
      <w:bookmarkStart w:id="31" w:name="_Principle_of_Least_1"/>
      <w:bookmarkStart w:id="32" w:name="_Toc99194418"/>
      <w:bookmarkEnd w:id="31"/>
      <w:r w:rsidRPr="00723AF4">
        <w:lastRenderedPageBreak/>
        <w:t>Principle of Least Privilege</w:t>
      </w:r>
      <w:r>
        <w:t xml:space="preserve"> (POLP)</w:t>
      </w:r>
      <w:bookmarkEnd w:id="32"/>
    </w:p>
    <w:p w14:paraId="5CA4927E" w14:textId="5E597EA1" w:rsidR="003A3372" w:rsidRDefault="003A3372" w:rsidP="003A3372">
      <w:pPr>
        <w:rPr>
          <w:sz w:val="24"/>
          <w:szCs w:val="24"/>
        </w:rPr>
      </w:pPr>
      <w:r w:rsidRPr="00767800">
        <w:rPr>
          <w:sz w:val="24"/>
          <w:szCs w:val="24"/>
        </w:rPr>
        <w:t>As a server (systems) administrator, you will need to be able to protect data by limiting access to that data. The principle of least privilege (POLP), an important concept in security, is the practice of limiting access rights for users to the bare minimum permissions they need to perform their work. Under POLP, users are granted permission to read, write, or execute only the files and resources they need to do their jobs—or, the least amount of privilege necessary.</w:t>
      </w:r>
      <w:r w:rsidR="00767800">
        <w:rPr>
          <w:sz w:val="24"/>
          <w:szCs w:val="24"/>
        </w:rPr>
        <w:t xml:space="preserve"> In this aspect of the </w:t>
      </w:r>
      <w:r w:rsidR="00A5797B">
        <w:rPr>
          <w:sz w:val="24"/>
          <w:szCs w:val="24"/>
        </w:rPr>
        <w:t>project,</w:t>
      </w:r>
      <w:r w:rsidR="00767800">
        <w:rPr>
          <w:sz w:val="24"/>
          <w:szCs w:val="24"/>
        </w:rPr>
        <w:t xml:space="preserve"> </w:t>
      </w:r>
      <w:bookmarkStart w:id="33" w:name="_Hlk99093850"/>
      <w:r w:rsidR="00767800">
        <w:rPr>
          <w:sz w:val="24"/>
          <w:szCs w:val="24"/>
        </w:rPr>
        <w:t xml:space="preserve">I will be using the following steps to implement the </w:t>
      </w:r>
      <w:r w:rsidR="00A5797B">
        <w:rPr>
          <w:sz w:val="24"/>
          <w:szCs w:val="24"/>
        </w:rPr>
        <w:t>principle</w:t>
      </w:r>
      <w:r w:rsidR="00767800">
        <w:rPr>
          <w:sz w:val="24"/>
          <w:szCs w:val="24"/>
        </w:rPr>
        <w:t xml:space="preserve"> of least privilege (POLP) using the information available on the</w:t>
      </w:r>
      <w:bookmarkEnd w:id="33"/>
      <w:r w:rsidR="00767800">
        <w:rPr>
          <w:sz w:val="24"/>
          <w:szCs w:val="24"/>
        </w:rPr>
        <w:t xml:space="preserve"> organization chart. </w:t>
      </w:r>
    </w:p>
    <w:p w14:paraId="6DC217A5" w14:textId="77777777" w:rsidR="0063465C" w:rsidRPr="0063465C" w:rsidRDefault="0063465C" w:rsidP="009A17E2">
      <w:pPr>
        <w:numPr>
          <w:ilvl w:val="0"/>
          <w:numId w:val="18"/>
        </w:numPr>
        <w:contextualSpacing/>
        <w:rPr>
          <w:sz w:val="24"/>
          <w:szCs w:val="24"/>
        </w:rPr>
      </w:pPr>
      <w:r w:rsidRPr="0063465C">
        <w:rPr>
          <w:sz w:val="24"/>
          <w:szCs w:val="24"/>
        </w:rPr>
        <w:t>Using File Explorer to create the PromisedLand folder:</w:t>
      </w:r>
    </w:p>
    <w:p w14:paraId="4A11F6CC" w14:textId="77777777" w:rsidR="0063465C" w:rsidRPr="0063465C" w:rsidRDefault="0063465C" w:rsidP="009A17E2">
      <w:pPr>
        <w:numPr>
          <w:ilvl w:val="0"/>
          <w:numId w:val="18"/>
        </w:numPr>
        <w:contextualSpacing/>
        <w:rPr>
          <w:sz w:val="24"/>
          <w:szCs w:val="24"/>
        </w:rPr>
      </w:pPr>
      <w:r w:rsidRPr="0063465C">
        <w:rPr>
          <w:sz w:val="24"/>
          <w:szCs w:val="24"/>
        </w:rPr>
        <w:t>Create the following subfolders within the PromisedLand folder:</w:t>
      </w:r>
    </w:p>
    <w:p w14:paraId="2E35D2A4" w14:textId="77777777" w:rsidR="0063465C" w:rsidRPr="0063465C" w:rsidRDefault="0063465C" w:rsidP="009A17E2">
      <w:pPr>
        <w:numPr>
          <w:ilvl w:val="0"/>
          <w:numId w:val="19"/>
        </w:numPr>
        <w:contextualSpacing/>
        <w:rPr>
          <w:sz w:val="24"/>
          <w:szCs w:val="24"/>
        </w:rPr>
      </w:pPr>
      <w:r w:rsidRPr="0063465C">
        <w:rPr>
          <w:sz w:val="24"/>
          <w:szCs w:val="24"/>
        </w:rPr>
        <w:t>Finance</w:t>
      </w:r>
    </w:p>
    <w:p w14:paraId="61DEB1F2" w14:textId="77777777" w:rsidR="0063465C" w:rsidRPr="0063465C" w:rsidRDefault="0063465C" w:rsidP="009A17E2">
      <w:pPr>
        <w:numPr>
          <w:ilvl w:val="0"/>
          <w:numId w:val="19"/>
        </w:numPr>
        <w:contextualSpacing/>
        <w:rPr>
          <w:sz w:val="24"/>
          <w:szCs w:val="24"/>
        </w:rPr>
      </w:pPr>
      <w:r w:rsidRPr="0063465C">
        <w:rPr>
          <w:sz w:val="24"/>
          <w:szCs w:val="24"/>
        </w:rPr>
        <w:t>HR</w:t>
      </w:r>
    </w:p>
    <w:p w14:paraId="375D7EFC" w14:textId="77777777" w:rsidR="0063465C" w:rsidRPr="0063465C" w:rsidRDefault="0063465C" w:rsidP="009A17E2">
      <w:pPr>
        <w:numPr>
          <w:ilvl w:val="0"/>
          <w:numId w:val="19"/>
        </w:numPr>
        <w:contextualSpacing/>
        <w:rPr>
          <w:sz w:val="24"/>
          <w:szCs w:val="24"/>
        </w:rPr>
      </w:pPr>
      <w:r w:rsidRPr="0063465C">
        <w:rPr>
          <w:sz w:val="24"/>
          <w:szCs w:val="24"/>
        </w:rPr>
        <w:t xml:space="preserve">Technical </w:t>
      </w:r>
    </w:p>
    <w:p w14:paraId="18DD5CDF" w14:textId="253A1284" w:rsidR="0063465C" w:rsidRDefault="0063465C" w:rsidP="009A17E2">
      <w:pPr>
        <w:numPr>
          <w:ilvl w:val="0"/>
          <w:numId w:val="19"/>
        </w:numPr>
        <w:contextualSpacing/>
        <w:rPr>
          <w:sz w:val="24"/>
          <w:szCs w:val="24"/>
        </w:rPr>
      </w:pPr>
      <w:r w:rsidRPr="0063465C">
        <w:rPr>
          <w:sz w:val="24"/>
          <w:szCs w:val="24"/>
        </w:rPr>
        <w:t xml:space="preserve">Administrative </w:t>
      </w:r>
    </w:p>
    <w:p w14:paraId="3FE5299F" w14:textId="2F9DA1C2" w:rsidR="003B2517" w:rsidRPr="0063465C" w:rsidRDefault="003B2517" w:rsidP="003B2517">
      <w:pPr>
        <w:contextualSpacing/>
        <w:rPr>
          <w:sz w:val="24"/>
          <w:szCs w:val="24"/>
        </w:rPr>
      </w:pPr>
      <w:r w:rsidRPr="003B2517">
        <w:rPr>
          <w:noProof/>
          <w:sz w:val="24"/>
          <w:szCs w:val="24"/>
        </w:rPr>
        <w:drawing>
          <wp:inline distT="0" distB="0" distL="0" distR="0" wp14:anchorId="4D535323" wp14:editId="1173DB9B">
            <wp:extent cx="5349240" cy="295529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240" cy="2955290"/>
                    </a:xfrm>
                    <a:prstGeom prst="rect">
                      <a:avLst/>
                    </a:prstGeom>
                  </pic:spPr>
                </pic:pic>
              </a:graphicData>
            </a:graphic>
          </wp:inline>
        </w:drawing>
      </w:r>
    </w:p>
    <w:p w14:paraId="72BA3D54" w14:textId="7C2B6EB1" w:rsidR="003B2517" w:rsidRDefault="003B2517" w:rsidP="003B2517">
      <w:pPr>
        <w:ind w:left="720"/>
        <w:contextualSpacing/>
        <w:rPr>
          <w:sz w:val="24"/>
          <w:szCs w:val="24"/>
        </w:rPr>
      </w:pPr>
    </w:p>
    <w:p w14:paraId="29427A2F" w14:textId="77777777" w:rsidR="003B2517" w:rsidRDefault="003B2517" w:rsidP="003B2517">
      <w:pPr>
        <w:ind w:left="720"/>
        <w:contextualSpacing/>
        <w:rPr>
          <w:sz w:val="24"/>
          <w:szCs w:val="24"/>
        </w:rPr>
      </w:pPr>
    </w:p>
    <w:p w14:paraId="67B737D8" w14:textId="77777777" w:rsidR="003B2517" w:rsidRDefault="003B2517" w:rsidP="003B2517">
      <w:pPr>
        <w:ind w:left="720"/>
        <w:contextualSpacing/>
        <w:rPr>
          <w:sz w:val="24"/>
          <w:szCs w:val="24"/>
        </w:rPr>
      </w:pPr>
    </w:p>
    <w:p w14:paraId="7F4089E2" w14:textId="6370569A" w:rsidR="0063465C" w:rsidRDefault="0063465C" w:rsidP="009A17E2">
      <w:pPr>
        <w:numPr>
          <w:ilvl w:val="0"/>
          <w:numId w:val="18"/>
        </w:numPr>
        <w:contextualSpacing/>
        <w:rPr>
          <w:sz w:val="24"/>
          <w:szCs w:val="24"/>
        </w:rPr>
      </w:pPr>
      <w:r w:rsidRPr="0063465C">
        <w:rPr>
          <w:sz w:val="24"/>
          <w:szCs w:val="24"/>
        </w:rPr>
        <w:lastRenderedPageBreak/>
        <w:t>Create the following file within the subfolders</w:t>
      </w:r>
    </w:p>
    <w:p w14:paraId="69F6B01D" w14:textId="3A354520" w:rsidR="0063465C" w:rsidRDefault="0063465C" w:rsidP="002325C7">
      <w:pPr>
        <w:contextualSpacing/>
        <w:rPr>
          <w:sz w:val="24"/>
          <w:szCs w:val="24"/>
        </w:rPr>
      </w:pPr>
      <w:r w:rsidRPr="0063465C">
        <w:rPr>
          <w:sz w:val="24"/>
          <w:szCs w:val="24"/>
        </w:rPr>
        <w:t>“</w:t>
      </w:r>
      <w:r w:rsidRPr="002325C7">
        <w:rPr>
          <w:rFonts w:asciiTheme="majorHAnsi" w:eastAsiaTheme="majorEastAsia" w:hAnsiTheme="majorHAnsi" w:cstheme="majorBidi"/>
          <w:b/>
          <w:bCs/>
          <w:color w:val="000000" w:themeColor="text1"/>
          <w:sz w:val="28"/>
        </w:rPr>
        <w:t>EmployeeList.txt” in the HR folder</w:t>
      </w:r>
    </w:p>
    <w:p w14:paraId="751F53E7" w14:textId="69C11AB6" w:rsidR="00CF248A" w:rsidRPr="0063465C" w:rsidRDefault="002325C7" w:rsidP="00CF248A">
      <w:pPr>
        <w:contextualSpacing/>
        <w:rPr>
          <w:sz w:val="24"/>
          <w:szCs w:val="24"/>
        </w:rPr>
      </w:pPr>
      <w:r w:rsidRPr="002325C7">
        <w:rPr>
          <w:noProof/>
          <w:sz w:val="24"/>
          <w:szCs w:val="24"/>
        </w:rPr>
        <w:drawing>
          <wp:inline distT="0" distB="0" distL="0" distR="0" wp14:anchorId="1E314BBC" wp14:editId="729C858A">
            <wp:extent cx="5349240" cy="315023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240" cy="3150235"/>
                    </a:xfrm>
                    <a:prstGeom prst="rect">
                      <a:avLst/>
                    </a:prstGeom>
                  </pic:spPr>
                </pic:pic>
              </a:graphicData>
            </a:graphic>
          </wp:inline>
        </w:drawing>
      </w:r>
    </w:p>
    <w:p w14:paraId="1B629B2F" w14:textId="77777777" w:rsidR="002325C7" w:rsidRDefault="002325C7" w:rsidP="002325C7">
      <w:pPr>
        <w:contextualSpacing/>
        <w:rPr>
          <w:sz w:val="24"/>
          <w:szCs w:val="24"/>
        </w:rPr>
      </w:pPr>
    </w:p>
    <w:p w14:paraId="0570E2CD" w14:textId="77777777" w:rsidR="002325C7" w:rsidRDefault="002325C7" w:rsidP="002325C7">
      <w:pPr>
        <w:contextualSpacing/>
        <w:rPr>
          <w:sz w:val="24"/>
          <w:szCs w:val="24"/>
        </w:rPr>
      </w:pPr>
    </w:p>
    <w:p w14:paraId="37CF430B" w14:textId="192D99C5" w:rsidR="0063465C" w:rsidRDefault="0063465C" w:rsidP="002325C7">
      <w:pPr>
        <w:contextualSpacing/>
        <w:rPr>
          <w:rFonts w:asciiTheme="majorHAnsi" w:eastAsiaTheme="majorEastAsia" w:hAnsiTheme="majorHAnsi" w:cstheme="majorBidi"/>
          <w:b/>
          <w:bCs/>
          <w:color w:val="000000" w:themeColor="text1"/>
          <w:sz w:val="28"/>
        </w:rPr>
      </w:pPr>
      <w:r w:rsidRPr="0063465C">
        <w:rPr>
          <w:sz w:val="24"/>
          <w:szCs w:val="24"/>
        </w:rPr>
        <w:t>“</w:t>
      </w:r>
      <w:r w:rsidRPr="002325C7">
        <w:rPr>
          <w:rFonts w:asciiTheme="majorHAnsi" w:eastAsiaTheme="majorEastAsia" w:hAnsiTheme="majorHAnsi" w:cstheme="majorBidi"/>
          <w:b/>
          <w:bCs/>
          <w:color w:val="000000" w:themeColor="text1"/>
          <w:sz w:val="28"/>
        </w:rPr>
        <w:t>ManagementPriorities.docx” in the administrative folder</w:t>
      </w:r>
    </w:p>
    <w:p w14:paraId="439AD0EF" w14:textId="3E3D2E19" w:rsidR="002325C7" w:rsidRPr="002325C7" w:rsidRDefault="003B2517" w:rsidP="002325C7">
      <w:pPr>
        <w:contextualSpacing/>
        <w:rPr>
          <w:rFonts w:asciiTheme="majorHAnsi" w:eastAsiaTheme="majorEastAsia" w:hAnsiTheme="majorHAnsi" w:cstheme="majorBidi"/>
          <w:b/>
          <w:bCs/>
          <w:color w:val="000000" w:themeColor="text1"/>
          <w:sz w:val="28"/>
        </w:rPr>
      </w:pPr>
      <w:r w:rsidRPr="003B2517">
        <w:rPr>
          <w:noProof/>
          <w:sz w:val="24"/>
          <w:szCs w:val="24"/>
        </w:rPr>
        <w:drawing>
          <wp:inline distT="0" distB="0" distL="0" distR="0" wp14:anchorId="294BB521" wp14:editId="274F137B">
            <wp:extent cx="4063723" cy="2914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589" cy="2917423"/>
                    </a:xfrm>
                    <a:prstGeom prst="rect">
                      <a:avLst/>
                    </a:prstGeom>
                  </pic:spPr>
                </pic:pic>
              </a:graphicData>
            </a:graphic>
          </wp:inline>
        </w:drawing>
      </w:r>
    </w:p>
    <w:p w14:paraId="50979BFD" w14:textId="77777777" w:rsidR="002325C7" w:rsidRDefault="002325C7" w:rsidP="002325C7">
      <w:pPr>
        <w:contextualSpacing/>
        <w:rPr>
          <w:rFonts w:asciiTheme="majorHAnsi" w:eastAsiaTheme="majorEastAsia" w:hAnsiTheme="majorHAnsi" w:cstheme="majorBidi"/>
          <w:b/>
          <w:bCs/>
          <w:color w:val="000000" w:themeColor="text1"/>
          <w:sz w:val="28"/>
        </w:rPr>
      </w:pPr>
    </w:p>
    <w:p w14:paraId="58BF1A2D" w14:textId="77777777" w:rsidR="002325C7" w:rsidRDefault="002325C7" w:rsidP="002325C7">
      <w:pPr>
        <w:contextualSpacing/>
        <w:rPr>
          <w:rFonts w:asciiTheme="majorHAnsi" w:eastAsiaTheme="majorEastAsia" w:hAnsiTheme="majorHAnsi" w:cstheme="majorBidi"/>
          <w:b/>
          <w:bCs/>
          <w:color w:val="000000" w:themeColor="text1"/>
          <w:sz w:val="28"/>
        </w:rPr>
      </w:pPr>
    </w:p>
    <w:p w14:paraId="179DA602" w14:textId="2AA00A7D" w:rsidR="00020153" w:rsidRDefault="0063465C" w:rsidP="002325C7">
      <w:pPr>
        <w:contextualSpacing/>
        <w:rPr>
          <w:sz w:val="24"/>
          <w:szCs w:val="24"/>
        </w:rPr>
      </w:pPr>
      <w:r w:rsidRPr="002325C7">
        <w:rPr>
          <w:rFonts w:asciiTheme="majorHAnsi" w:eastAsiaTheme="majorEastAsia" w:hAnsiTheme="majorHAnsi" w:cstheme="majorBidi"/>
          <w:b/>
          <w:bCs/>
          <w:color w:val="000000" w:themeColor="text1"/>
          <w:sz w:val="28"/>
        </w:rPr>
        <w:lastRenderedPageBreak/>
        <w:t>“EmployeePayroll.xlsx” in the Finance folder</w:t>
      </w:r>
    </w:p>
    <w:p w14:paraId="2DAA4E82" w14:textId="6E023D7C" w:rsidR="00092E1F" w:rsidRDefault="002325C7" w:rsidP="00092E1F">
      <w:pPr>
        <w:contextualSpacing/>
        <w:rPr>
          <w:sz w:val="24"/>
          <w:szCs w:val="24"/>
        </w:rPr>
      </w:pPr>
      <w:r w:rsidRPr="002325C7">
        <w:rPr>
          <w:noProof/>
          <w:sz w:val="24"/>
          <w:szCs w:val="24"/>
        </w:rPr>
        <w:drawing>
          <wp:inline distT="0" distB="0" distL="0" distR="0" wp14:anchorId="66FDA6CB" wp14:editId="178212B2">
            <wp:extent cx="3852178"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7136" cy="3242668"/>
                    </a:xfrm>
                    <a:prstGeom prst="rect">
                      <a:avLst/>
                    </a:prstGeom>
                  </pic:spPr>
                </pic:pic>
              </a:graphicData>
            </a:graphic>
          </wp:inline>
        </w:drawing>
      </w:r>
    </w:p>
    <w:p w14:paraId="64226F14" w14:textId="04356760" w:rsidR="00DD28C0" w:rsidRDefault="00DD28C0" w:rsidP="00DD28C0">
      <w:pPr>
        <w:contextualSpacing/>
        <w:rPr>
          <w:sz w:val="24"/>
          <w:szCs w:val="24"/>
        </w:rPr>
      </w:pPr>
    </w:p>
    <w:p w14:paraId="0FCB75F7" w14:textId="77777777" w:rsidR="00DD28C0" w:rsidRPr="00DD28C0" w:rsidRDefault="00DD28C0" w:rsidP="00DD28C0">
      <w:pPr>
        <w:contextualSpacing/>
        <w:rPr>
          <w:sz w:val="24"/>
          <w:szCs w:val="24"/>
        </w:rPr>
      </w:pPr>
    </w:p>
    <w:p w14:paraId="213C70D5" w14:textId="77777777" w:rsidR="00A529D3" w:rsidRDefault="00A529D3" w:rsidP="00A81F8B">
      <w:pPr>
        <w:contextualSpacing/>
        <w:rPr>
          <w:sz w:val="24"/>
          <w:szCs w:val="24"/>
        </w:rPr>
      </w:pPr>
    </w:p>
    <w:p w14:paraId="2370C0FF" w14:textId="13E0440B" w:rsidR="006D0DB6" w:rsidRPr="006D0DB6" w:rsidRDefault="00032088" w:rsidP="006D0DB6">
      <w:pPr>
        <w:rPr>
          <w:sz w:val="24"/>
          <w:szCs w:val="24"/>
        </w:rPr>
      </w:pPr>
      <w:r w:rsidRPr="00032088">
        <w:rPr>
          <w:sz w:val="24"/>
          <w:szCs w:val="24"/>
        </w:rPr>
        <w:t>In summary, assigning users to its respective department ensures the effectiveness and delivery of its user's initial engagement, which is their primary assignment and responsibility to the organization. Furthermore, each user is assigned responsibility based on their group, which minimizes the workload and produces effective service delivery by members.</w:t>
      </w:r>
    </w:p>
    <w:p w14:paraId="3094C923" w14:textId="77777777" w:rsidR="003A3372" w:rsidRPr="009D6448" w:rsidRDefault="003A3372" w:rsidP="003A3372"/>
    <w:p w14:paraId="0856E33C" w14:textId="0BE4039C" w:rsidR="005C006C" w:rsidRPr="004A17E7" w:rsidRDefault="005C006C" w:rsidP="004A17E7">
      <w:pPr>
        <w:pStyle w:val="Heading1"/>
      </w:pPr>
      <w:bookmarkStart w:id="34" w:name="_Encrypted_File_System"/>
      <w:bookmarkStart w:id="35" w:name="_Toc99194419"/>
      <w:bookmarkEnd w:id="34"/>
      <w:r w:rsidRPr="005C006C">
        <w:lastRenderedPageBreak/>
        <w:t>Encrypted File System</w:t>
      </w:r>
      <w:bookmarkEnd w:id="35"/>
    </w:p>
    <w:bookmarkEnd w:id="23"/>
    <w:p w14:paraId="7ACD6A87" w14:textId="23D2D848" w:rsidR="00A5797B" w:rsidRPr="002A5DC0" w:rsidRDefault="004079CF" w:rsidP="00A81F8B">
      <w:pPr>
        <w:contextualSpacing/>
        <w:rPr>
          <w:sz w:val="24"/>
          <w:szCs w:val="24"/>
        </w:rPr>
      </w:pPr>
      <w:r w:rsidRPr="005577D6">
        <w:rPr>
          <w:sz w:val="24"/>
          <w:szCs w:val="24"/>
        </w:rPr>
        <w:t>An encryption system in the Windows NTFS file system, starting with Windows XP Pro. EFS enables users to encrypt their data in storage using a password. EFS is a user-based encryption control technique that enables users to control who can read the files on their system. The typical method of using EFS is to perform encryption at the folder level. EFS ensures that all files added to the encrypted folder are automatically encrypted.</w:t>
      </w:r>
      <w:r w:rsidR="00A5797B" w:rsidRPr="005577D6">
        <w:rPr>
          <w:sz w:val="24"/>
          <w:szCs w:val="24"/>
        </w:rPr>
        <w:t xml:space="preserve"> I will be using the following steps to implement the </w:t>
      </w:r>
      <w:r w:rsidR="005577D6">
        <w:rPr>
          <w:sz w:val="24"/>
          <w:szCs w:val="24"/>
        </w:rPr>
        <w:t>Encrypted File System</w:t>
      </w:r>
      <w:r w:rsidR="005577D6" w:rsidRPr="005577D6">
        <w:rPr>
          <w:sz w:val="24"/>
          <w:szCs w:val="24"/>
        </w:rPr>
        <w:t xml:space="preserve"> (</w:t>
      </w:r>
      <w:r w:rsidR="005577D6">
        <w:rPr>
          <w:sz w:val="24"/>
          <w:szCs w:val="24"/>
        </w:rPr>
        <w:t>EFS</w:t>
      </w:r>
      <w:r w:rsidR="005577D6" w:rsidRPr="005577D6">
        <w:rPr>
          <w:sz w:val="24"/>
          <w:szCs w:val="24"/>
        </w:rPr>
        <w:t xml:space="preserve">) </w:t>
      </w:r>
      <w:r w:rsidR="00A5797B" w:rsidRPr="005577D6">
        <w:rPr>
          <w:sz w:val="24"/>
          <w:szCs w:val="24"/>
        </w:rPr>
        <w:t>using the information available on the</w:t>
      </w:r>
      <w:r w:rsidR="005577D6">
        <w:rPr>
          <w:sz w:val="24"/>
          <w:szCs w:val="24"/>
        </w:rPr>
        <w:t xml:space="preserve"> </w:t>
      </w:r>
      <w:r w:rsidR="005577D6" w:rsidRPr="005577D6">
        <w:rPr>
          <w:sz w:val="24"/>
          <w:szCs w:val="24"/>
        </w:rPr>
        <w:t>principle of least privilege (POLP)</w:t>
      </w:r>
      <w:r w:rsidR="005E1F57">
        <w:rPr>
          <w:sz w:val="24"/>
          <w:szCs w:val="24"/>
        </w:rPr>
        <w:t xml:space="preserve"> with the steps below;</w:t>
      </w:r>
    </w:p>
    <w:p w14:paraId="37775452" w14:textId="7580265A" w:rsidR="00A50A9A" w:rsidRDefault="00A50A9A" w:rsidP="009A17E2">
      <w:pPr>
        <w:pStyle w:val="ListParagraph"/>
        <w:numPr>
          <w:ilvl w:val="0"/>
          <w:numId w:val="23"/>
        </w:numPr>
        <w:rPr>
          <w:sz w:val="24"/>
          <w:szCs w:val="24"/>
        </w:rPr>
      </w:pPr>
      <w:r w:rsidRPr="00A50A9A">
        <w:rPr>
          <w:sz w:val="24"/>
          <w:szCs w:val="24"/>
        </w:rPr>
        <w:t>Encrypt each file</w:t>
      </w:r>
      <w:r>
        <w:rPr>
          <w:sz w:val="24"/>
          <w:szCs w:val="24"/>
        </w:rPr>
        <w:t xml:space="preserve"> created</w:t>
      </w:r>
      <w:r w:rsidRPr="00A50A9A">
        <w:rPr>
          <w:sz w:val="24"/>
          <w:szCs w:val="24"/>
        </w:rPr>
        <w:t xml:space="preserve"> using EFS</w:t>
      </w:r>
      <w:r>
        <w:rPr>
          <w:sz w:val="24"/>
          <w:szCs w:val="24"/>
        </w:rPr>
        <w:t xml:space="preserve"> in </w:t>
      </w:r>
      <w:hyperlink w:anchor="_Principle_of_Least_1" w:history="1">
        <w:r w:rsidR="0063465C" w:rsidRPr="0063465C">
          <w:rPr>
            <w:rStyle w:val="Hyperlink"/>
            <w:sz w:val="24"/>
            <w:szCs w:val="24"/>
          </w:rPr>
          <w:t>Principle of least privilege (POLP)</w:t>
        </w:r>
      </w:hyperlink>
      <w:r w:rsidR="00AE1ACD">
        <w:rPr>
          <w:sz w:val="24"/>
          <w:szCs w:val="24"/>
        </w:rPr>
        <w:t xml:space="preserve"> Evidence of encrypted </w:t>
      </w:r>
      <w:r w:rsidR="00184795">
        <w:rPr>
          <w:sz w:val="24"/>
          <w:szCs w:val="24"/>
        </w:rPr>
        <w:t>file below</w:t>
      </w:r>
    </w:p>
    <w:p w14:paraId="098BB171" w14:textId="7D34C24C" w:rsidR="00184795" w:rsidRDefault="00CF248A" w:rsidP="0018479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6C0EE5FA" wp14:editId="1BAD751E">
                <wp:simplePos x="0" y="0"/>
                <wp:positionH relativeFrom="column">
                  <wp:posOffset>1510665</wp:posOffset>
                </wp:positionH>
                <wp:positionV relativeFrom="paragraph">
                  <wp:posOffset>741680</wp:posOffset>
                </wp:positionV>
                <wp:extent cx="504825" cy="219075"/>
                <wp:effectExtent l="19050" t="19050" r="28575" b="47625"/>
                <wp:wrapNone/>
                <wp:docPr id="32" name="Arrow: Right 32"/>
                <wp:cNvGraphicFramePr/>
                <a:graphic xmlns:a="http://schemas.openxmlformats.org/drawingml/2006/main">
                  <a:graphicData uri="http://schemas.microsoft.com/office/word/2010/wordprocessingShape">
                    <wps:wsp>
                      <wps:cNvSpPr/>
                      <wps:spPr>
                        <a:xfrm flipH="1">
                          <a:off x="0" y="0"/>
                          <a:ext cx="504825"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C4AB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18.95pt;margin-top:58.4pt;width:39.75pt;height:17.25pt;flip:x;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" adj="16913" fillcolor="#92278f [3204]" strokecolor="#481346 [1604]" strokeweight="2pt"/>
            </w:pict>
          </mc:Fallback>
        </mc:AlternateContent>
      </w:r>
      <w:r>
        <w:rPr>
          <w:noProof/>
          <w:sz w:val="24"/>
          <w:szCs w:val="24"/>
        </w:rPr>
        <mc:AlternateContent>
          <mc:Choice Requires="wps">
            <w:drawing>
              <wp:anchor distT="0" distB="0" distL="114300" distR="114300" simplePos="0" relativeHeight="251678720" behindDoc="0" locked="0" layoutInCell="1" allowOverlap="1" wp14:anchorId="3BCB5803" wp14:editId="4BB9A9A7">
                <wp:simplePos x="0" y="0"/>
                <wp:positionH relativeFrom="column">
                  <wp:posOffset>777240</wp:posOffset>
                </wp:positionH>
                <wp:positionV relativeFrom="paragraph">
                  <wp:posOffset>408305</wp:posOffset>
                </wp:positionV>
                <wp:extent cx="638175" cy="6762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638175" cy="6762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37089" id="Rectangle 31" o:spid="_x0000_s1026" style="position:absolute;margin-left:61.2pt;margin-top:32.15pt;width:50.2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" filled="f" strokecolor="black [3200]">
                <v:stroke joinstyle="round"/>
              </v:rect>
            </w:pict>
          </mc:Fallback>
        </mc:AlternateContent>
      </w:r>
      <w:r w:rsidRPr="00CF248A">
        <w:rPr>
          <w:noProof/>
          <w:sz w:val="24"/>
          <w:szCs w:val="24"/>
        </w:rPr>
        <w:drawing>
          <wp:inline distT="0" distB="0" distL="0" distR="0" wp14:anchorId="1912D84C" wp14:editId="7F74A8CB">
            <wp:extent cx="5349240" cy="2712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9240" cy="2712720"/>
                    </a:xfrm>
                    <a:prstGeom prst="rect">
                      <a:avLst/>
                    </a:prstGeom>
                  </pic:spPr>
                </pic:pic>
              </a:graphicData>
            </a:graphic>
          </wp:inline>
        </w:drawing>
      </w:r>
    </w:p>
    <w:p w14:paraId="46337CBD" w14:textId="1CE82267" w:rsidR="00184795" w:rsidRDefault="00184795" w:rsidP="00184795">
      <w:pPr>
        <w:rPr>
          <w:sz w:val="24"/>
          <w:szCs w:val="24"/>
        </w:rPr>
      </w:pPr>
    </w:p>
    <w:p w14:paraId="107C9D0B" w14:textId="5ABD9956" w:rsidR="00184795" w:rsidRDefault="00184795" w:rsidP="00184795">
      <w:pPr>
        <w:rPr>
          <w:sz w:val="24"/>
          <w:szCs w:val="24"/>
        </w:rPr>
      </w:pPr>
    </w:p>
    <w:p w14:paraId="36B052AE" w14:textId="366D506B" w:rsidR="00184795" w:rsidRDefault="00184795" w:rsidP="00184795">
      <w:pPr>
        <w:rPr>
          <w:sz w:val="24"/>
          <w:szCs w:val="24"/>
        </w:rPr>
      </w:pPr>
    </w:p>
    <w:p w14:paraId="1AB2FB1B" w14:textId="77777777" w:rsidR="00184795" w:rsidRPr="00184795" w:rsidRDefault="00184795" w:rsidP="00184795">
      <w:pPr>
        <w:rPr>
          <w:sz w:val="24"/>
          <w:szCs w:val="24"/>
        </w:rPr>
      </w:pPr>
    </w:p>
    <w:p w14:paraId="4C1ACDEE" w14:textId="2B226069" w:rsidR="00C206A2" w:rsidRDefault="00C206A2" w:rsidP="009A17E2">
      <w:pPr>
        <w:pStyle w:val="ListParagraph"/>
        <w:numPr>
          <w:ilvl w:val="0"/>
          <w:numId w:val="23"/>
        </w:numPr>
        <w:rPr>
          <w:sz w:val="24"/>
          <w:szCs w:val="24"/>
        </w:rPr>
      </w:pPr>
      <w:r>
        <w:rPr>
          <w:sz w:val="24"/>
          <w:szCs w:val="24"/>
        </w:rPr>
        <w:t xml:space="preserve">Below is a display of </w:t>
      </w:r>
      <w:r w:rsidRPr="00C206A2">
        <w:rPr>
          <w:sz w:val="24"/>
          <w:szCs w:val="24"/>
        </w:rPr>
        <w:t xml:space="preserve">EmployeeList.txt </w:t>
      </w:r>
      <w:r>
        <w:rPr>
          <w:sz w:val="24"/>
          <w:szCs w:val="24"/>
        </w:rPr>
        <w:t>showing</w:t>
      </w:r>
      <w:r w:rsidRPr="00C206A2">
        <w:rPr>
          <w:sz w:val="24"/>
          <w:szCs w:val="24"/>
        </w:rPr>
        <w:t xml:space="preserve"> the Certificate Thumbprint</w:t>
      </w:r>
    </w:p>
    <w:p w14:paraId="60D9747C" w14:textId="05FBE1E8" w:rsidR="00C206A2" w:rsidRDefault="00CF248A" w:rsidP="00C206A2">
      <w:pPr>
        <w:rPr>
          <w:sz w:val="24"/>
          <w:szCs w:val="24"/>
        </w:rPr>
      </w:pPr>
      <w:r>
        <w:rPr>
          <w:noProof/>
          <w:sz w:val="24"/>
          <w:szCs w:val="24"/>
        </w:rPr>
        <w:lastRenderedPageBreak/>
        <mc:AlternateContent>
          <mc:Choice Requires="wps">
            <w:drawing>
              <wp:anchor distT="0" distB="0" distL="114300" distR="114300" simplePos="0" relativeHeight="251677696" behindDoc="0" locked="0" layoutInCell="1" allowOverlap="1" wp14:anchorId="2B164804" wp14:editId="1C5A0908">
                <wp:simplePos x="0" y="0"/>
                <wp:positionH relativeFrom="column">
                  <wp:posOffset>3634740</wp:posOffset>
                </wp:positionH>
                <wp:positionV relativeFrom="paragraph">
                  <wp:posOffset>1102360</wp:posOffset>
                </wp:positionV>
                <wp:extent cx="619125" cy="314325"/>
                <wp:effectExtent l="0" t="19050" r="47625" b="28575"/>
                <wp:wrapNone/>
                <wp:docPr id="29" name="Arrow: Right 29"/>
                <wp:cNvGraphicFramePr/>
                <a:graphic xmlns:a="http://schemas.openxmlformats.org/drawingml/2006/main">
                  <a:graphicData uri="http://schemas.microsoft.com/office/word/2010/wordprocessingShape">
                    <wps:wsp>
                      <wps:cNvSpPr/>
                      <wps:spPr>
                        <a:xfrm rot="16200000">
                          <a:off x="0" y="0"/>
                          <a:ext cx="619125"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58962" id="Arrow: Right 29" o:spid="_x0000_s1026" type="#_x0000_t13" style="position:absolute;margin-left:286.2pt;margin-top:86.8pt;width:48.75pt;height:24.7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" adj="16117" fillcolor="#92278f [3204]" strokecolor="#481346 [1604]" strokeweight="2pt"/>
            </w:pict>
          </mc:Fallback>
        </mc:AlternateContent>
      </w:r>
      <w:r>
        <w:rPr>
          <w:noProof/>
          <w:sz w:val="24"/>
          <w:szCs w:val="24"/>
        </w:rPr>
        <mc:AlternateContent>
          <mc:Choice Requires="wps">
            <w:drawing>
              <wp:anchor distT="0" distB="0" distL="114300" distR="114300" simplePos="0" relativeHeight="251676672" behindDoc="0" locked="0" layoutInCell="1" allowOverlap="1" wp14:anchorId="6C870737" wp14:editId="28199381">
                <wp:simplePos x="0" y="0"/>
                <wp:positionH relativeFrom="column">
                  <wp:posOffset>2882265</wp:posOffset>
                </wp:positionH>
                <wp:positionV relativeFrom="paragraph">
                  <wp:posOffset>750570</wp:posOffset>
                </wp:positionV>
                <wp:extent cx="2019300" cy="1619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019300" cy="1619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33962" id="Rectangle 28" o:spid="_x0000_s1026" style="position:absolute;margin-left:226.95pt;margin-top:59.1pt;width:159pt;height:1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" filled="f" strokecolor="#92278f [3204]">
                <v:stroke joinstyle="round"/>
              </v:rect>
            </w:pict>
          </mc:Fallback>
        </mc:AlternateContent>
      </w:r>
      <w:r w:rsidRPr="00CF248A">
        <w:rPr>
          <w:noProof/>
          <w:sz w:val="24"/>
          <w:szCs w:val="24"/>
        </w:rPr>
        <w:drawing>
          <wp:inline distT="0" distB="0" distL="0" distR="0" wp14:anchorId="514889D4" wp14:editId="71D72CEC">
            <wp:extent cx="5349240" cy="3910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9240" cy="3910330"/>
                    </a:xfrm>
                    <a:prstGeom prst="rect">
                      <a:avLst/>
                    </a:prstGeom>
                  </pic:spPr>
                </pic:pic>
              </a:graphicData>
            </a:graphic>
          </wp:inline>
        </w:drawing>
      </w:r>
    </w:p>
    <w:p w14:paraId="2CA1EBA9" w14:textId="15C5B140" w:rsidR="00C206A2" w:rsidRDefault="00C206A2" w:rsidP="00C206A2">
      <w:pPr>
        <w:rPr>
          <w:sz w:val="24"/>
          <w:szCs w:val="24"/>
        </w:rPr>
      </w:pPr>
    </w:p>
    <w:p w14:paraId="5C2DAA15" w14:textId="55F3B7A2" w:rsidR="00C206A2" w:rsidRPr="00AE1ACD" w:rsidRDefault="00263C08" w:rsidP="00AE1ACD">
      <w:pPr>
        <w:keepNext/>
        <w:keepLines/>
        <w:spacing w:before="240" w:after="0"/>
        <w:outlineLvl w:val="1"/>
        <w:rPr>
          <w:rFonts w:asciiTheme="majorHAnsi" w:eastAsiaTheme="majorEastAsia" w:hAnsiTheme="majorHAnsi" w:cstheme="majorBidi"/>
          <w:b/>
          <w:bCs/>
          <w:color w:val="000000" w:themeColor="text1"/>
          <w:sz w:val="28"/>
        </w:rPr>
      </w:pPr>
      <w:bookmarkStart w:id="36" w:name="_Toc99194420"/>
      <w:r>
        <w:rPr>
          <w:rFonts w:asciiTheme="majorHAnsi" w:eastAsiaTheme="majorEastAsia" w:hAnsiTheme="majorHAnsi" w:cstheme="majorBidi"/>
          <w:b/>
          <w:bCs/>
          <w:color w:val="000000" w:themeColor="text1"/>
          <w:sz w:val="28"/>
        </w:rPr>
        <w:t>U</w:t>
      </w:r>
      <w:r w:rsidR="00AE1ACD" w:rsidRPr="00AE1ACD">
        <w:rPr>
          <w:rFonts w:asciiTheme="majorHAnsi" w:eastAsiaTheme="majorEastAsia" w:hAnsiTheme="majorHAnsi" w:cstheme="majorBidi"/>
          <w:b/>
          <w:bCs/>
          <w:color w:val="000000" w:themeColor="text1"/>
          <w:sz w:val="28"/>
        </w:rPr>
        <w:t>ser</w:t>
      </w:r>
      <w:r w:rsidR="00092E1F">
        <w:rPr>
          <w:rFonts w:asciiTheme="majorHAnsi" w:eastAsiaTheme="majorEastAsia" w:hAnsiTheme="majorHAnsi" w:cstheme="majorBidi"/>
          <w:b/>
          <w:bCs/>
          <w:color w:val="000000" w:themeColor="text1"/>
          <w:sz w:val="28"/>
        </w:rPr>
        <w:t xml:space="preserve">s who </w:t>
      </w:r>
      <w:r w:rsidR="00AE1ACD" w:rsidRPr="00AE1ACD">
        <w:rPr>
          <w:rFonts w:asciiTheme="majorHAnsi" w:eastAsiaTheme="majorEastAsia" w:hAnsiTheme="majorHAnsi" w:cstheme="majorBidi"/>
          <w:b/>
          <w:bCs/>
          <w:color w:val="000000" w:themeColor="text1"/>
          <w:sz w:val="28"/>
        </w:rPr>
        <w:t>can access the encrypted file</w:t>
      </w:r>
      <w:bookmarkEnd w:id="36"/>
    </w:p>
    <w:p w14:paraId="24F32632" w14:textId="476C3BA8" w:rsidR="00CA65DE" w:rsidRPr="002A5DC0" w:rsidRDefault="0070291D" w:rsidP="008A62EE">
      <w:pPr>
        <w:contextualSpacing/>
        <w:rPr>
          <w:sz w:val="24"/>
          <w:szCs w:val="24"/>
        </w:rPr>
      </w:pPr>
      <w:r w:rsidRPr="002A5DC0">
        <w:rPr>
          <w:sz w:val="24"/>
          <w:szCs w:val="24"/>
        </w:rPr>
        <w:t xml:space="preserve">EFS provides users with access privileges to those who have the right or give them access to the specific file and folder. EFS ensures secured files and limits the access or blocks unauthorized users' access to files that EFS encrypts. EFS generates certificates that allow only users with the private key to access the file. Using an Encrypted file system further adds a layer of security to the file and thus further ensures that users with the proper privileges are given access to the file. EFS protects the file integrity and ensures the delivery of shared files is visible to those who have the access right to such files. </w:t>
      </w:r>
    </w:p>
    <w:p w14:paraId="40280242" w14:textId="77777777" w:rsidR="00CA65DE" w:rsidRDefault="00CA65DE" w:rsidP="008A62EE">
      <w:pPr>
        <w:contextualSpacing/>
      </w:pPr>
    </w:p>
    <w:p w14:paraId="513ACAA4" w14:textId="4257DF8D" w:rsidR="00A81F8B" w:rsidRDefault="00D137AF" w:rsidP="008A62EE">
      <w:pPr>
        <w:contextualSpacing/>
      </w:pPr>
      <w:r>
        <w:t xml:space="preserve">   </w:t>
      </w:r>
    </w:p>
    <w:p w14:paraId="212E9D83" w14:textId="7D50EAF4" w:rsidR="005C006C" w:rsidRDefault="005C006C" w:rsidP="005C006C"/>
    <w:p w14:paraId="24529F95" w14:textId="77777777" w:rsidR="00AE1ACD" w:rsidRDefault="00AE1ACD" w:rsidP="005C006C"/>
    <w:p w14:paraId="33D076A5" w14:textId="328F24B1" w:rsidR="005C006C" w:rsidRDefault="005C006C" w:rsidP="005C006C"/>
    <w:p w14:paraId="3CF67A87" w14:textId="703EC9CB" w:rsidR="00C64B1E" w:rsidRDefault="00A81DF9" w:rsidP="005C006C">
      <w:pPr>
        <w:pStyle w:val="Heading1"/>
      </w:pPr>
      <w:bookmarkStart w:id="37" w:name="_Security_Protection"/>
      <w:bookmarkStart w:id="38" w:name="_Toc99194421"/>
      <w:bookmarkStart w:id="39" w:name="_Hlk98854827"/>
      <w:bookmarkEnd w:id="37"/>
      <w:r w:rsidRPr="00A81DF9">
        <w:lastRenderedPageBreak/>
        <w:t>Security Protection</w:t>
      </w:r>
      <w:bookmarkEnd w:id="38"/>
    </w:p>
    <w:p w14:paraId="433724E8" w14:textId="3BBDC78C" w:rsidR="00BE627F" w:rsidRDefault="00BE627F" w:rsidP="00F20062">
      <w:pPr>
        <w:shd w:val="clear" w:color="auto" w:fill="FFFFFF"/>
        <w:spacing w:after="0" w:line="240" w:lineRule="auto"/>
        <w:rPr>
          <w:rFonts w:eastAsia="Times New Roman" w:cstheme="minorHAnsi"/>
          <w:color w:val="2D3B45"/>
          <w:sz w:val="22"/>
          <w:szCs w:val="22"/>
          <w:lang w:eastAsia="en-US"/>
        </w:rPr>
      </w:pPr>
      <w:bookmarkStart w:id="40" w:name="_Hlk98704757"/>
      <w:bookmarkEnd w:id="9"/>
      <w:bookmarkEnd w:id="39"/>
      <w:r w:rsidRPr="00BE627F">
        <w:rPr>
          <w:rFonts w:eastAsia="Times New Roman" w:cstheme="minorHAnsi"/>
          <w:color w:val="2D3B45"/>
          <w:sz w:val="22"/>
          <w:szCs w:val="22"/>
          <w:lang w:eastAsia="en-US"/>
        </w:rPr>
        <w:t xml:space="preserve">In this aspect of the </w:t>
      </w:r>
      <w:r w:rsidR="00F20062" w:rsidRPr="00BE627F">
        <w:rPr>
          <w:rFonts w:eastAsia="Times New Roman" w:cstheme="minorHAnsi"/>
          <w:color w:val="2D3B45"/>
          <w:sz w:val="22"/>
          <w:szCs w:val="22"/>
          <w:lang w:eastAsia="en-US"/>
        </w:rPr>
        <w:t>project,</w:t>
      </w:r>
      <w:r w:rsidRPr="00BE627F">
        <w:rPr>
          <w:rFonts w:eastAsia="Times New Roman" w:cstheme="minorHAnsi"/>
          <w:color w:val="2D3B45"/>
          <w:sz w:val="22"/>
          <w:szCs w:val="22"/>
          <w:lang w:eastAsia="en-US"/>
        </w:rPr>
        <w:t xml:space="preserve"> I </w:t>
      </w:r>
      <w:r>
        <w:rPr>
          <w:rFonts w:eastAsia="Times New Roman" w:cstheme="minorHAnsi"/>
          <w:color w:val="2D3B45"/>
          <w:sz w:val="22"/>
          <w:szCs w:val="22"/>
          <w:lang w:eastAsia="en-US"/>
        </w:rPr>
        <w:t>have classified the security apparatus into the following;</w:t>
      </w:r>
    </w:p>
    <w:p w14:paraId="45EF9942" w14:textId="501EB0DB" w:rsidR="005B50A5" w:rsidRDefault="001243D3" w:rsidP="005B50A5">
      <w:pPr>
        <w:keepNext/>
        <w:keepLines/>
        <w:spacing w:before="240" w:after="0"/>
        <w:outlineLvl w:val="1"/>
        <w:rPr>
          <w:sz w:val="28"/>
          <w:szCs w:val="28"/>
        </w:rPr>
      </w:pPr>
      <w:bookmarkStart w:id="41" w:name="_Toc99194422"/>
      <w:r>
        <w:rPr>
          <w:rFonts w:asciiTheme="majorHAnsi" w:eastAsiaTheme="majorEastAsia" w:hAnsiTheme="majorHAnsi" w:cstheme="majorBidi"/>
          <w:b/>
          <w:bCs/>
          <w:color w:val="000000" w:themeColor="text1"/>
          <w:sz w:val="28"/>
        </w:rPr>
        <w:t>Network Security</w:t>
      </w:r>
      <w:bookmarkEnd w:id="41"/>
      <w:r>
        <w:rPr>
          <w:rFonts w:asciiTheme="majorHAnsi" w:eastAsiaTheme="majorEastAsia" w:hAnsiTheme="majorHAnsi" w:cstheme="majorBidi"/>
          <w:b/>
          <w:bCs/>
          <w:color w:val="000000" w:themeColor="text1"/>
          <w:sz w:val="28"/>
        </w:rPr>
        <w:t xml:space="preserve"> </w:t>
      </w:r>
    </w:p>
    <w:p w14:paraId="1BD9F4CE" w14:textId="0ADB983A" w:rsidR="00F20062" w:rsidRPr="002A5DC0" w:rsidRDefault="00F20062" w:rsidP="00236E68">
      <w:pPr>
        <w:contextualSpacing/>
        <w:rPr>
          <w:sz w:val="24"/>
          <w:szCs w:val="24"/>
        </w:rPr>
      </w:pPr>
      <w:r w:rsidRPr="002A5DC0">
        <w:rPr>
          <w:sz w:val="24"/>
          <w:szCs w:val="24"/>
        </w:rPr>
        <w:t>This aspect of the security protection ensures system security alongside users authentication, access control list (ACL), Network Intrusion Detection System, Lightweight Directory Access Protocol (LDAP), VPN, encryption, and alike.  For this exercise am expected to do some configurations to meet the requirement for this assignment which are;</w:t>
      </w:r>
    </w:p>
    <w:p w14:paraId="0962B02E" w14:textId="77777777" w:rsidR="005B50A5" w:rsidRDefault="005B50A5" w:rsidP="001243D3">
      <w:pPr>
        <w:pStyle w:val="Heading2"/>
        <w:spacing w:before="0"/>
      </w:pPr>
      <w:bookmarkStart w:id="42" w:name="_Toc99194423"/>
      <w:r>
        <w:t>Firewall rule and allow Remote Desktop Protocol User Mode</w:t>
      </w:r>
      <w:bookmarkEnd w:id="42"/>
      <w:r>
        <w:t xml:space="preserve"> </w:t>
      </w:r>
    </w:p>
    <w:p w14:paraId="2A0D851E" w14:textId="3B692E88" w:rsidR="005B50A5" w:rsidRPr="002A5DC0" w:rsidRDefault="005B50A5" w:rsidP="00236E68">
      <w:pPr>
        <w:contextualSpacing/>
        <w:rPr>
          <w:sz w:val="24"/>
          <w:szCs w:val="24"/>
        </w:rPr>
      </w:pPr>
      <w:r w:rsidRPr="002A5DC0">
        <w:rPr>
          <w:sz w:val="24"/>
          <w:szCs w:val="24"/>
        </w:rPr>
        <w:t xml:space="preserve">I </w:t>
      </w:r>
      <w:r w:rsidR="00F20062" w:rsidRPr="002A5DC0">
        <w:rPr>
          <w:sz w:val="24"/>
          <w:szCs w:val="24"/>
        </w:rPr>
        <w:t>will be</w:t>
      </w:r>
      <w:r w:rsidRPr="002A5DC0">
        <w:rPr>
          <w:sz w:val="24"/>
          <w:szCs w:val="24"/>
        </w:rPr>
        <w:t xml:space="preserve"> configur</w:t>
      </w:r>
      <w:r w:rsidR="00F20062" w:rsidRPr="002A5DC0">
        <w:rPr>
          <w:sz w:val="24"/>
          <w:szCs w:val="24"/>
        </w:rPr>
        <w:t>ing</w:t>
      </w:r>
      <w:r w:rsidRPr="002A5DC0">
        <w:rPr>
          <w:sz w:val="24"/>
          <w:szCs w:val="24"/>
        </w:rPr>
        <w:t xml:space="preserve"> a host-based firewall rule to allow Remote Desktop Protocol User Mode for the </w:t>
      </w:r>
      <w:r w:rsidR="00D4781D" w:rsidRPr="002A5DC0">
        <w:rPr>
          <w:sz w:val="24"/>
          <w:szCs w:val="24"/>
        </w:rPr>
        <w:t>PL.com</w:t>
      </w:r>
      <w:r w:rsidRPr="002A5DC0">
        <w:rPr>
          <w:sz w:val="24"/>
          <w:szCs w:val="24"/>
        </w:rPr>
        <w:t xml:space="preserve"> domain. Remote Desktop is a client application that allows a “client” computer to connect to a “host” computer from a remote location. Users can then control and use the applications and files on the host device anywhere.  To achieve this, I created the firewall rule that allows the remote connection through the inbound role that enables the Remote Desktop (TCP), which enables me to connect with the PromisedLand server in the VMware.  Below is an illustration of the connection and remote session to PromisedLand Server.</w:t>
      </w:r>
    </w:p>
    <w:bookmarkEnd w:id="40"/>
    <w:p w14:paraId="63B89069" w14:textId="77777777" w:rsidR="005B50A5" w:rsidRDefault="005B50A5" w:rsidP="005B50A5">
      <w:pPr>
        <w:shd w:val="clear" w:color="auto" w:fill="FFFFFF"/>
        <w:spacing w:before="100" w:beforeAutospacing="1" w:after="100" w:afterAutospacing="1" w:line="240" w:lineRule="auto"/>
        <w:rPr>
          <w:rFonts w:ascii="Lato" w:eastAsia="Times New Roman" w:hAnsi="Lato" w:cs="Times New Roman"/>
          <w:color w:val="2D3B45"/>
          <w:sz w:val="24"/>
          <w:szCs w:val="24"/>
          <w:lang w:eastAsia="en-US"/>
        </w:rPr>
      </w:pPr>
    </w:p>
    <w:p w14:paraId="50F5BC4A" w14:textId="77777777" w:rsidR="00C62CCD" w:rsidRDefault="00C62CCD" w:rsidP="005B50A5">
      <w:pPr>
        <w:shd w:val="clear" w:color="auto" w:fill="FFFFFF"/>
        <w:spacing w:before="100" w:beforeAutospacing="1" w:after="100" w:afterAutospacing="1" w:line="240" w:lineRule="auto"/>
        <w:rPr>
          <w:rFonts w:ascii="Lato" w:eastAsia="Times New Roman" w:hAnsi="Lato" w:cs="Times New Roman"/>
          <w:noProof/>
          <w:color w:val="2D3B45"/>
          <w:sz w:val="24"/>
          <w:szCs w:val="24"/>
          <w:lang w:eastAsia="en-US"/>
        </w:rPr>
      </w:pPr>
    </w:p>
    <w:p w14:paraId="3A88F50B" w14:textId="0CC08688" w:rsidR="005B50A5" w:rsidRDefault="005B50A5" w:rsidP="005B50A5">
      <w:pPr>
        <w:shd w:val="clear" w:color="auto" w:fill="FFFFFF"/>
        <w:spacing w:before="100" w:beforeAutospacing="1" w:after="100" w:afterAutospacing="1" w:line="240" w:lineRule="auto"/>
        <w:rPr>
          <w:rFonts w:ascii="Lato" w:eastAsia="Times New Roman" w:hAnsi="Lato" w:cs="Times New Roman"/>
          <w:color w:val="2D3B45"/>
          <w:sz w:val="24"/>
          <w:szCs w:val="24"/>
          <w:lang w:eastAsia="en-US"/>
        </w:rPr>
      </w:pPr>
      <w:r>
        <w:rPr>
          <w:rFonts w:ascii="Lato" w:eastAsia="Times New Roman" w:hAnsi="Lato" w:cs="Times New Roman"/>
          <w:noProof/>
          <w:color w:val="2D3B45"/>
          <w:sz w:val="24"/>
          <w:szCs w:val="24"/>
          <w:lang w:eastAsia="en-US"/>
        </w:rPr>
        <w:lastRenderedPageBreak/>
        <w:drawing>
          <wp:inline distT="0" distB="0" distL="0" distR="0" wp14:anchorId="33E0AA0C" wp14:editId="4BE6F1EE">
            <wp:extent cx="523875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48" t="6657" b="4164"/>
                    <a:stretch/>
                  </pic:blipFill>
                  <pic:spPr bwMode="auto">
                    <a:xfrm>
                      <a:off x="0" y="0"/>
                      <a:ext cx="5239691" cy="2743693"/>
                    </a:xfrm>
                    <a:prstGeom prst="rect">
                      <a:avLst/>
                    </a:prstGeom>
                    <a:noFill/>
                    <a:ln>
                      <a:noFill/>
                    </a:ln>
                    <a:extLst>
                      <a:ext uri="{53640926-AAD7-44D8-BBD7-CCE9431645EC}">
                        <a14:shadowObscured xmlns:a14="http://schemas.microsoft.com/office/drawing/2010/main"/>
                      </a:ext>
                    </a:extLst>
                  </pic:spPr>
                </pic:pic>
              </a:graphicData>
            </a:graphic>
          </wp:inline>
        </w:drawing>
      </w:r>
    </w:p>
    <w:p w14:paraId="332D8C3A" w14:textId="77777777" w:rsidR="005B50A5" w:rsidRDefault="005B50A5" w:rsidP="001243D3">
      <w:pPr>
        <w:pStyle w:val="Heading2"/>
        <w:spacing w:before="0"/>
      </w:pPr>
      <w:bookmarkStart w:id="43" w:name="_Toc99194424"/>
      <w:r>
        <w:t>Access Control List and Why PromisedLand Should use it</w:t>
      </w:r>
      <w:bookmarkEnd w:id="43"/>
    </w:p>
    <w:p w14:paraId="75694FC1" w14:textId="5ACCDFF9" w:rsidR="005B50A5" w:rsidRPr="002A5DC0" w:rsidRDefault="005B50A5" w:rsidP="00236E68">
      <w:pPr>
        <w:contextualSpacing/>
        <w:rPr>
          <w:sz w:val="24"/>
          <w:szCs w:val="24"/>
        </w:rPr>
      </w:pPr>
      <w:r w:rsidRPr="002A5DC0">
        <w:rPr>
          <w:sz w:val="24"/>
          <w:szCs w:val="24"/>
        </w:rPr>
        <w:t xml:space="preserve">I </w:t>
      </w:r>
      <w:r w:rsidR="00C62CCD" w:rsidRPr="002A5DC0">
        <w:rPr>
          <w:sz w:val="24"/>
          <w:szCs w:val="24"/>
        </w:rPr>
        <w:t xml:space="preserve">will be explaining </w:t>
      </w:r>
      <w:r w:rsidRPr="002A5DC0">
        <w:rPr>
          <w:sz w:val="24"/>
          <w:szCs w:val="24"/>
        </w:rPr>
        <w:t xml:space="preserve">what an access control list is used for and why </w:t>
      </w:r>
      <w:r w:rsidR="00D4781D" w:rsidRPr="002A5DC0">
        <w:rPr>
          <w:sz w:val="24"/>
          <w:szCs w:val="24"/>
        </w:rPr>
        <w:t>PL.com</w:t>
      </w:r>
      <w:r w:rsidRPr="002A5DC0">
        <w:rPr>
          <w:sz w:val="24"/>
          <w:szCs w:val="24"/>
        </w:rPr>
        <w:t xml:space="preserve"> should use it. An access control list (ACL) is a list of rules that specifies which users or systems are granted or denied access to a particular system resource. They are also installed in routers or switches, where they act as filters, managing which traffic can access the network. By controlling how many users can access specific files or systems, access control lists limit network traffic and increase network performance. ACL saves companies money because they can get the most out of their current network instead of regularly upgrading and increasing their network. Cost is an essential factor when it comes to most companies and industries. Every good manager would want to spend less and gain more from their investment. It is a nature of business, and PromisedLand is not an exception.</w:t>
      </w:r>
    </w:p>
    <w:p w14:paraId="10698EAE" w14:textId="77777777" w:rsidR="005B50A5" w:rsidRDefault="005B50A5" w:rsidP="001243D3">
      <w:pPr>
        <w:pStyle w:val="Heading2"/>
        <w:spacing w:before="0"/>
        <w:jc w:val="both"/>
      </w:pPr>
      <w:bookmarkStart w:id="44" w:name="_Toc99194425"/>
      <w:r>
        <w:t>Network Intrusion Detection System</w:t>
      </w:r>
      <w:bookmarkEnd w:id="44"/>
    </w:p>
    <w:p w14:paraId="67CA413D" w14:textId="13998FF9" w:rsidR="009D39BE" w:rsidRPr="002A5DC0" w:rsidRDefault="009D39BE" w:rsidP="00236E68">
      <w:pPr>
        <w:contextualSpacing/>
        <w:rPr>
          <w:sz w:val="24"/>
          <w:szCs w:val="24"/>
        </w:rPr>
      </w:pPr>
      <w:r w:rsidRPr="002A5DC0">
        <w:rPr>
          <w:sz w:val="24"/>
          <w:szCs w:val="24"/>
        </w:rPr>
        <w:t xml:space="preserve">I will be explaining Network Intrusion Detection System and Why I would recommend placing it in PL.com’s network. A network intrusion detection system is a device or software used to monitor the network for malicious activity or policy violations. Any malicious activities are quickly flagged and recorded for the network administrator to take appropriate steps to eliminate the threats. The best place to put an intrusion detection system IDS would be </w:t>
      </w:r>
      <w:r w:rsidRPr="002A5DC0">
        <w:rPr>
          <w:sz w:val="24"/>
          <w:szCs w:val="24"/>
        </w:rPr>
        <w:lastRenderedPageBreak/>
        <w:t>behind the firewall. This is because IDS is an extra layer of security to ensure the integrity of system transactions and communication.</w:t>
      </w:r>
    </w:p>
    <w:p w14:paraId="7B8B86CA" w14:textId="77777777" w:rsidR="005B50A5" w:rsidRDefault="005B50A5" w:rsidP="001243D3">
      <w:pPr>
        <w:pStyle w:val="Heading2"/>
        <w:spacing w:before="0"/>
      </w:pPr>
      <w:bookmarkStart w:id="45" w:name="_Toc99194426"/>
      <w:r>
        <w:t>Lightweight Directory Access Protocol (LDAP)</w:t>
      </w:r>
      <w:bookmarkEnd w:id="45"/>
      <w:r>
        <w:t xml:space="preserve"> </w:t>
      </w:r>
    </w:p>
    <w:p w14:paraId="32BEE4D3" w14:textId="5690836C" w:rsidR="005B50A5" w:rsidRPr="002A5DC0" w:rsidRDefault="005B50A5" w:rsidP="00236E68">
      <w:pPr>
        <w:contextualSpacing/>
        <w:rPr>
          <w:sz w:val="24"/>
          <w:szCs w:val="24"/>
        </w:rPr>
      </w:pPr>
      <w:bookmarkStart w:id="46" w:name="_Hlk96525147"/>
      <w:r w:rsidRPr="002A5DC0">
        <w:rPr>
          <w:sz w:val="24"/>
          <w:szCs w:val="24"/>
        </w:rPr>
        <w:t xml:space="preserve">Lightweight Directory Access Protocol (LDAP) </w:t>
      </w:r>
      <w:bookmarkEnd w:id="46"/>
      <w:r w:rsidRPr="002A5DC0">
        <w:rPr>
          <w:sz w:val="24"/>
          <w:szCs w:val="24"/>
        </w:rPr>
        <w:t xml:space="preserve">is used to access a network directory and the port used by LDAP. The Lightweight Directory Access Protocol (LDAP) is a vendor-neutral application protocol used to maintain distributed directory information in an organized, easy-to-query manner. LDAP uses a relatively simple, string-based query to extract information from Active Directory. It can also store and extract usernames and passwords in Active Directory and share with connected devices or applications. The default port for LDAP is port 389. </w:t>
      </w:r>
    </w:p>
    <w:p w14:paraId="605D4CCA" w14:textId="3AFFFD23" w:rsidR="005B50A5" w:rsidRDefault="005B50A5" w:rsidP="001243D3">
      <w:pPr>
        <w:pStyle w:val="Heading2"/>
        <w:spacing w:before="0"/>
      </w:pPr>
      <w:bookmarkStart w:id="47" w:name="_Toc99194427"/>
      <w:r>
        <w:t xml:space="preserve">Encrypting the Communications in </w:t>
      </w:r>
      <w:r w:rsidR="00D4781D">
        <w:t>PL.com</w:t>
      </w:r>
      <w:bookmarkEnd w:id="47"/>
      <w:r>
        <w:t xml:space="preserve"> </w:t>
      </w:r>
    </w:p>
    <w:p w14:paraId="3C39E4F3" w14:textId="00D476AD" w:rsidR="009D39BE" w:rsidRPr="002A5DC0" w:rsidRDefault="009D39BE" w:rsidP="00236E68">
      <w:pPr>
        <w:rPr>
          <w:sz w:val="24"/>
          <w:szCs w:val="24"/>
        </w:rPr>
      </w:pPr>
      <w:r w:rsidRPr="002A5DC0">
        <w:rPr>
          <w:sz w:val="24"/>
          <w:szCs w:val="24"/>
        </w:rPr>
        <w:t xml:space="preserve">I will encrypt the communications in PL.com, the difference between public and private keys, and provide one example where PL.com could use digital certificates and describe why they would want to use </w:t>
      </w:r>
      <w:r w:rsidR="00735CCE" w:rsidRPr="002A5DC0">
        <w:rPr>
          <w:sz w:val="24"/>
          <w:szCs w:val="24"/>
        </w:rPr>
        <w:t>the</w:t>
      </w:r>
      <w:r w:rsidRPr="002A5DC0">
        <w:rPr>
          <w:sz w:val="24"/>
          <w:szCs w:val="24"/>
        </w:rPr>
        <w:t xml:space="preserve"> example. Encryption is data conversion from a readable format into an encoded format. Encrypted data can only be read or processed after it's been decrypted. Encryption is the basic building block of data security and ensures the originality of the content shared on the network. PromisedLand information shared is decrypted by the other device with the decrypting key. The private key is used to encrypt and decrypt the data and is shared between the sender and receiver of encrypted data. The public key is only used to encrypt data and is free to use, and the private key is kept secret only. The PromisedLand Domain would use Encrypting File System (EFS) to share information on the network. EFS generates certificates that the intended user can only decrypt on the network. Its further used to ensure an extra layer of security with information sharing on the network.   For example, when a file is shared for a group with limited access, the ES provides this security by ensuring that the intended users have access to the security file. If anyone other than the intended user tries to access such a file, it will be denied access to the file.</w:t>
      </w:r>
    </w:p>
    <w:p w14:paraId="21AA495E" w14:textId="29FFAA31" w:rsidR="005B50A5" w:rsidRDefault="005B50A5" w:rsidP="001243D3">
      <w:pPr>
        <w:pStyle w:val="Heading2"/>
        <w:spacing w:before="0"/>
      </w:pPr>
      <w:bookmarkStart w:id="48" w:name="_Toc99194428"/>
      <w:r>
        <w:lastRenderedPageBreak/>
        <w:t xml:space="preserve">Two Reasons why VPN are useful to </w:t>
      </w:r>
      <w:r w:rsidR="00D4781D">
        <w:t>PL.com</w:t>
      </w:r>
      <w:bookmarkEnd w:id="48"/>
      <w:r>
        <w:t xml:space="preserve"> </w:t>
      </w:r>
    </w:p>
    <w:p w14:paraId="1CCD6AF3" w14:textId="7A0A57C8" w:rsidR="005B50A5" w:rsidRPr="00B5234A" w:rsidRDefault="005B50A5" w:rsidP="00236E68">
      <w:pPr>
        <w:rPr>
          <w:sz w:val="24"/>
          <w:szCs w:val="24"/>
        </w:rPr>
      </w:pPr>
      <w:r w:rsidRPr="00B5234A">
        <w:rPr>
          <w:sz w:val="24"/>
          <w:szCs w:val="24"/>
        </w:rPr>
        <w:t xml:space="preserve">I </w:t>
      </w:r>
      <w:r w:rsidR="009D39BE" w:rsidRPr="00B5234A">
        <w:rPr>
          <w:sz w:val="24"/>
          <w:szCs w:val="24"/>
        </w:rPr>
        <w:t>will</w:t>
      </w:r>
      <w:r w:rsidRPr="00B5234A">
        <w:rPr>
          <w:sz w:val="24"/>
          <w:szCs w:val="24"/>
        </w:rPr>
        <w:t xml:space="preserve"> Identify two reasons why VPNs are useful to </w:t>
      </w:r>
      <w:r w:rsidR="00D4781D" w:rsidRPr="00B5234A">
        <w:rPr>
          <w:sz w:val="24"/>
          <w:szCs w:val="24"/>
        </w:rPr>
        <w:t>PL.com</w:t>
      </w:r>
      <w:r w:rsidRPr="00B5234A">
        <w:rPr>
          <w:sz w:val="24"/>
          <w:szCs w:val="24"/>
        </w:rPr>
        <w:t>.  VPN is a virtual private network that extends a private network across a public network. It enables users to send and receive data across shared or public networks is directly connected to the private network. the two main reason why VPN would be beneficial to PromisedLand are;</w:t>
      </w:r>
    </w:p>
    <w:p w14:paraId="0F8CB0EA" w14:textId="77777777" w:rsidR="005B50A5" w:rsidRPr="002A5DC0" w:rsidRDefault="005B50A5" w:rsidP="009A17E2">
      <w:pPr>
        <w:pStyle w:val="ListParagraph"/>
        <w:numPr>
          <w:ilvl w:val="0"/>
          <w:numId w:val="10"/>
        </w:numPr>
        <w:shd w:val="clear" w:color="auto" w:fill="FFFFFF"/>
        <w:spacing w:before="100" w:beforeAutospacing="1" w:after="100" w:afterAutospacing="1" w:line="240" w:lineRule="auto"/>
        <w:rPr>
          <w:sz w:val="24"/>
          <w:szCs w:val="24"/>
        </w:rPr>
      </w:pPr>
      <w:r w:rsidRPr="002A5DC0">
        <w:rPr>
          <w:sz w:val="24"/>
          <w:szCs w:val="24"/>
        </w:rPr>
        <w:t>VPN disguises user data traffic online and protects it from external access</w:t>
      </w:r>
    </w:p>
    <w:p w14:paraId="236BC32C" w14:textId="77777777" w:rsidR="005B50A5" w:rsidRPr="002A5DC0" w:rsidRDefault="005B50A5" w:rsidP="009A17E2">
      <w:pPr>
        <w:pStyle w:val="ListParagraph"/>
        <w:numPr>
          <w:ilvl w:val="0"/>
          <w:numId w:val="10"/>
        </w:numPr>
        <w:shd w:val="clear" w:color="auto" w:fill="FFFFFF"/>
        <w:spacing w:before="100" w:beforeAutospacing="1" w:after="100" w:afterAutospacing="1" w:line="240" w:lineRule="auto"/>
        <w:rPr>
          <w:sz w:val="24"/>
          <w:szCs w:val="24"/>
        </w:rPr>
      </w:pPr>
      <w:r w:rsidRPr="002A5DC0">
        <w:rPr>
          <w:sz w:val="24"/>
          <w:szCs w:val="24"/>
        </w:rPr>
        <w:t>VPN is a secure and private network connection through the public internet</w:t>
      </w:r>
    </w:p>
    <w:p w14:paraId="782B315E" w14:textId="77777777" w:rsidR="005B50A5" w:rsidRDefault="005B50A5" w:rsidP="001243D3">
      <w:pPr>
        <w:pStyle w:val="Heading2"/>
        <w:spacing w:before="0"/>
      </w:pPr>
      <w:bookmarkStart w:id="49" w:name="_Toc99194429"/>
      <w:r>
        <w:t>How VLAN secure data on a network</w:t>
      </w:r>
      <w:bookmarkEnd w:id="49"/>
    </w:p>
    <w:p w14:paraId="1062D7BA" w14:textId="77CA190C" w:rsidR="00781AF6" w:rsidRPr="00B5234A" w:rsidRDefault="00781AF6" w:rsidP="00236E68">
      <w:pPr>
        <w:rPr>
          <w:sz w:val="24"/>
          <w:szCs w:val="24"/>
        </w:rPr>
      </w:pPr>
      <w:r w:rsidRPr="00B5234A">
        <w:rPr>
          <w:sz w:val="24"/>
          <w:szCs w:val="24"/>
        </w:rPr>
        <w:t>I will be explaining how VLAN help to secure data on a network. VLANs limit the ability of any device to hear anything on other Virtual Local Area Networks. For example, VLANs are often used for virtual workgroups on a corporate network because they make it easier to place geographically-dispersed members together. VLAN creates the avenue for an administrator to assign each department VLANs, allowing only those within the VLAN to communicate with each other and does not allow an external machine on another network to hear the communication within the VLAN. VLAN helps limit the broadcast of messages within the same VLAN.</w:t>
      </w:r>
    </w:p>
    <w:p w14:paraId="4628E57C" w14:textId="7CE8D420"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0B1EC93D" w14:textId="560DE1E5"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6D9FF358" w14:textId="29D29AAE"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0F84C20E" w14:textId="496C2345"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5491EAD4" w14:textId="3802BE24"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5C452B84" w14:textId="0D21DD9C"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673F6B9B" w14:textId="21B93B04" w:rsidR="001243D3" w:rsidRDefault="001243D3"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5A19CF7C" w14:textId="22F24738" w:rsidR="00C47DC6" w:rsidRDefault="00C47DC6" w:rsidP="001243D3">
      <w:pPr>
        <w:shd w:val="clear" w:color="auto" w:fill="FFFFFF"/>
        <w:spacing w:after="100" w:afterAutospacing="1" w:line="240" w:lineRule="auto"/>
        <w:rPr>
          <w:rFonts w:ascii="Lato" w:eastAsia="Times New Roman" w:hAnsi="Lato" w:cs="Times New Roman"/>
          <w:color w:val="2D3B45"/>
          <w:sz w:val="24"/>
          <w:szCs w:val="24"/>
          <w:lang w:eastAsia="en-US"/>
        </w:rPr>
      </w:pPr>
    </w:p>
    <w:p w14:paraId="73BE00A6" w14:textId="0A9FF3B6" w:rsidR="00A81DF9" w:rsidRPr="005B50A5" w:rsidRDefault="00A81DF9" w:rsidP="005B50A5">
      <w:pPr>
        <w:keepNext/>
        <w:keepLines/>
        <w:spacing w:before="240" w:after="0"/>
        <w:outlineLvl w:val="1"/>
        <w:rPr>
          <w:rFonts w:asciiTheme="majorHAnsi" w:eastAsiaTheme="majorEastAsia" w:hAnsiTheme="majorHAnsi" w:cstheme="majorBidi"/>
          <w:b/>
          <w:bCs/>
          <w:color w:val="000000" w:themeColor="text1"/>
          <w:sz w:val="28"/>
        </w:rPr>
      </w:pPr>
      <w:bookmarkStart w:id="50" w:name="_Toc99194430"/>
      <w:r w:rsidRPr="005B50A5">
        <w:rPr>
          <w:rFonts w:asciiTheme="majorHAnsi" w:eastAsiaTheme="majorEastAsia" w:hAnsiTheme="majorHAnsi" w:cstheme="majorBidi"/>
          <w:b/>
          <w:bCs/>
          <w:color w:val="000000" w:themeColor="text1"/>
          <w:sz w:val="28"/>
        </w:rPr>
        <w:lastRenderedPageBreak/>
        <w:t>Physical Security Methods and Concepts</w:t>
      </w:r>
      <w:bookmarkEnd w:id="50"/>
    </w:p>
    <w:p w14:paraId="4278F830" w14:textId="77777777" w:rsidR="00E04002" w:rsidRPr="00B5234A" w:rsidRDefault="00E04002" w:rsidP="00236E68">
      <w:pPr>
        <w:rPr>
          <w:sz w:val="24"/>
          <w:szCs w:val="24"/>
        </w:rPr>
      </w:pPr>
      <w:r w:rsidRPr="00B5234A">
        <w:rPr>
          <w:sz w:val="24"/>
          <w:szCs w:val="24"/>
        </w:rPr>
        <w:t>The second aspect of the security protection it deals with is how to deal with the physical security features needed to ensure the safety of PromisedLand data centers. The security features needed to be addressed in this exercise include:</w:t>
      </w:r>
    </w:p>
    <w:p w14:paraId="35D61C16" w14:textId="77777777" w:rsidR="00E04002" w:rsidRPr="00B5234A" w:rsidRDefault="00E04002" w:rsidP="009A17E2">
      <w:pPr>
        <w:pStyle w:val="ListParagraph"/>
        <w:numPr>
          <w:ilvl w:val="0"/>
          <w:numId w:val="11"/>
        </w:numPr>
        <w:shd w:val="clear" w:color="auto" w:fill="FFFFFF"/>
        <w:spacing w:after="100" w:afterAutospacing="1" w:line="240" w:lineRule="auto"/>
        <w:rPr>
          <w:sz w:val="24"/>
          <w:szCs w:val="24"/>
        </w:rPr>
      </w:pPr>
      <w:r w:rsidRPr="00B5234A">
        <w:rPr>
          <w:sz w:val="24"/>
          <w:szCs w:val="24"/>
        </w:rPr>
        <w:t>Mantrap.</w:t>
      </w:r>
    </w:p>
    <w:p w14:paraId="720038E1" w14:textId="77777777" w:rsidR="00E04002" w:rsidRPr="00B5234A" w:rsidRDefault="00E04002" w:rsidP="009A17E2">
      <w:pPr>
        <w:pStyle w:val="ListParagraph"/>
        <w:numPr>
          <w:ilvl w:val="0"/>
          <w:numId w:val="11"/>
        </w:numPr>
        <w:shd w:val="clear" w:color="auto" w:fill="FFFFFF"/>
        <w:spacing w:after="100" w:afterAutospacing="1" w:line="240" w:lineRule="auto"/>
        <w:rPr>
          <w:sz w:val="24"/>
          <w:szCs w:val="24"/>
        </w:rPr>
      </w:pPr>
      <w:r w:rsidRPr="00B5234A">
        <w:rPr>
          <w:sz w:val="24"/>
          <w:szCs w:val="24"/>
        </w:rPr>
        <w:t>Environmental assessment with security.</w:t>
      </w:r>
    </w:p>
    <w:p w14:paraId="0D92F51F" w14:textId="77777777" w:rsidR="00E04002" w:rsidRPr="00B5234A" w:rsidRDefault="00E04002" w:rsidP="009A17E2">
      <w:pPr>
        <w:pStyle w:val="ListParagraph"/>
        <w:numPr>
          <w:ilvl w:val="0"/>
          <w:numId w:val="11"/>
        </w:numPr>
        <w:shd w:val="clear" w:color="auto" w:fill="FFFFFF"/>
        <w:spacing w:after="100" w:afterAutospacing="1" w:line="240" w:lineRule="auto"/>
        <w:rPr>
          <w:sz w:val="24"/>
          <w:szCs w:val="24"/>
        </w:rPr>
      </w:pPr>
      <w:r w:rsidRPr="00B5234A">
        <w:rPr>
          <w:sz w:val="24"/>
          <w:szCs w:val="24"/>
        </w:rPr>
        <w:t>Multi-factor authentication on one of my accounts.</w:t>
      </w:r>
    </w:p>
    <w:p w14:paraId="7743161E" w14:textId="59D25098" w:rsidR="00E04002" w:rsidRPr="00B5234A" w:rsidRDefault="00E04002" w:rsidP="00236E68">
      <w:pPr>
        <w:rPr>
          <w:sz w:val="24"/>
          <w:szCs w:val="24"/>
        </w:rPr>
      </w:pPr>
      <w:r w:rsidRPr="00B5234A">
        <w:rPr>
          <w:sz w:val="24"/>
          <w:szCs w:val="24"/>
        </w:rPr>
        <w:t>I have decided in addressing exercise in the following pattern which are;</w:t>
      </w:r>
    </w:p>
    <w:p w14:paraId="7C4267DB" w14:textId="77777777" w:rsidR="00C64B1E" w:rsidRDefault="00C64B1E" w:rsidP="00EF3991">
      <w:pPr>
        <w:pStyle w:val="Heading2"/>
      </w:pPr>
      <w:bookmarkStart w:id="51" w:name="_Toc99194431"/>
      <w:r>
        <w:t>PromisedLand implementing the use of a mantrap in their data centers</w:t>
      </w:r>
      <w:bookmarkEnd w:id="51"/>
      <w:r>
        <w:t xml:space="preserve"> </w:t>
      </w:r>
    </w:p>
    <w:p w14:paraId="2A384AC5" w14:textId="1A47C3D4" w:rsidR="008B2D84" w:rsidRPr="00B5234A" w:rsidRDefault="008B2D84" w:rsidP="00236E68">
      <w:pPr>
        <w:rPr>
          <w:sz w:val="24"/>
          <w:szCs w:val="24"/>
        </w:rPr>
      </w:pPr>
      <w:r w:rsidRPr="00B5234A">
        <w:rPr>
          <w:sz w:val="24"/>
          <w:szCs w:val="24"/>
        </w:rPr>
        <w:t xml:space="preserve">I envision PromisedLand implementing a mantrap in their data centers, and I will show images of a mantrap that clearly explains how mantrap works. Mantrap is a locking system that prevents one door from opening before another is closed. One top-rated application for a mantrap is in a clean room, where it is vital to control the flow of air in and out of the secured space. Mantrap works in the following manner; a person activates the access control (keypad, pushbutton switch, key switch, prox reader, etc.). The access control closes a contact on the mantrap relay for about 10 seconds depending on the configuration, telling it to unlock the first door for that amount of time. The person opens the door, changing the state of the door position switch, which tells the mantrap relay to keep the second door locked. When the first door closes, the door position switch on the first door returns to its original state, signaling the mantrap relay to release the second door. When the person opens the second door, it changes the state of the door position switch on the second door, which tells the mantrap relay to keep the first door locked. When the second door closes, and the door position switch on it returns to its original state, the mantrap relay relocks both doors. The data center is the powerhouse of information about any organization. Keeping the environment extremely secure would be an essential aspect of any organization. If PromisedLand </w:t>
      </w:r>
      <w:r w:rsidRPr="00B5234A">
        <w:rPr>
          <w:sz w:val="24"/>
          <w:szCs w:val="24"/>
        </w:rPr>
        <w:lastRenderedPageBreak/>
        <w:t>makes use of a mantrap helps to add additional physical security to limit access to its data center</w:t>
      </w:r>
    </w:p>
    <w:p w14:paraId="364ADEDD" w14:textId="53D941B6" w:rsidR="00C64B1E" w:rsidRDefault="00C64B1E" w:rsidP="00C64B1E">
      <w:r>
        <w:t xml:space="preserve"> </w:t>
      </w:r>
      <w:r>
        <w:rPr>
          <w:noProof/>
        </w:rPr>
        <w:drawing>
          <wp:inline distT="0" distB="0" distL="0" distR="0" wp14:anchorId="58F8D8F4" wp14:editId="680CC347">
            <wp:extent cx="5490953" cy="2991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0935" cy="2997356"/>
                    </a:xfrm>
                    <a:prstGeom prst="rect">
                      <a:avLst/>
                    </a:prstGeom>
                    <a:noFill/>
                  </pic:spPr>
                </pic:pic>
              </a:graphicData>
            </a:graphic>
          </wp:inline>
        </w:drawing>
      </w:r>
    </w:p>
    <w:p w14:paraId="295635F3" w14:textId="2184A6CA" w:rsidR="00116A09" w:rsidRPr="00B5234A" w:rsidRDefault="00116A09" w:rsidP="00236E68">
      <w:pPr>
        <w:rPr>
          <w:sz w:val="24"/>
          <w:szCs w:val="24"/>
        </w:rPr>
      </w:pPr>
      <w:r w:rsidRPr="00B5234A">
        <w:rPr>
          <w:sz w:val="24"/>
          <w:szCs w:val="24"/>
        </w:rPr>
        <w:t>I could use three physical security controls to protect PromisedLand Server from outside threats. I will be using industrial recognized physical security measures and the environment where my computer resides and identify three security controls that protect the PromisedLand server from outside threats. The three security controls I identified are as follows;</w:t>
      </w:r>
    </w:p>
    <w:p w14:paraId="489B66C2" w14:textId="77777777" w:rsidR="00C64B1E" w:rsidRDefault="00C64B1E" w:rsidP="00EF3991">
      <w:pPr>
        <w:pStyle w:val="Heading2"/>
      </w:pPr>
      <w:bookmarkStart w:id="52" w:name="_Toc99194432"/>
      <w:r>
        <w:t>1.</w:t>
      </w:r>
      <w:r>
        <w:tab/>
        <w:t>Closed-circuit television (CCTV) camera surveillance</w:t>
      </w:r>
      <w:bookmarkEnd w:id="52"/>
    </w:p>
    <w:p w14:paraId="691080AC" w14:textId="766E2B75" w:rsidR="00116A09" w:rsidRPr="00B5234A" w:rsidRDefault="00116A09" w:rsidP="00236E68">
      <w:pPr>
        <w:rPr>
          <w:sz w:val="24"/>
          <w:szCs w:val="24"/>
        </w:rPr>
      </w:pPr>
      <w:r w:rsidRPr="00B5234A">
        <w:rPr>
          <w:sz w:val="24"/>
          <w:szCs w:val="24"/>
        </w:rPr>
        <w:t>These days, most organizations and businesses use additional means of surveillance apart from human security. The CCTV cameras help to enhance the security apparatus established in an organization. The CCTV camera help to ensure physical security measures. They provide instant or periodic records of every activity in a secure location, and these records are used as evidence in law courts. They say pictures worth a thousand words, it is confirmed as the CCTV provide proof of actions or activity carried out. Its why it is one of the security measures I found effective in my current location.</w:t>
      </w:r>
    </w:p>
    <w:p w14:paraId="0B0E2BAF" w14:textId="77777777" w:rsidR="00C64B1E" w:rsidRDefault="00C64B1E" w:rsidP="00EF3991">
      <w:pPr>
        <w:pStyle w:val="Heading2"/>
      </w:pPr>
      <w:bookmarkStart w:id="53" w:name="_Toc99194433"/>
      <w:r>
        <w:lastRenderedPageBreak/>
        <w:t>2.</w:t>
      </w:r>
      <w:r>
        <w:tab/>
        <w:t>Uninterruptible power supply (UPS)</w:t>
      </w:r>
      <w:bookmarkEnd w:id="53"/>
    </w:p>
    <w:p w14:paraId="79F639A2" w14:textId="7DE14AB1" w:rsidR="00116A09" w:rsidRPr="00B5234A" w:rsidRDefault="00116A09" w:rsidP="00236E68">
      <w:pPr>
        <w:rPr>
          <w:sz w:val="24"/>
          <w:szCs w:val="24"/>
        </w:rPr>
      </w:pPr>
      <w:r w:rsidRPr="00B5234A">
        <w:rPr>
          <w:sz w:val="24"/>
          <w:szCs w:val="24"/>
        </w:rPr>
        <w:t>The other physical security measure I can identify within my environment is an uninterruptible power supply. Electricity is an essential component that makes most businesses operate, for example. Most apparatus depends on this essential factor to operate; failure in light would lead to the collapse of the entire operation of the business. With this in mind, most businesses put in structures that guarantee fail-proof to ensure safety and prevent data loss. The server provides services for other computers either remotely or locally, so the server is going off means that such services would not be available when the server goes off due to a power outage. With this in mind, this is a significant reason why UPS provides an alternative means to sustain the system until the power outage is fixed. Based on these facts, It’s the second essential security measure I found effective in my current location.</w:t>
      </w:r>
    </w:p>
    <w:p w14:paraId="797BD22A" w14:textId="77777777" w:rsidR="00C64B1E" w:rsidRDefault="00C64B1E" w:rsidP="00EF3991">
      <w:pPr>
        <w:pStyle w:val="Heading2"/>
      </w:pPr>
      <w:bookmarkStart w:id="54" w:name="_Toc99194434"/>
      <w:r>
        <w:t>3.</w:t>
      </w:r>
      <w:r>
        <w:tab/>
        <w:t>Cooling System</w:t>
      </w:r>
      <w:bookmarkEnd w:id="54"/>
      <w:r>
        <w:t xml:space="preserve"> </w:t>
      </w:r>
    </w:p>
    <w:p w14:paraId="01232638" w14:textId="5B276798" w:rsidR="000A360F" w:rsidRPr="00B5234A" w:rsidRDefault="000A360F" w:rsidP="00236E68">
      <w:pPr>
        <w:rPr>
          <w:sz w:val="24"/>
          <w:szCs w:val="24"/>
        </w:rPr>
      </w:pPr>
      <w:r w:rsidRPr="00B5234A">
        <w:rPr>
          <w:sz w:val="24"/>
          <w:szCs w:val="24"/>
        </w:rPr>
        <w:t>The cooling system is essential for system security, which often leads to system failure and data loss as most businesses and organizations find this effective in their data center. The server provides services in a resource center for another computer that uses its vast resources. Using these resources on the server, the server load increases, and the processor is used up. Thus, the heat that emanates from the server continues to grow. If this heat is not adequately managed, they pose a security issue to other users on the server due to system failure. Heat is a significant factor in any computer setup center as the proper cooling system provides smooth services and prevents data loss and system crashing.</w:t>
      </w:r>
    </w:p>
    <w:p w14:paraId="24A126B6" w14:textId="29C09EFA" w:rsidR="00C64B1E" w:rsidRDefault="00C64B1E" w:rsidP="00EF3991">
      <w:pPr>
        <w:pStyle w:val="Heading2"/>
      </w:pPr>
      <w:bookmarkStart w:id="55" w:name="_Toc99194435"/>
      <w:r>
        <w:t>Implement</w:t>
      </w:r>
      <w:r w:rsidR="00DD28C0">
        <w:t>ing</w:t>
      </w:r>
      <w:r>
        <w:t xml:space="preserve"> </w:t>
      </w:r>
      <w:r w:rsidR="00DD28C0">
        <w:t>an</w:t>
      </w:r>
      <w:r>
        <w:t xml:space="preserve"> additional multi-factor authentication on my personal accounts</w:t>
      </w:r>
      <w:bookmarkEnd w:id="55"/>
      <w:r>
        <w:t xml:space="preserve"> </w:t>
      </w:r>
    </w:p>
    <w:p w14:paraId="0EF25AC4" w14:textId="41BE7195" w:rsidR="004845C3" w:rsidRPr="00B5234A" w:rsidRDefault="004845C3" w:rsidP="00236E68">
      <w:pPr>
        <w:rPr>
          <w:sz w:val="24"/>
          <w:szCs w:val="24"/>
        </w:rPr>
      </w:pPr>
      <w:r w:rsidRPr="00B5234A">
        <w:rPr>
          <w:sz w:val="24"/>
          <w:szCs w:val="24"/>
        </w:rPr>
        <w:t xml:space="preserve">I will be implementing one additional multi-factor authentication on one of my accounts. To show how two-factor authentication can secure more of its staff activity through this authentication. (For example, </w:t>
      </w:r>
      <w:r w:rsidR="00735CCE" w:rsidRPr="00B5234A">
        <w:rPr>
          <w:sz w:val="24"/>
          <w:szCs w:val="24"/>
        </w:rPr>
        <w:t>the</w:t>
      </w:r>
      <w:r w:rsidRPr="00B5234A">
        <w:rPr>
          <w:sz w:val="24"/>
          <w:szCs w:val="24"/>
        </w:rPr>
        <w:t xml:space="preserve"> churchofjesuschrist.org, Gmail, or Apple account.) Two-factor authentication is an authentication mechanism to double-check account user identity is legitimate. Two-factor </w:t>
      </w:r>
      <w:r w:rsidRPr="00B5234A">
        <w:rPr>
          <w:sz w:val="24"/>
          <w:szCs w:val="24"/>
        </w:rPr>
        <w:lastRenderedPageBreak/>
        <w:t>authentication works are as follows; When a user wants to sign in to their account, the user is prompted to authenticate with a username and a password - the first verification layer. Two-factor authentication works as an extra step in the process, a second security layer that will re-confirm the user's identity is legitimate. Its purpose is to make attackers' life harder and reduce fraud risks.</w:t>
      </w:r>
    </w:p>
    <w:p w14:paraId="0BEBB065" w14:textId="57F32368" w:rsidR="00723AF4" w:rsidRPr="004A17E7" w:rsidRDefault="00723AF4" w:rsidP="004A17E7">
      <w:pPr>
        <w:pStyle w:val="Heading1"/>
      </w:pPr>
      <w:bookmarkStart w:id="56" w:name="_Server_Hardening"/>
      <w:bookmarkStart w:id="57" w:name="_Toc99194436"/>
      <w:bookmarkEnd w:id="56"/>
      <w:r w:rsidRPr="00723AF4">
        <w:lastRenderedPageBreak/>
        <w:t>Server Hardening</w:t>
      </w:r>
      <w:bookmarkEnd w:id="57"/>
    </w:p>
    <w:p w14:paraId="6A941474" w14:textId="77777777" w:rsidR="00B01D28" w:rsidRPr="00B5234A" w:rsidRDefault="00B01D28" w:rsidP="00B5234A">
      <w:pPr>
        <w:rPr>
          <w:sz w:val="24"/>
          <w:szCs w:val="24"/>
        </w:rPr>
      </w:pPr>
      <w:r w:rsidRPr="00B5234A">
        <w:rPr>
          <w:sz w:val="24"/>
          <w:szCs w:val="24"/>
        </w:rPr>
        <w:t>As a server (system) administrator, there would be a time to implement server hardening techniques. System hardening is a collection of tools, techniques, and best practices to reduce vulnerability in technology applications, systems, infrastructure, firmware, and other areas. System hardening aims to reduce security risk by eliminating potential attack vectors and condensing the system’s attack surface. In this aspect of the project, I will identify four server hardening techniques that PromisedLand can use on their physical and virtual servers to reduce potential risk or lead that makes the system vulnerable.</w:t>
      </w:r>
    </w:p>
    <w:p w14:paraId="70B78D57" w14:textId="77777777" w:rsidR="00CF0BBF" w:rsidRDefault="00CF0BBF" w:rsidP="00CF0BBF">
      <w:pPr>
        <w:rPr>
          <w:sz w:val="24"/>
          <w:szCs w:val="24"/>
        </w:rPr>
      </w:pPr>
      <w:r w:rsidRPr="00CF0BBF">
        <w:rPr>
          <w:sz w:val="24"/>
          <w:szCs w:val="24"/>
        </w:rPr>
        <w:t>Computer security is a situation of preventing and detecting unauthorized users of an organization's computer. We do this to prevent unauthorized access to the company's computer. Once a computer is infiltrated or accessed by unauthorized users, abuse is inevitable. Once they gain access to a computer, Malicious users exploit the machine until discovered.</w:t>
      </w:r>
    </w:p>
    <w:p w14:paraId="3F29D7C8" w14:textId="4770C5A6" w:rsidR="00CF0BBF" w:rsidRPr="00CF0BBF" w:rsidRDefault="00CF0BBF" w:rsidP="00CF0BBF">
      <w:pPr>
        <w:pStyle w:val="Heading2"/>
      </w:pPr>
      <w:bookmarkStart w:id="58" w:name="_Toc99194437"/>
      <w:r w:rsidRPr="00CF0BBF">
        <w:t xml:space="preserve">Disadvantages </w:t>
      </w:r>
      <w:r w:rsidR="00DD28C0">
        <w:t>of</w:t>
      </w:r>
      <w:r w:rsidRPr="00CF0BBF">
        <w:t xml:space="preserve"> computer security</w:t>
      </w:r>
      <w:r w:rsidR="00DD28C0">
        <w:t xml:space="preserve"> configuration</w:t>
      </w:r>
      <w:bookmarkEnd w:id="58"/>
    </w:p>
    <w:p w14:paraId="4347E4A7" w14:textId="77777777" w:rsidR="00CF0BBF" w:rsidRPr="00CF0BBF" w:rsidRDefault="00CF0BBF" w:rsidP="00CF0BBF">
      <w:pPr>
        <w:rPr>
          <w:b/>
          <w:bCs/>
          <w:sz w:val="24"/>
          <w:szCs w:val="24"/>
        </w:rPr>
      </w:pPr>
      <w:r w:rsidRPr="00CF0BBF">
        <w:rPr>
          <w:b/>
          <w:bCs/>
          <w:sz w:val="24"/>
          <w:szCs w:val="24"/>
        </w:rPr>
        <w:t>1.</w:t>
      </w:r>
      <w:r w:rsidRPr="00CF0BBF">
        <w:rPr>
          <w:b/>
          <w:bCs/>
          <w:sz w:val="24"/>
          <w:szCs w:val="24"/>
        </w:rPr>
        <w:tab/>
        <w:t>Firewalls can be difficult to configure correctly.</w:t>
      </w:r>
    </w:p>
    <w:p w14:paraId="381BC212" w14:textId="77777777" w:rsidR="00CF0BBF" w:rsidRPr="00CF0BBF" w:rsidRDefault="00CF0BBF" w:rsidP="00CF0BBF">
      <w:pPr>
        <w:rPr>
          <w:sz w:val="24"/>
          <w:szCs w:val="24"/>
        </w:rPr>
      </w:pPr>
      <w:r w:rsidRPr="00CF0BBF">
        <w:rPr>
          <w:sz w:val="24"/>
          <w:szCs w:val="24"/>
        </w:rPr>
        <w:t>One of the significant challenges in the security system is its configuration, as it defines the strength and vulnerability. Therefore, proper configuration must be ensured to achieve maximum security at the firewall level.</w:t>
      </w:r>
    </w:p>
    <w:p w14:paraId="1BF0F97E" w14:textId="77777777" w:rsidR="00CF0BBF" w:rsidRPr="00CF0BBF" w:rsidRDefault="00CF0BBF" w:rsidP="00CF0BBF">
      <w:pPr>
        <w:rPr>
          <w:b/>
          <w:bCs/>
          <w:sz w:val="24"/>
          <w:szCs w:val="24"/>
        </w:rPr>
      </w:pPr>
      <w:r w:rsidRPr="00CF0BBF">
        <w:rPr>
          <w:b/>
          <w:bCs/>
          <w:sz w:val="24"/>
          <w:szCs w:val="24"/>
        </w:rPr>
        <w:t>2.</w:t>
      </w:r>
      <w:r w:rsidRPr="00CF0BBF">
        <w:rPr>
          <w:b/>
          <w:bCs/>
          <w:sz w:val="24"/>
          <w:szCs w:val="24"/>
        </w:rPr>
        <w:tab/>
        <w:t>Incorrectly configured firewalls may block users from performing certain actions on the Internet, until the firewall configured correctly.</w:t>
      </w:r>
    </w:p>
    <w:p w14:paraId="06A01F28" w14:textId="77777777" w:rsidR="00CF0BBF" w:rsidRPr="00CF0BBF" w:rsidRDefault="00CF0BBF" w:rsidP="00CF0BBF">
      <w:pPr>
        <w:rPr>
          <w:sz w:val="24"/>
          <w:szCs w:val="24"/>
        </w:rPr>
      </w:pPr>
      <w:r w:rsidRPr="00CF0BBF">
        <w:rPr>
          <w:sz w:val="24"/>
          <w:szCs w:val="24"/>
        </w:rPr>
        <w:t>When there is a loophole in the firewall configuration, the whole system setup is vulnerable. A malicious hacker is looking for a system to gain access to the machine and compromise the security system.</w:t>
      </w:r>
    </w:p>
    <w:p w14:paraId="1BE35062" w14:textId="5908B02E" w:rsidR="00870D06" w:rsidRPr="00870D06" w:rsidRDefault="00CF0BBF" w:rsidP="00870D06">
      <w:pPr>
        <w:pStyle w:val="ListParagraph"/>
        <w:numPr>
          <w:ilvl w:val="0"/>
          <w:numId w:val="10"/>
        </w:numPr>
        <w:rPr>
          <w:b/>
          <w:bCs/>
          <w:sz w:val="24"/>
          <w:szCs w:val="24"/>
        </w:rPr>
      </w:pPr>
      <w:r w:rsidRPr="00870D06">
        <w:rPr>
          <w:b/>
          <w:bCs/>
          <w:sz w:val="24"/>
          <w:szCs w:val="24"/>
        </w:rPr>
        <w:t>Makes the system slower than before.</w:t>
      </w:r>
    </w:p>
    <w:p w14:paraId="0A3AD76D" w14:textId="50C475AD" w:rsidR="00CF0BBF" w:rsidRPr="00870D06" w:rsidRDefault="00CF0BBF" w:rsidP="00870D06">
      <w:pPr>
        <w:rPr>
          <w:b/>
          <w:bCs/>
          <w:sz w:val="24"/>
          <w:szCs w:val="24"/>
        </w:rPr>
      </w:pPr>
      <w:r w:rsidRPr="00870D06">
        <w:rPr>
          <w:sz w:val="24"/>
          <w:szCs w:val="24"/>
        </w:rPr>
        <w:t xml:space="preserve">The security system requires verification before they give access to users. So system delivering speed concerning the security level set for the whole machine. It's unfortunate that users hardly notice because computer systems </w:t>
      </w:r>
      <w:r w:rsidRPr="00870D06">
        <w:rPr>
          <w:sz w:val="24"/>
          <w:szCs w:val="24"/>
        </w:rPr>
        <w:lastRenderedPageBreak/>
        <w:t>do this at a relatively high speed that is hardly noticed unless it's being viewed through a network packet tracer.</w:t>
      </w:r>
    </w:p>
    <w:p w14:paraId="25FF5D27" w14:textId="77777777" w:rsidR="00CF0BBF" w:rsidRPr="00CF0BBF" w:rsidRDefault="00CF0BBF" w:rsidP="00CF0BBF">
      <w:pPr>
        <w:rPr>
          <w:b/>
          <w:bCs/>
          <w:sz w:val="24"/>
          <w:szCs w:val="24"/>
        </w:rPr>
      </w:pPr>
      <w:r w:rsidRPr="00CF0BBF">
        <w:rPr>
          <w:b/>
          <w:bCs/>
          <w:sz w:val="24"/>
          <w:szCs w:val="24"/>
        </w:rPr>
        <w:t>4.</w:t>
      </w:r>
      <w:r w:rsidRPr="00CF0BBF">
        <w:rPr>
          <w:b/>
          <w:bCs/>
          <w:sz w:val="24"/>
          <w:szCs w:val="24"/>
        </w:rPr>
        <w:tab/>
        <w:t>Need to keep updating the new software in order to keep security up to date.</w:t>
      </w:r>
    </w:p>
    <w:p w14:paraId="50A57397" w14:textId="77777777" w:rsidR="00CF0BBF" w:rsidRPr="00CF0BBF" w:rsidRDefault="00CF0BBF" w:rsidP="00CF0BBF">
      <w:pPr>
        <w:rPr>
          <w:sz w:val="24"/>
          <w:szCs w:val="24"/>
        </w:rPr>
      </w:pPr>
      <w:r w:rsidRPr="00CF0BBF">
        <w:rPr>
          <w:sz w:val="24"/>
          <w:szCs w:val="24"/>
        </w:rPr>
        <w:t xml:space="preserve">Hackers are developing new means of gaining access to an already existing system. Therefore, software developers are constantly building up their software security to meet the threats to their systems. </w:t>
      </w:r>
    </w:p>
    <w:p w14:paraId="7ED5A844" w14:textId="77777777" w:rsidR="00CF0BBF" w:rsidRPr="00CF0BBF" w:rsidRDefault="00CF0BBF" w:rsidP="00CF0BBF">
      <w:pPr>
        <w:rPr>
          <w:b/>
          <w:bCs/>
          <w:sz w:val="24"/>
          <w:szCs w:val="24"/>
        </w:rPr>
      </w:pPr>
      <w:r w:rsidRPr="00CF0BBF">
        <w:rPr>
          <w:b/>
          <w:bCs/>
          <w:sz w:val="24"/>
          <w:szCs w:val="24"/>
        </w:rPr>
        <w:t>5.</w:t>
      </w:r>
      <w:r w:rsidRPr="00CF0BBF">
        <w:rPr>
          <w:b/>
          <w:bCs/>
          <w:sz w:val="24"/>
          <w:szCs w:val="24"/>
        </w:rPr>
        <w:tab/>
        <w:t>Could be costly for average user.</w:t>
      </w:r>
    </w:p>
    <w:p w14:paraId="606BF2AC" w14:textId="65A52EB7" w:rsidR="00CF0BBF" w:rsidRDefault="00CF0BBF" w:rsidP="00CF0BBF">
      <w:pPr>
        <w:rPr>
          <w:sz w:val="24"/>
          <w:szCs w:val="24"/>
        </w:rPr>
      </w:pPr>
      <w:r w:rsidRPr="00CF0BBF">
        <w:rPr>
          <w:sz w:val="24"/>
          <w:szCs w:val="24"/>
        </w:rPr>
        <w:t>System security requires expertise to implement. Thus, there is a need to hire a professional, which is quite expensive for average business owners.</w:t>
      </w:r>
    </w:p>
    <w:p w14:paraId="7A3F35A8" w14:textId="61F3BC66" w:rsidR="00A9246C" w:rsidRPr="00CF0BBF" w:rsidRDefault="009D739F" w:rsidP="00A9246C">
      <w:pPr>
        <w:pStyle w:val="Heading2"/>
      </w:pPr>
      <w:bookmarkStart w:id="59" w:name="_Toc99194438"/>
      <w:r>
        <w:t xml:space="preserve">Implication of Services on </w:t>
      </w:r>
      <w:r w:rsidR="00A9246C" w:rsidRPr="00CF0BBF">
        <w:t>computer security</w:t>
      </w:r>
      <w:bookmarkEnd w:id="59"/>
    </w:p>
    <w:p w14:paraId="282F42DA" w14:textId="1ED5FE92" w:rsidR="00C86BAF" w:rsidRDefault="00B01D28" w:rsidP="00C86BAF">
      <w:r w:rsidRPr="00B5234A">
        <w:rPr>
          <w:sz w:val="24"/>
          <w:szCs w:val="24"/>
        </w:rPr>
        <w:t>Services run in the background without a user interface and enable system features (such as printing, networking, remote access, File Explorer, Windows Search, updates, etc.) and apps to operate as intended. These running programs if they are not monitored or in used, som</w:t>
      </w:r>
      <w:r w:rsidR="002661DC">
        <w:rPr>
          <w:sz w:val="24"/>
          <w:szCs w:val="24"/>
        </w:rPr>
        <w:t>e m</w:t>
      </w:r>
      <w:r w:rsidRPr="00B5234A">
        <w:rPr>
          <w:sz w:val="24"/>
          <w:szCs w:val="24"/>
        </w:rPr>
        <w:t xml:space="preserve">ay even open ports which could </w:t>
      </w:r>
      <w:r w:rsidR="002661DC">
        <w:rPr>
          <w:sz w:val="24"/>
          <w:szCs w:val="24"/>
        </w:rPr>
        <w:t>lead</w:t>
      </w:r>
      <w:r w:rsidRPr="00B5234A">
        <w:rPr>
          <w:sz w:val="24"/>
          <w:szCs w:val="24"/>
        </w:rPr>
        <w:t xml:space="preserve"> </w:t>
      </w:r>
      <w:r w:rsidR="002661DC">
        <w:rPr>
          <w:sz w:val="24"/>
          <w:szCs w:val="24"/>
        </w:rPr>
        <w:t xml:space="preserve">system vulnerability. I will be using the </w:t>
      </w:r>
      <w:r w:rsidR="002661DC" w:rsidRPr="002661DC">
        <w:rPr>
          <w:sz w:val="24"/>
          <w:szCs w:val="24"/>
        </w:rPr>
        <w:t>Disabling System Services on Windows Servers and disable the following services on the Windows virtual server:</w:t>
      </w:r>
      <w:r w:rsidR="002661DC">
        <w:rPr>
          <w:sz w:val="24"/>
          <w:szCs w:val="24"/>
        </w:rPr>
        <w:t xml:space="preserve"> </w:t>
      </w:r>
      <w:r w:rsidRPr="00B5234A">
        <w:rPr>
          <w:sz w:val="24"/>
          <w:szCs w:val="24"/>
        </w:rPr>
        <w:t xml:space="preserve"> </w:t>
      </w:r>
      <w:r w:rsidR="00C86BAF">
        <w:t xml:space="preserve"> </w:t>
      </w:r>
    </w:p>
    <w:p w14:paraId="38245BBE" w14:textId="73A63355" w:rsidR="00C86BAF" w:rsidRPr="002A5DC0" w:rsidRDefault="00C86BAF" w:rsidP="009A17E2">
      <w:pPr>
        <w:pStyle w:val="ListParagraph"/>
        <w:numPr>
          <w:ilvl w:val="0"/>
          <w:numId w:val="20"/>
        </w:numPr>
        <w:rPr>
          <w:sz w:val="24"/>
          <w:szCs w:val="24"/>
        </w:rPr>
      </w:pPr>
      <w:r w:rsidRPr="00A9246C">
        <w:rPr>
          <w:b/>
          <w:bCs/>
          <w:sz w:val="24"/>
          <w:szCs w:val="24"/>
        </w:rPr>
        <w:t>Bluetooth Support Service</w:t>
      </w:r>
      <w:r w:rsidR="00DC0AC0" w:rsidRPr="002A5DC0">
        <w:rPr>
          <w:sz w:val="24"/>
          <w:szCs w:val="24"/>
        </w:rPr>
        <w:t>: The Bluetooth service supports discovery and association of remote Bluetooth devices. Stopping or disabling this service may cause already installed Bluetooth devices to fail to operate properly and prevent new devices from being discovered or associated.</w:t>
      </w:r>
    </w:p>
    <w:p w14:paraId="4D52B949" w14:textId="77777777" w:rsidR="002A5DC0" w:rsidRDefault="002A5DC0" w:rsidP="002A5DC0">
      <w:pPr>
        <w:pStyle w:val="ListParagraph"/>
        <w:rPr>
          <w:sz w:val="24"/>
          <w:szCs w:val="24"/>
        </w:rPr>
      </w:pPr>
    </w:p>
    <w:p w14:paraId="65E06ADA" w14:textId="4B641DE0" w:rsidR="00C86BAF" w:rsidRPr="002A5DC0" w:rsidRDefault="00C86BAF" w:rsidP="009A17E2">
      <w:pPr>
        <w:pStyle w:val="ListParagraph"/>
        <w:numPr>
          <w:ilvl w:val="0"/>
          <w:numId w:val="20"/>
        </w:numPr>
        <w:rPr>
          <w:sz w:val="24"/>
          <w:szCs w:val="24"/>
        </w:rPr>
      </w:pPr>
      <w:r w:rsidRPr="00A9246C">
        <w:rPr>
          <w:b/>
          <w:bCs/>
          <w:sz w:val="24"/>
          <w:szCs w:val="24"/>
        </w:rPr>
        <w:t>CDPUserSvc</w:t>
      </w:r>
      <w:r w:rsidR="00DC0AC0" w:rsidRPr="00A9246C">
        <w:rPr>
          <w:b/>
          <w:bCs/>
          <w:sz w:val="24"/>
          <w:szCs w:val="24"/>
        </w:rPr>
        <w:t>:</w:t>
      </w:r>
      <w:r w:rsidR="00DC0AC0" w:rsidRPr="002A5DC0">
        <w:rPr>
          <w:sz w:val="24"/>
          <w:szCs w:val="24"/>
        </w:rPr>
        <w:t xml:space="preserve"> It's used to make a connection with Bluetooth devices easier. It is a new service that has only been found in Windows 10</w:t>
      </w:r>
      <w:r w:rsidR="00A9246C">
        <w:rPr>
          <w:sz w:val="24"/>
          <w:szCs w:val="24"/>
        </w:rPr>
        <w:t xml:space="preserve">, </w:t>
      </w:r>
      <w:r w:rsidR="00A9246C" w:rsidRPr="00A9246C">
        <w:rPr>
          <w:sz w:val="24"/>
          <w:szCs w:val="24"/>
        </w:rPr>
        <w:t xml:space="preserve">it's advised to disable the process by modifying </w:t>
      </w:r>
      <w:r w:rsidR="00A9246C">
        <w:rPr>
          <w:sz w:val="24"/>
          <w:szCs w:val="24"/>
        </w:rPr>
        <w:t>users</w:t>
      </w:r>
      <w:r w:rsidR="00A9246C" w:rsidRPr="00A9246C">
        <w:rPr>
          <w:sz w:val="24"/>
          <w:szCs w:val="24"/>
        </w:rPr>
        <w:t xml:space="preserve"> registry.</w:t>
      </w:r>
    </w:p>
    <w:p w14:paraId="25133BA6" w14:textId="77777777" w:rsidR="002A5DC0" w:rsidRPr="002A5DC0" w:rsidRDefault="002A5DC0" w:rsidP="002A5DC0">
      <w:pPr>
        <w:pStyle w:val="ListParagraph"/>
      </w:pPr>
    </w:p>
    <w:p w14:paraId="6D701D6F" w14:textId="20DD30AA" w:rsidR="00C86BAF" w:rsidRPr="002661DC" w:rsidRDefault="00C86BAF" w:rsidP="009A17E2">
      <w:pPr>
        <w:pStyle w:val="ListParagraph"/>
        <w:numPr>
          <w:ilvl w:val="0"/>
          <w:numId w:val="20"/>
        </w:numPr>
      </w:pPr>
      <w:r w:rsidRPr="00A9246C">
        <w:rPr>
          <w:b/>
          <w:bCs/>
          <w:sz w:val="24"/>
          <w:szCs w:val="24"/>
        </w:rPr>
        <w:t>DmwAppUshSvc</w:t>
      </w:r>
      <w:r w:rsidR="00DC0AC0" w:rsidRPr="00A9246C">
        <w:rPr>
          <w:b/>
          <w:bCs/>
          <w:sz w:val="24"/>
          <w:szCs w:val="24"/>
        </w:rPr>
        <w:t>:</w:t>
      </w:r>
      <w:r w:rsidR="00DC0AC0" w:rsidRPr="002A5DC0">
        <w:rPr>
          <w:sz w:val="24"/>
          <w:szCs w:val="24"/>
        </w:rPr>
        <w:t xml:space="preserve"> Its display name is "Device Management </w:t>
      </w:r>
      <w:r w:rsidR="002A5DC0" w:rsidRPr="002A5DC0">
        <w:rPr>
          <w:sz w:val="24"/>
          <w:szCs w:val="24"/>
        </w:rPr>
        <w:t xml:space="preserve">Application Protocol (WAP) Push message Routing Service." Its Description is: </w:t>
      </w:r>
      <w:r w:rsidR="002A5DC0" w:rsidRPr="002A5DC0">
        <w:rPr>
          <w:sz w:val="24"/>
          <w:szCs w:val="24"/>
        </w:rPr>
        <w:lastRenderedPageBreak/>
        <w:t>Routes Wireless Application Protocol (WAP) Push messages received by the device and synchronizes Device Management sessions.</w:t>
      </w:r>
      <w:r w:rsidR="002661DC">
        <w:rPr>
          <w:sz w:val="24"/>
          <w:szCs w:val="24"/>
        </w:rPr>
        <w:t xml:space="preserve"> </w:t>
      </w:r>
    </w:p>
    <w:p w14:paraId="217D3C97" w14:textId="77777777" w:rsidR="002661DC" w:rsidRPr="002661DC" w:rsidRDefault="002661DC" w:rsidP="002661DC">
      <w:pPr>
        <w:pStyle w:val="ListParagraph"/>
      </w:pPr>
    </w:p>
    <w:p w14:paraId="37032B2E" w14:textId="2199B9E5" w:rsidR="00E6006D" w:rsidRPr="002A5DC0" w:rsidRDefault="00C86BAF" w:rsidP="009A17E2">
      <w:pPr>
        <w:pStyle w:val="ListParagraph"/>
        <w:numPr>
          <w:ilvl w:val="0"/>
          <w:numId w:val="20"/>
        </w:numPr>
      </w:pPr>
      <w:r w:rsidRPr="00A9246C">
        <w:rPr>
          <w:b/>
          <w:bCs/>
          <w:sz w:val="24"/>
          <w:szCs w:val="24"/>
        </w:rPr>
        <w:t>Download Maps Manager</w:t>
      </w:r>
      <w:r w:rsidR="00DC0AC0" w:rsidRPr="002A5DC0">
        <w:rPr>
          <w:sz w:val="24"/>
          <w:szCs w:val="24"/>
        </w:rPr>
        <w:t>: Windows service for application access to downloaded maps. This service is started on-demand by application accessing downloaded maps. Disabling this service will prevent apps from accessing maps.</w:t>
      </w:r>
    </w:p>
    <w:p w14:paraId="3191811B" w14:textId="77777777" w:rsidR="002A5DC0" w:rsidRDefault="002A5DC0" w:rsidP="002A5DC0">
      <w:pPr>
        <w:pStyle w:val="ListParagraph"/>
      </w:pPr>
    </w:p>
    <w:p w14:paraId="5BBDD4D8" w14:textId="7ACBD1B4" w:rsidR="002A5DC0" w:rsidRPr="002A5DC0" w:rsidRDefault="00C86BAF" w:rsidP="009A17E2">
      <w:pPr>
        <w:pStyle w:val="ListParagraph"/>
        <w:numPr>
          <w:ilvl w:val="0"/>
          <w:numId w:val="20"/>
        </w:numPr>
      </w:pPr>
      <w:r w:rsidRPr="00A9246C">
        <w:rPr>
          <w:b/>
          <w:bCs/>
          <w:sz w:val="24"/>
          <w:szCs w:val="24"/>
        </w:rPr>
        <w:t>Geolocation Service</w:t>
      </w:r>
      <w:r w:rsidR="00DC0AC0" w:rsidRPr="002A5DC0">
        <w:rPr>
          <w:sz w:val="24"/>
          <w:szCs w:val="24"/>
        </w:rPr>
        <w:t>: Geolocation marketing determines the location of a computer, phone, or other network-based devices. This inferred location is based on geographical measurements of latitude and longitude to narrow down the location to city, zip code, street, and even address.</w:t>
      </w:r>
    </w:p>
    <w:p w14:paraId="7838D0A3" w14:textId="77777777" w:rsidR="002A5DC0" w:rsidRDefault="002A5DC0" w:rsidP="002A5DC0">
      <w:pPr>
        <w:pStyle w:val="ListParagraph"/>
      </w:pPr>
    </w:p>
    <w:p w14:paraId="7BD2F9F9" w14:textId="0FE4EDFA" w:rsidR="002A5DC0" w:rsidRPr="002A5DC0" w:rsidRDefault="00C86BAF" w:rsidP="009A17E2">
      <w:pPr>
        <w:pStyle w:val="ListParagraph"/>
        <w:numPr>
          <w:ilvl w:val="0"/>
          <w:numId w:val="20"/>
        </w:numPr>
      </w:pPr>
      <w:r w:rsidRPr="00A9246C">
        <w:rPr>
          <w:b/>
          <w:bCs/>
          <w:sz w:val="24"/>
          <w:szCs w:val="24"/>
        </w:rPr>
        <w:t>Internet Connection Sharing (ICS</w:t>
      </w:r>
      <w:r w:rsidRPr="002A5DC0">
        <w:rPr>
          <w:sz w:val="24"/>
          <w:szCs w:val="24"/>
        </w:rPr>
        <w:t>)</w:t>
      </w:r>
      <w:r w:rsidR="001251F6" w:rsidRPr="002A5DC0">
        <w:rPr>
          <w:sz w:val="24"/>
          <w:szCs w:val="24"/>
        </w:rPr>
        <w:t>: Internet Connection Sharing (ICS) is a feature that allows a device with internet access to act as a host or access point for other devices to connect to the web.</w:t>
      </w:r>
    </w:p>
    <w:p w14:paraId="5C8A3728" w14:textId="77777777" w:rsidR="002A5DC0" w:rsidRDefault="002A5DC0" w:rsidP="002A5DC0">
      <w:pPr>
        <w:pStyle w:val="ListParagraph"/>
      </w:pPr>
    </w:p>
    <w:p w14:paraId="7560ACC4" w14:textId="5EDA13C4" w:rsidR="00C86BAF" w:rsidRPr="002A5DC0" w:rsidRDefault="00C86BAF" w:rsidP="009A17E2">
      <w:pPr>
        <w:pStyle w:val="ListParagraph"/>
        <w:numPr>
          <w:ilvl w:val="0"/>
          <w:numId w:val="20"/>
        </w:numPr>
        <w:rPr>
          <w:sz w:val="24"/>
          <w:szCs w:val="24"/>
        </w:rPr>
      </w:pPr>
      <w:r w:rsidRPr="00A9246C">
        <w:rPr>
          <w:b/>
          <w:bCs/>
          <w:sz w:val="24"/>
          <w:szCs w:val="24"/>
        </w:rPr>
        <w:t>Link-Layer Topology Discovery Mapper</w:t>
      </w:r>
      <w:r w:rsidR="001251F6" w:rsidRPr="002A5DC0">
        <w:rPr>
          <w:sz w:val="24"/>
          <w:szCs w:val="24"/>
        </w:rPr>
        <w:t>: Link-Layer Topology Discovery Mapper I/O Driver. Used to discover other computers connected to your local network. Link Layer Topology Responder. Used to identify your computer to other computers connected to your local network.</w:t>
      </w:r>
    </w:p>
    <w:p w14:paraId="56DFD281" w14:textId="77777777" w:rsidR="00FF76D3" w:rsidRDefault="00FF76D3" w:rsidP="00FF76D3">
      <w:pPr>
        <w:pStyle w:val="Heading2"/>
      </w:pPr>
      <w:bookmarkStart w:id="60" w:name="_Toc99194439"/>
      <w:r>
        <w:t>P</w:t>
      </w:r>
      <w:r w:rsidRPr="00F31891">
        <w:t xml:space="preserve">orts in use by programs on </w:t>
      </w:r>
      <w:r>
        <w:t xml:space="preserve">the </w:t>
      </w:r>
      <w:r w:rsidRPr="00F31891">
        <w:t>Windows Server</w:t>
      </w:r>
      <w:bookmarkEnd w:id="60"/>
    </w:p>
    <w:p w14:paraId="639B82D1" w14:textId="3A7F753C" w:rsidR="00FF76D3" w:rsidRDefault="00FF76D3" w:rsidP="00FF76D3">
      <w:pPr>
        <w:rPr>
          <w:sz w:val="24"/>
          <w:szCs w:val="24"/>
        </w:rPr>
      </w:pPr>
      <w:r w:rsidRPr="00F31891">
        <w:rPr>
          <w:sz w:val="24"/>
          <w:szCs w:val="24"/>
        </w:rPr>
        <w:t>The following ports are used by the server and the application by default since non-Microsoft application applications are yet to be installed on the server.</w:t>
      </w:r>
    </w:p>
    <w:p w14:paraId="46C15B8F" w14:textId="246FD7A0" w:rsidR="00FF76D3" w:rsidRPr="00FF76D3" w:rsidRDefault="00FF76D3" w:rsidP="00FF76D3">
      <w:pPr>
        <w:pStyle w:val="Heading2"/>
      </w:pPr>
      <w:bookmarkStart w:id="61" w:name="_Toc99194440"/>
      <w:r w:rsidRPr="00FF76D3">
        <w:lastRenderedPageBreak/>
        <w:t>Using Tasklist command</w:t>
      </w:r>
      <w:bookmarkEnd w:id="61"/>
    </w:p>
    <w:p w14:paraId="5FF6719A" w14:textId="77777777" w:rsidR="00FF76D3" w:rsidRPr="00F31891" w:rsidRDefault="00FF76D3" w:rsidP="00FF76D3">
      <w:pPr>
        <w:rPr>
          <w:sz w:val="24"/>
          <w:szCs w:val="24"/>
        </w:rPr>
      </w:pPr>
      <w:r w:rsidRPr="00FF76D3">
        <w:rPr>
          <w:noProof/>
          <w:sz w:val="24"/>
          <w:szCs w:val="24"/>
        </w:rPr>
        <w:drawing>
          <wp:inline distT="0" distB="0" distL="0" distR="0" wp14:anchorId="681D827D" wp14:editId="4F23D877">
            <wp:extent cx="5349240" cy="29394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9240" cy="2939415"/>
                    </a:xfrm>
                    <a:prstGeom prst="rect">
                      <a:avLst/>
                    </a:prstGeom>
                  </pic:spPr>
                </pic:pic>
              </a:graphicData>
            </a:graphic>
          </wp:inline>
        </w:drawing>
      </w:r>
    </w:p>
    <w:p w14:paraId="1800C266" w14:textId="1DF7ABA7" w:rsidR="00FF76D3" w:rsidRPr="00FF76D3" w:rsidRDefault="00FF76D3" w:rsidP="00FF76D3">
      <w:pPr>
        <w:pStyle w:val="Heading2"/>
      </w:pPr>
      <w:bookmarkStart w:id="62" w:name="_Toc99194441"/>
      <w:r w:rsidRPr="00FF76D3">
        <w:t xml:space="preserve">Using </w:t>
      </w:r>
      <w:r>
        <w:t>Netstat</w:t>
      </w:r>
      <w:r w:rsidRPr="00FF76D3">
        <w:t xml:space="preserve"> command</w:t>
      </w:r>
      <w:bookmarkEnd w:id="62"/>
    </w:p>
    <w:p w14:paraId="0C710D72" w14:textId="1C9F99E6" w:rsidR="00FF76D3" w:rsidRPr="00A529D3" w:rsidRDefault="00032209" w:rsidP="00FF76D3">
      <w:pPr>
        <w:rPr>
          <w:sz w:val="24"/>
          <w:szCs w:val="24"/>
        </w:rPr>
      </w:pPr>
      <w:r w:rsidRPr="00032209">
        <w:rPr>
          <w:noProof/>
          <w:sz w:val="24"/>
          <w:szCs w:val="24"/>
        </w:rPr>
        <w:drawing>
          <wp:inline distT="0" distB="0" distL="0" distR="0" wp14:anchorId="31DFDA8E" wp14:editId="4DAFFDB9">
            <wp:extent cx="5349240" cy="2892425"/>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9240" cy="2892425"/>
                    </a:xfrm>
                    <a:prstGeom prst="rect">
                      <a:avLst/>
                    </a:prstGeom>
                  </pic:spPr>
                </pic:pic>
              </a:graphicData>
            </a:graphic>
          </wp:inline>
        </w:drawing>
      </w:r>
    </w:p>
    <w:p w14:paraId="44DD1770" w14:textId="51911B6F" w:rsidR="00723AF4" w:rsidRDefault="00C86BAF" w:rsidP="00E01C47">
      <w:pPr>
        <w:pStyle w:val="Heading2"/>
      </w:pPr>
      <w:bookmarkStart w:id="63" w:name="_Toc99194442"/>
      <w:r>
        <w:t>Anti-malware software is installed by default on a Windows Server?</w:t>
      </w:r>
      <w:bookmarkEnd w:id="63"/>
      <w:r>
        <w:t xml:space="preserve"> </w:t>
      </w:r>
    </w:p>
    <w:p w14:paraId="2C32E714" w14:textId="68EB240F" w:rsidR="00AC3232" w:rsidRDefault="007D3B5F" w:rsidP="00C86BAF">
      <w:pPr>
        <w:rPr>
          <w:sz w:val="24"/>
          <w:szCs w:val="24"/>
        </w:rPr>
      </w:pPr>
      <w:r w:rsidRPr="00A529D3">
        <w:rPr>
          <w:sz w:val="24"/>
          <w:szCs w:val="24"/>
        </w:rPr>
        <w:t xml:space="preserve">Microsoft Defender Antivirus is free and included in Windows, always on and working to protect PC against malware. Hackers and scammers sometimes </w:t>
      </w:r>
      <w:r w:rsidRPr="00A529D3">
        <w:rPr>
          <w:sz w:val="24"/>
          <w:szCs w:val="24"/>
        </w:rPr>
        <w:lastRenderedPageBreak/>
        <w:t xml:space="preserve">use fake antimalware software to trick you into installing viruses or malware on your computer. Microsoft Defender Antivirus is free and included in Windows, always on and working to protect your PC against malware. Hackers and scammers sometimes use fake antimalware software to trick you into installing viruses or malware on your computer. </w:t>
      </w:r>
    </w:p>
    <w:p w14:paraId="2AF313F2" w14:textId="0D9DA834" w:rsidR="00F31891" w:rsidRDefault="005D3B7E" w:rsidP="00C86BAF">
      <w:pPr>
        <w:rPr>
          <w:sz w:val="24"/>
          <w:szCs w:val="24"/>
        </w:rPr>
      </w:pPr>
      <w:r w:rsidRPr="005D3B7E">
        <w:rPr>
          <w:sz w:val="24"/>
          <w:szCs w:val="24"/>
        </w:rPr>
        <w:t>Nobody will like to use a vulnerable system as it breaks its integrity for further use unless the security issues are addressed first. It is one of the reasons why security is an essential aspect of every organization, as it is responsible for business integrity and checks. There is a need for maximum security measures to reduce the risk of security floors. Security hardening does not ensure total security but reduces the risk of making the system vulnerable.</w:t>
      </w:r>
    </w:p>
    <w:p w14:paraId="1D97A20C" w14:textId="273DF79E" w:rsidR="00C64B1E" w:rsidRDefault="00723AF4" w:rsidP="00C64B1E">
      <w:pPr>
        <w:pStyle w:val="Heading1"/>
      </w:pPr>
      <w:bookmarkStart w:id="64" w:name="_Users_and_Groups"/>
      <w:bookmarkStart w:id="65" w:name="_Disaster_Recovery"/>
      <w:bookmarkStart w:id="66" w:name="_Toc99194443"/>
      <w:bookmarkEnd w:id="64"/>
      <w:bookmarkEnd w:id="65"/>
      <w:r w:rsidRPr="00723AF4">
        <w:lastRenderedPageBreak/>
        <w:t>Disaster Recovery</w:t>
      </w:r>
      <w:bookmarkEnd w:id="66"/>
    </w:p>
    <w:p w14:paraId="17E8824B" w14:textId="2EBC8F58" w:rsidR="008F0345" w:rsidRDefault="007E51E5" w:rsidP="00735EB5">
      <w:pPr>
        <w:rPr>
          <w:sz w:val="24"/>
          <w:szCs w:val="24"/>
        </w:rPr>
      </w:pPr>
      <w:r w:rsidRPr="00CF3C53">
        <w:rPr>
          <w:sz w:val="24"/>
          <w:szCs w:val="24"/>
        </w:rPr>
        <w:t xml:space="preserve">A disaster recovery plan is a documented process or set of procedures to recover and protect a business IT infrastructure in the event of a disaster. Such a plan, ordinarily documented in written form, specifies the procedures an organization is to follow in the event of a disaster. It is a comprehensive statement of consistent actions to be taken before, during, and after a disaster. Given organizations' increasing dependency on information technology to run their operations, a disaster recovery plan (sometimes erroneously called a continuity of operations plan) is increasingly associated with the recovery of information technology data, assets, and facilities. </w:t>
      </w:r>
      <w:r w:rsidR="008F0345">
        <w:rPr>
          <w:sz w:val="24"/>
          <w:szCs w:val="24"/>
        </w:rPr>
        <w:t xml:space="preserve"> The DRP I will be discussinbg at this aspects include the following;</w:t>
      </w:r>
    </w:p>
    <w:p w14:paraId="3554D3B8" w14:textId="123AF1B9" w:rsidR="008F0345" w:rsidRPr="008F0345" w:rsidRDefault="008F0345" w:rsidP="008F0345">
      <w:pPr>
        <w:pStyle w:val="ListParagraph"/>
        <w:numPr>
          <w:ilvl w:val="2"/>
          <w:numId w:val="29"/>
        </w:numPr>
        <w:rPr>
          <w:sz w:val="24"/>
          <w:szCs w:val="24"/>
        </w:rPr>
      </w:pPr>
      <w:r w:rsidRPr="008F0345">
        <w:rPr>
          <w:sz w:val="24"/>
          <w:szCs w:val="24"/>
        </w:rPr>
        <w:t>HIGH-LEVEL OUTLINE OF DISASTER RECOVERY PLAN</w:t>
      </w:r>
    </w:p>
    <w:p w14:paraId="124B041A" w14:textId="4778D889" w:rsidR="008F0345" w:rsidRPr="008F0345" w:rsidRDefault="008F0345" w:rsidP="008F0345">
      <w:pPr>
        <w:pStyle w:val="ListParagraph"/>
        <w:numPr>
          <w:ilvl w:val="2"/>
          <w:numId w:val="29"/>
        </w:numPr>
        <w:rPr>
          <w:sz w:val="24"/>
          <w:szCs w:val="24"/>
        </w:rPr>
      </w:pPr>
      <w:r w:rsidRPr="008F0345">
        <w:rPr>
          <w:sz w:val="24"/>
          <w:szCs w:val="24"/>
        </w:rPr>
        <w:t>KEY PERSONNEL AND CONTACT INFORMATION</w:t>
      </w:r>
    </w:p>
    <w:p w14:paraId="62E90D25" w14:textId="0F116007" w:rsidR="008F0345" w:rsidRPr="008F0345" w:rsidRDefault="008F0345" w:rsidP="008F0345">
      <w:pPr>
        <w:pStyle w:val="ListParagraph"/>
        <w:numPr>
          <w:ilvl w:val="2"/>
          <w:numId w:val="29"/>
        </w:numPr>
        <w:rPr>
          <w:sz w:val="24"/>
          <w:szCs w:val="24"/>
        </w:rPr>
      </w:pPr>
      <w:r w:rsidRPr="008F0345">
        <w:rPr>
          <w:sz w:val="24"/>
          <w:szCs w:val="24"/>
        </w:rPr>
        <w:t>INFORMATION SERVICES BACKUP PROCEDURES</w:t>
      </w:r>
    </w:p>
    <w:p w14:paraId="21AA2B05" w14:textId="67D39EF9" w:rsidR="008F0345" w:rsidRPr="008F0345" w:rsidRDefault="008F0345" w:rsidP="008F0345">
      <w:pPr>
        <w:pStyle w:val="ListParagraph"/>
        <w:numPr>
          <w:ilvl w:val="2"/>
          <w:numId w:val="29"/>
        </w:numPr>
        <w:rPr>
          <w:sz w:val="24"/>
          <w:szCs w:val="24"/>
        </w:rPr>
      </w:pPr>
      <w:r w:rsidRPr="008F0345">
        <w:rPr>
          <w:sz w:val="24"/>
          <w:szCs w:val="24"/>
        </w:rPr>
        <w:t>DISASTER RECOVERY PROCEDURES</w:t>
      </w:r>
    </w:p>
    <w:p w14:paraId="18412BD8" w14:textId="76F9F4A6" w:rsidR="008F0345" w:rsidRPr="008F0345" w:rsidRDefault="008F0345" w:rsidP="008F0345">
      <w:pPr>
        <w:pStyle w:val="ListParagraph"/>
        <w:numPr>
          <w:ilvl w:val="2"/>
          <w:numId w:val="29"/>
        </w:numPr>
        <w:rPr>
          <w:sz w:val="24"/>
          <w:szCs w:val="24"/>
        </w:rPr>
      </w:pPr>
      <w:r w:rsidRPr="008F0345">
        <w:rPr>
          <w:sz w:val="24"/>
          <w:szCs w:val="24"/>
        </w:rPr>
        <w:t>RECOVERY PLAN FOR COLD SITE</w:t>
      </w:r>
    </w:p>
    <w:p w14:paraId="173BCCD2" w14:textId="456D64BD" w:rsidR="008F0345" w:rsidRPr="008F0345" w:rsidRDefault="008F0345" w:rsidP="008F0345">
      <w:pPr>
        <w:pStyle w:val="ListParagraph"/>
        <w:numPr>
          <w:ilvl w:val="2"/>
          <w:numId w:val="29"/>
        </w:numPr>
        <w:rPr>
          <w:sz w:val="24"/>
          <w:szCs w:val="24"/>
        </w:rPr>
      </w:pPr>
      <w:r w:rsidRPr="008F0345">
        <w:rPr>
          <w:sz w:val="24"/>
          <w:szCs w:val="24"/>
        </w:rPr>
        <w:t>RECOVERY PLAN FOR HOT SITE</w:t>
      </w:r>
    </w:p>
    <w:p w14:paraId="6C2D5579" w14:textId="3FC70FA4" w:rsidR="008F0345" w:rsidRPr="008F0345" w:rsidRDefault="008F0345" w:rsidP="008F0345">
      <w:pPr>
        <w:pStyle w:val="ListParagraph"/>
        <w:numPr>
          <w:ilvl w:val="2"/>
          <w:numId w:val="29"/>
        </w:numPr>
        <w:rPr>
          <w:sz w:val="24"/>
          <w:szCs w:val="24"/>
        </w:rPr>
      </w:pPr>
      <w:r w:rsidRPr="008F0345">
        <w:rPr>
          <w:sz w:val="24"/>
          <w:szCs w:val="24"/>
        </w:rPr>
        <w:t>RESTORATION PROCESS</w:t>
      </w:r>
    </w:p>
    <w:p w14:paraId="22350436" w14:textId="631C2C2F" w:rsidR="008F0345" w:rsidRPr="008F0345" w:rsidRDefault="008F0345" w:rsidP="008F0345">
      <w:pPr>
        <w:pStyle w:val="ListParagraph"/>
        <w:numPr>
          <w:ilvl w:val="2"/>
          <w:numId w:val="29"/>
        </w:numPr>
        <w:rPr>
          <w:sz w:val="24"/>
          <w:szCs w:val="24"/>
        </w:rPr>
      </w:pPr>
      <w:r w:rsidRPr="008F0345">
        <w:rPr>
          <w:sz w:val="24"/>
          <w:szCs w:val="24"/>
        </w:rPr>
        <w:t>RECOVERY PLAN PRACTICE AND EXERCISING</w:t>
      </w:r>
    </w:p>
    <w:p w14:paraId="66EF4BD4" w14:textId="6B028585" w:rsidR="008F0345" w:rsidRPr="008F0345" w:rsidRDefault="008F0345" w:rsidP="008F0345">
      <w:pPr>
        <w:pStyle w:val="ListParagraph"/>
        <w:numPr>
          <w:ilvl w:val="2"/>
          <w:numId w:val="29"/>
        </w:numPr>
        <w:rPr>
          <w:sz w:val="24"/>
          <w:szCs w:val="24"/>
        </w:rPr>
      </w:pPr>
      <w:r w:rsidRPr="008F0345">
        <w:rPr>
          <w:sz w:val="24"/>
          <w:szCs w:val="24"/>
        </w:rPr>
        <w:t>DISASTER SITE REBUILDING</w:t>
      </w:r>
    </w:p>
    <w:p w14:paraId="053CF769" w14:textId="73BAE4A6" w:rsidR="008F0345" w:rsidRPr="008F0345" w:rsidRDefault="008F0345" w:rsidP="008F0345">
      <w:pPr>
        <w:pStyle w:val="ListParagraph"/>
        <w:numPr>
          <w:ilvl w:val="2"/>
          <w:numId w:val="29"/>
        </w:numPr>
        <w:rPr>
          <w:sz w:val="24"/>
          <w:szCs w:val="24"/>
        </w:rPr>
      </w:pPr>
      <w:r w:rsidRPr="008F0345">
        <w:rPr>
          <w:sz w:val="24"/>
          <w:szCs w:val="24"/>
        </w:rPr>
        <w:t>PLAN CHANGES OR UPDATES</w:t>
      </w:r>
    </w:p>
    <w:p w14:paraId="12D3E5A8" w14:textId="77777777" w:rsidR="008F0345" w:rsidRPr="00CF3C53" w:rsidRDefault="008F0345" w:rsidP="00735EB5">
      <w:pPr>
        <w:rPr>
          <w:sz w:val="24"/>
          <w:szCs w:val="24"/>
        </w:rPr>
      </w:pPr>
    </w:p>
    <w:p w14:paraId="422B8470" w14:textId="5791F031" w:rsidR="00735EB5" w:rsidRPr="008F0345" w:rsidRDefault="00735EB5" w:rsidP="008B6B2A">
      <w:pPr>
        <w:pStyle w:val="Heading2"/>
      </w:pPr>
      <w:bookmarkStart w:id="67" w:name="_Toc99194444"/>
      <w:r w:rsidRPr="008F0345">
        <w:t>HIGH-LEVEL OUTLINE OF DISASTER RECOVERY PLAN</w:t>
      </w:r>
      <w:bookmarkEnd w:id="67"/>
    </w:p>
    <w:p w14:paraId="706FF5B1" w14:textId="24E142C9" w:rsidR="00646D32" w:rsidRPr="00870D06" w:rsidRDefault="007516BE" w:rsidP="00870D06">
      <w:pPr>
        <w:rPr>
          <w:sz w:val="24"/>
          <w:szCs w:val="24"/>
        </w:rPr>
      </w:pPr>
      <w:r w:rsidRPr="00CF3C53">
        <w:rPr>
          <w:sz w:val="24"/>
          <w:szCs w:val="24"/>
        </w:rPr>
        <w:t>The principal aim of this disaster recovery plan (DRP) is to provide a detailed plan to reduce loss to PromisedLand. This plan will minimize interruptions to normal operations. It will also allow us to limit the impact of the disaster and minimize the finance loss of PromisedLand. The DRP will help personnel in the emergency procedures smoothly move from the disaster to business continuity as the system downtime always results in financial loss.</w:t>
      </w:r>
    </w:p>
    <w:p w14:paraId="6C644124" w14:textId="09E626D6" w:rsidR="00735EB5" w:rsidRPr="008B6B2A" w:rsidRDefault="00735EB5" w:rsidP="008B6B2A">
      <w:pPr>
        <w:pStyle w:val="Heading2"/>
      </w:pPr>
      <w:bookmarkStart w:id="68" w:name="_Toc99194445"/>
      <w:r w:rsidRPr="008B6B2A">
        <w:lastRenderedPageBreak/>
        <w:t>KEY PERSONNEL AND CONTACT INFORMATION</w:t>
      </w:r>
      <w:bookmarkEnd w:id="68"/>
    </w:p>
    <w:tbl>
      <w:tblPr>
        <w:tblW w:w="8929" w:type="dxa"/>
        <w:tblCellMar>
          <w:left w:w="0" w:type="dxa"/>
          <w:right w:w="0" w:type="dxa"/>
        </w:tblCellMar>
        <w:tblLook w:val="04A0" w:firstRow="1" w:lastRow="0" w:firstColumn="1" w:lastColumn="0" w:noHBand="0" w:noVBand="1"/>
      </w:tblPr>
      <w:tblGrid>
        <w:gridCol w:w="1880"/>
        <w:gridCol w:w="1941"/>
        <w:gridCol w:w="1447"/>
        <w:gridCol w:w="3661"/>
      </w:tblGrid>
      <w:tr w:rsidR="00097348" w:rsidRPr="007516BE" w14:paraId="178D4EEC" w14:textId="77777777" w:rsidTr="00097348">
        <w:trPr>
          <w:trHeight w:val="400"/>
        </w:trPr>
        <w:tc>
          <w:tcPr>
            <w:tcW w:w="1880" w:type="dxa"/>
            <w:tcBorders>
              <w:top w:val="single" w:sz="8" w:space="0" w:color="BFBFBF"/>
              <w:left w:val="single" w:sz="8" w:space="0" w:color="BFBFBF"/>
              <w:bottom w:val="single" w:sz="8" w:space="0" w:color="BFBFBF"/>
              <w:right w:val="single" w:sz="8" w:space="0" w:color="BFBFBF"/>
            </w:tcBorders>
            <w:shd w:val="clear" w:color="auto" w:fill="222A35"/>
            <w:tcMar>
              <w:top w:w="15" w:type="dxa"/>
              <w:left w:w="83" w:type="dxa"/>
              <w:bottom w:w="0" w:type="dxa"/>
              <w:right w:w="83" w:type="dxa"/>
            </w:tcMar>
            <w:vAlign w:val="center"/>
            <w:hideMark/>
          </w:tcPr>
          <w:p w14:paraId="26A9A182" w14:textId="77777777" w:rsidR="00097348" w:rsidRPr="007516BE" w:rsidRDefault="00097348" w:rsidP="007516BE">
            <w:pPr>
              <w:spacing w:after="0" w:line="240" w:lineRule="auto"/>
              <w:rPr>
                <w:rFonts w:ascii="Arial" w:eastAsia="Times New Roman" w:hAnsi="Arial" w:cs="Arial"/>
                <w:color w:val="auto"/>
                <w:sz w:val="36"/>
                <w:szCs w:val="36"/>
                <w:lang w:eastAsia="en-US"/>
              </w:rPr>
            </w:pPr>
            <w:r w:rsidRPr="007516BE">
              <w:rPr>
                <w:rFonts w:ascii="Century Gothic" w:eastAsia="Times New Roman" w:hAnsi="Century Gothic" w:cs="Arial"/>
                <w:b/>
                <w:bCs/>
                <w:color w:val="FFFFFF"/>
                <w:kern w:val="24"/>
                <w:sz w:val="21"/>
                <w:szCs w:val="21"/>
                <w:lang w:eastAsia="en-US"/>
              </w:rPr>
              <w:t>NAME &amp; TITLE</w:t>
            </w:r>
          </w:p>
        </w:tc>
        <w:tc>
          <w:tcPr>
            <w:tcW w:w="1941" w:type="dxa"/>
            <w:tcBorders>
              <w:top w:val="single" w:sz="8" w:space="0" w:color="BFBFBF"/>
              <w:left w:val="single" w:sz="8" w:space="0" w:color="BFBFBF"/>
              <w:bottom w:val="single" w:sz="8" w:space="0" w:color="BFBFBF"/>
              <w:right w:val="single" w:sz="8" w:space="0" w:color="BFBFBF"/>
            </w:tcBorders>
            <w:shd w:val="clear" w:color="auto" w:fill="222A35"/>
            <w:tcMar>
              <w:top w:w="15" w:type="dxa"/>
              <w:left w:w="83" w:type="dxa"/>
              <w:bottom w:w="0" w:type="dxa"/>
              <w:right w:w="83" w:type="dxa"/>
            </w:tcMar>
            <w:vAlign w:val="center"/>
            <w:hideMark/>
          </w:tcPr>
          <w:p w14:paraId="54A5B751" w14:textId="77777777" w:rsidR="00097348" w:rsidRPr="007516BE" w:rsidRDefault="00097348" w:rsidP="007516BE">
            <w:pPr>
              <w:spacing w:after="0" w:line="240" w:lineRule="auto"/>
              <w:rPr>
                <w:rFonts w:ascii="Arial" w:eastAsia="Times New Roman" w:hAnsi="Arial" w:cs="Arial"/>
                <w:color w:val="auto"/>
                <w:sz w:val="36"/>
                <w:szCs w:val="36"/>
                <w:lang w:eastAsia="en-US"/>
              </w:rPr>
            </w:pPr>
            <w:r w:rsidRPr="007516BE">
              <w:rPr>
                <w:rFonts w:ascii="Century Gothic" w:eastAsia="Times New Roman" w:hAnsi="Century Gothic" w:cs="Arial"/>
                <w:b/>
                <w:bCs/>
                <w:color w:val="FFFFFF"/>
                <w:kern w:val="24"/>
                <w:sz w:val="21"/>
                <w:szCs w:val="21"/>
                <w:lang w:eastAsia="en-US"/>
              </w:rPr>
              <w:t>ROLE</w:t>
            </w:r>
          </w:p>
        </w:tc>
        <w:tc>
          <w:tcPr>
            <w:tcW w:w="1447" w:type="dxa"/>
            <w:tcBorders>
              <w:top w:val="single" w:sz="8" w:space="0" w:color="BFBFBF"/>
              <w:left w:val="single" w:sz="8" w:space="0" w:color="BFBFBF"/>
              <w:bottom w:val="single" w:sz="8" w:space="0" w:color="BFBFBF"/>
              <w:right w:val="single" w:sz="8" w:space="0" w:color="BFBFBF"/>
            </w:tcBorders>
            <w:shd w:val="clear" w:color="auto" w:fill="222A35"/>
            <w:tcMar>
              <w:top w:w="15" w:type="dxa"/>
              <w:left w:w="83" w:type="dxa"/>
              <w:bottom w:w="0" w:type="dxa"/>
              <w:right w:w="83" w:type="dxa"/>
            </w:tcMar>
            <w:vAlign w:val="center"/>
            <w:hideMark/>
          </w:tcPr>
          <w:p w14:paraId="74767604" w14:textId="77777777" w:rsidR="00097348" w:rsidRPr="007516BE" w:rsidRDefault="00097348" w:rsidP="007516BE">
            <w:pPr>
              <w:spacing w:after="0" w:line="240" w:lineRule="auto"/>
              <w:rPr>
                <w:rFonts w:ascii="Arial" w:eastAsia="Times New Roman" w:hAnsi="Arial" w:cs="Arial"/>
                <w:color w:val="auto"/>
                <w:sz w:val="36"/>
                <w:szCs w:val="36"/>
                <w:lang w:eastAsia="en-US"/>
              </w:rPr>
            </w:pPr>
            <w:r w:rsidRPr="007516BE">
              <w:rPr>
                <w:rFonts w:ascii="Century Gothic" w:eastAsia="Times New Roman" w:hAnsi="Century Gothic" w:cs="Arial"/>
                <w:b/>
                <w:bCs/>
                <w:color w:val="FFFFFF"/>
                <w:kern w:val="24"/>
                <w:sz w:val="21"/>
                <w:szCs w:val="21"/>
                <w:lang w:eastAsia="en-US"/>
              </w:rPr>
              <w:t>PHONE</w:t>
            </w:r>
          </w:p>
        </w:tc>
        <w:tc>
          <w:tcPr>
            <w:tcW w:w="3661" w:type="dxa"/>
            <w:tcBorders>
              <w:top w:val="single" w:sz="8" w:space="0" w:color="BFBFBF"/>
              <w:left w:val="single" w:sz="8" w:space="0" w:color="BFBFBF"/>
              <w:bottom w:val="single" w:sz="8" w:space="0" w:color="BFBFBF"/>
              <w:right w:val="single" w:sz="8" w:space="0" w:color="BFBFBF"/>
            </w:tcBorders>
            <w:shd w:val="clear" w:color="auto" w:fill="222A35"/>
            <w:tcMar>
              <w:top w:w="15" w:type="dxa"/>
              <w:left w:w="83" w:type="dxa"/>
              <w:bottom w:w="0" w:type="dxa"/>
              <w:right w:w="83" w:type="dxa"/>
            </w:tcMar>
            <w:vAlign w:val="center"/>
            <w:hideMark/>
          </w:tcPr>
          <w:p w14:paraId="7F9A5E40" w14:textId="77777777" w:rsidR="00097348" w:rsidRPr="007516BE" w:rsidRDefault="00097348" w:rsidP="007516BE">
            <w:pPr>
              <w:spacing w:after="0" w:line="240" w:lineRule="auto"/>
              <w:rPr>
                <w:rFonts w:ascii="Arial" w:eastAsia="Times New Roman" w:hAnsi="Arial" w:cs="Arial"/>
                <w:color w:val="auto"/>
                <w:sz w:val="36"/>
                <w:szCs w:val="36"/>
                <w:lang w:eastAsia="en-US"/>
              </w:rPr>
            </w:pPr>
            <w:r w:rsidRPr="007516BE">
              <w:rPr>
                <w:rFonts w:ascii="Century Gothic" w:eastAsia="Times New Roman" w:hAnsi="Century Gothic" w:cs="Arial"/>
                <w:b/>
                <w:bCs/>
                <w:color w:val="FFFFFF"/>
                <w:kern w:val="24"/>
                <w:sz w:val="21"/>
                <w:szCs w:val="21"/>
                <w:lang w:eastAsia="en-US"/>
              </w:rPr>
              <w:t>EMAIL</w:t>
            </w:r>
          </w:p>
        </w:tc>
      </w:tr>
      <w:tr w:rsidR="008C21E7" w:rsidRPr="007516BE" w14:paraId="40E22C2D"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tcPr>
          <w:p w14:paraId="1F7C9005" w14:textId="617DC4A6" w:rsidR="008C21E7" w:rsidRPr="004374F0" w:rsidRDefault="008C21E7" w:rsidP="007516BE">
            <w:pPr>
              <w:spacing w:after="0" w:line="240" w:lineRule="auto"/>
              <w:jc w:val="center"/>
              <w:rPr>
                <w:rFonts w:ascii="Century Gothic" w:eastAsia="Times New Roman" w:hAnsi="Century Gothic" w:cs="Arial"/>
                <w:color w:val="000000"/>
                <w:kern w:val="24"/>
                <w:sz w:val="22"/>
                <w:szCs w:val="22"/>
                <w:lang w:eastAsia="en-US"/>
              </w:rPr>
            </w:pPr>
            <w:r>
              <w:rPr>
                <w:rFonts w:ascii="Century Gothic" w:eastAsia="Times New Roman" w:hAnsi="Century Gothic" w:cs="Arial"/>
                <w:color w:val="000000"/>
                <w:kern w:val="24"/>
                <w:sz w:val="22"/>
                <w:szCs w:val="22"/>
                <w:lang w:eastAsia="en-US"/>
              </w:rPr>
              <w:t>Mikey Davis</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tcPr>
          <w:p w14:paraId="08ADC64B" w14:textId="78DE1C68" w:rsidR="008C21E7" w:rsidRPr="007516BE" w:rsidRDefault="008C21E7" w:rsidP="007516BE">
            <w:pPr>
              <w:spacing w:after="0" w:line="240" w:lineRule="auto"/>
              <w:jc w:val="center"/>
              <w:rPr>
                <w:rFonts w:ascii="Century Gothic" w:eastAsia="Times New Roman" w:hAnsi="Century Gothic" w:cs="Arial"/>
                <w:color w:val="000000"/>
                <w:kern w:val="24"/>
                <w:sz w:val="22"/>
                <w:szCs w:val="22"/>
                <w:lang w:eastAsia="en-US"/>
              </w:rPr>
            </w:pPr>
            <w:r>
              <w:rPr>
                <w:rFonts w:ascii="Century Gothic" w:eastAsia="Times New Roman" w:hAnsi="Century Gothic" w:cs="Arial"/>
                <w:color w:val="000000"/>
                <w:kern w:val="24"/>
                <w:sz w:val="22"/>
                <w:szCs w:val="22"/>
                <w:lang w:eastAsia="en-US"/>
              </w:rPr>
              <w:t>CEO</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tcPr>
          <w:p w14:paraId="0D9CE0C0" w14:textId="07F7894E" w:rsidR="008C21E7" w:rsidRPr="007516BE" w:rsidRDefault="008C21E7" w:rsidP="007516BE">
            <w:pPr>
              <w:spacing w:after="0" w:line="240" w:lineRule="auto"/>
              <w:jc w:val="center"/>
              <w:rPr>
                <w:rFonts w:ascii="Century Gothic" w:eastAsia="Times New Roman" w:hAnsi="Century Gothic" w:cs="Arial"/>
                <w:color w:val="000000"/>
                <w:kern w:val="24"/>
                <w:sz w:val="22"/>
                <w:szCs w:val="22"/>
                <w:lang w:eastAsia="en-US"/>
              </w:rPr>
            </w:pPr>
            <w:r>
              <w:rPr>
                <w:rFonts w:ascii="Century Gothic" w:eastAsia="Times New Roman" w:hAnsi="Century Gothic" w:cs="Arial"/>
                <w:color w:val="000000"/>
                <w:kern w:val="24"/>
                <w:sz w:val="22"/>
                <w:szCs w:val="22"/>
                <w:lang w:eastAsia="en-US"/>
              </w:rPr>
              <w:t>0245685901</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tcPr>
          <w:p w14:paraId="5666CD63" w14:textId="3E27D937" w:rsidR="008C21E7" w:rsidRPr="007516BE" w:rsidRDefault="00A33415" w:rsidP="007516BE">
            <w:pPr>
              <w:spacing w:after="0" w:line="240" w:lineRule="auto"/>
              <w:jc w:val="center"/>
              <w:rPr>
                <w:rFonts w:ascii="Century Gothic" w:eastAsia="Times New Roman" w:hAnsi="Century Gothic" w:cs="Arial"/>
                <w:color w:val="000000"/>
                <w:kern w:val="24"/>
                <w:sz w:val="22"/>
                <w:szCs w:val="22"/>
                <w:lang w:eastAsia="en-US"/>
              </w:rPr>
            </w:pPr>
            <w:r>
              <w:rPr>
                <w:rFonts w:ascii="Century Gothic" w:eastAsia="Times New Roman" w:hAnsi="Century Gothic" w:cs="Arial"/>
                <w:color w:val="000000"/>
                <w:kern w:val="24"/>
                <w:sz w:val="22"/>
                <w:szCs w:val="22"/>
                <w:lang w:eastAsia="en-US"/>
              </w:rPr>
              <w:t>mdavis@PL.com</w:t>
            </w:r>
          </w:p>
        </w:tc>
      </w:tr>
      <w:tr w:rsidR="00097348" w:rsidRPr="007516BE" w14:paraId="2C9E37C6"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3197D04"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Times New Roman" w:hAnsi="Century Gothic" w:cs="Arial"/>
                <w:color w:val="000000"/>
                <w:kern w:val="24"/>
                <w:sz w:val="22"/>
                <w:szCs w:val="22"/>
                <w:lang w:eastAsia="en-US"/>
              </w:rPr>
              <w:t> Michelle P. Lucifer</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3DDCEA8" w14:textId="569466C5" w:rsidR="00097348" w:rsidRPr="007516BE" w:rsidRDefault="008C21E7"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Financial Manager</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F4DD275"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0245654520</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78F9AA9" w14:textId="4DFDF030"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mlucifer@</w:t>
            </w:r>
            <w:r w:rsidR="007D2DCC">
              <w:rPr>
                <w:rFonts w:ascii="Century Gothic" w:eastAsia="Times New Roman" w:hAnsi="Century Gothic" w:cs="Arial"/>
                <w:color w:val="000000"/>
                <w:kern w:val="24"/>
                <w:sz w:val="22"/>
                <w:szCs w:val="22"/>
                <w:lang w:eastAsia="en-US"/>
              </w:rPr>
              <w:t>PL.com</w:t>
            </w:r>
          </w:p>
        </w:tc>
      </w:tr>
      <w:tr w:rsidR="00097348" w:rsidRPr="007516BE" w14:paraId="35C48F7B"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4CCE6977"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Timothy A. Merrow</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5B0DF76" w14:textId="7C4C2589" w:rsidR="00097348" w:rsidRPr="007516BE" w:rsidRDefault="00A33415"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xml:space="preserve">Financial </w:t>
            </w:r>
            <w:r>
              <w:rPr>
                <w:rFonts w:ascii="Century Gothic" w:eastAsia="Times New Roman" w:hAnsi="Century Gothic" w:cs="Arial"/>
                <w:color w:val="000000"/>
                <w:kern w:val="24"/>
                <w:sz w:val="22"/>
                <w:szCs w:val="22"/>
                <w:lang w:eastAsia="en-US"/>
              </w:rPr>
              <w:t xml:space="preserve">Senior </w:t>
            </w:r>
            <w:r w:rsidR="008C21E7" w:rsidRPr="007516BE">
              <w:rPr>
                <w:rFonts w:ascii="Century Gothic" w:eastAsia="Times New Roman" w:hAnsi="Century Gothic" w:cs="Arial"/>
                <w:color w:val="000000"/>
                <w:kern w:val="24"/>
                <w:sz w:val="22"/>
                <w:szCs w:val="22"/>
                <w:lang w:eastAsia="en-US"/>
              </w:rPr>
              <w:t>Manager</w:t>
            </w:r>
            <w:r w:rsidR="00097348" w:rsidRPr="007516BE">
              <w:rPr>
                <w:rFonts w:ascii="Century Gothic" w:eastAsia="Times New Roman" w:hAnsi="Century Gothic" w:cs="Arial"/>
                <w:color w:val="000000"/>
                <w:kern w:val="24"/>
                <w:sz w:val="22"/>
                <w:szCs w:val="22"/>
                <w:lang w:eastAsia="en-US"/>
              </w:rPr>
              <w:t>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D79748F"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0254878985</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7793864" w14:textId="3278DA1F"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tmerrow@</w:t>
            </w:r>
            <w:r w:rsidR="007D2DCC">
              <w:rPr>
                <w:rFonts w:ascii="Century Gothic" w:eastAsia="Times New Roman" w:hAnsi="Century Gothic" w:cs="Arial"/>
                <w:color w:val="000000"/>
                <w:kern w:val="24"/>
                <w:sz w:val="22"/>
                <w:szCs w:val="22"/>
                <w:lang w:eastAsia="en-US"/>
              </w:rPr>
              <w:t>PL.com</w:t>
            </w:r>
          </w:p>
        </w:tc>
      </w:tr>
      <w:tr w:rsidR="00097348" w:rsidRPr="007516BE" w14:paraId="3AA71506"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50C13B72"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Jason C. Jankowski</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012757C" w14:textId="43C5EAF5"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xml:space="preserve"> Financial </w:t>
            </w:r>
            <w:r w:rsidR="00A33415">
              <w:rPr>
                <w:rFonts w:ascii="Century Gothic" w:eastAsia="Times New Roman" w:hAnsi="Century Gothic" w:cs="Arial"/>
                <w:color w:val="000000"/>
                <w:kern w:val="24"/>
                <w:sz w:val="22"/>
                <w:szCs w:val="22"/>
                <w:lang w:eastAsia="en-US"/>
              </w:rPr>
              <w:t>Assistant</w:t>
            </w:r>
            <w:r w:rsidRPr="007516BE">
              <w:rPr>
                <w:rFonts w:ascii="Century Gothic" w:eastAsia="Times New Roman" w:hAnsi="Century Gothic" w:cs="Arial"/>
                <w:color w:val="000000"/>
                <w:kern w:val="24"/>
                <w:sz w:val="22"/>
                <w:szCs w:val="22"/>
                <w:lang w:eastAsia="en-US"/>
              </w:rPr>
              <w:t xml:space="preserve"> Manager</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F31CD31"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0564569865</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499C504" w14:textId="059FEC36"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jjankowski@</w:t>
            </w:r>
            <w:r w:rsidR="007D2DCC">
              <w:rPr>
                <w:rFonts w:ascii="Century Gothic" w:eastAsia="Times New Roman" w:hAnsi="Century Gothic" w:cs="Arial"/>
                <w:color w:val="000000"/>
                <w:kern w:val="24"/>
                <w:sz w:val="22"/>
                <w:szCs w:val="22"/>
                <w:lang w:eastAsia="en-US"/>
              </w:rPr>
              <w:t>PL.com</w:t>
            </w:r>
          </w:p>
        </w:tc>
      </w:tr>
      <w:tr w:rsidR="00097348" w:rsidRPr="007516BE" w14:paraId="24791B53"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6DE6212"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Germaine S. Smith</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C650CAE"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Information System Technical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1BA43545"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0265987895</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59C6B8A" w14:textId="1935E241"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gsmith@</w:t>
            </w:r>
            <w:r w:rsidR="007D2DCC">
              <w:rPr>
                <w:rFonts w:ascii="Century Gothic" w:eastAsia="Times New Roman" w:hAnsi="Century Gothic" w:cs="Arial"/>
                <w:color w:val="000000"/>
                <w:kern w:val="24"/>
                <w:sz w:val="22"/>
                <w:szCs w:val="22"/>
                <w:lang w:eastAsia="en-US"/>
              </w:rPr>
              <w:t>PL.com</w:t>
            </w:r>
          </w:p>
        </w:tc>
      </w:tr>
      <w:tr w:rsidR="00097348" w:rsidRPr="007516BE" w14:paraId="1059DA85"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551A13E5"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Times New Roman" w:hAnsi="Century Gothic" w:cs="Arial"/>
                <w:color w:val="000000"/>
                <w:kern w:val="24"/>
                <w:sz w:val="22"/>
                <w:szCs w:val="22"/>
                <w:lang w:eastAsia="en-US"/>
              </w:rPr>
              <w:t>Marilyn B. Brown</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647A22BD"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Information System Senior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C9391BD"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0265897852</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44ADAC7" w14:textId="78A9FD13"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mbrown@</w:t>
            </w:r>
            <w:r w:rsidR="007D2DCC">
              <w:rPr>
                <w:rFonts w:ascii="Century Gothic" w:eastAsia="Times New Roman" w:hAnsi="Century Gothic" w:cs="Arial"/>
                <w:color w:val="000000"/>
                <w:kern w:val="24"/>
                <w:sz w:val="22"/>
                <w:szCs w:val="22"/>
                <w:lang w:eastAsia="en-US"/>
              </w:rPr>
              <w:t>PL.com</w:t>
            </w:r>
          </w:p>
        </w:tc>
      </w:tr>
      <w:tr w:rsidR="00097348" w:rsidRPr="007516BE" w14:paraId="0452903C"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6220CE8C"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Joseph B. Steinhoff</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1FA0AD79"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Information System Assistant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22BC1E9"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0254698756</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13BB0860" w14:textId="4A8E5474"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jsteinhoff@</w:t>
            </w:r>
            <w:r w:rsidR="007D2DCC">
              <w:rPr>
                <w:rFonts w:ascii="Century Gothic" w:eastAsia="Times New Roman" w:hAnsi="Century Gothic" w:cs="Arial"/>
                <w:color w:val="000000"/>
                <w:kern w:val="24"/>
                <w:sz w:val="22"/>
                <w:szCs w:val="22"/>
                <w:lang w:eastAsia="en-US"/>
              </w:rPr>
              <w:t>PL.com</w:t>
            </w:r>
          </w:p>
        </w:tc>
      </w:tr>
      <w:tr w:rsidR="00097348" w:rsidRPr="007516BE" w14:paraId="55ADB82A"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6E73F009"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Micheal C. Roop</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0CC89D8"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Human Resources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1D117FB"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0545698756</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D91E367" w14:textId="395B0CE3"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mroop@</w:t>
            </w:r>
            <w:r w:rsidR="007D2DCC">
              <w:rPr>
                <w:rFonts w:ascii="Century Gothic" w:eastAsia="Times New Roman" w:hAnsi="Century Gothic" w:cs="Arial"/>
                <w:color w:val="000000"/>
                <w:kern w:val="24"/>
                <w:sz w:val="22"/>
                <w:szCs w:val="22"/>
                <w:lang w:eastAsia="en-US"/>
              </w:rPr>
              <w:t>PL.com</w:t>
            </w:r>
          </w:p>
        </w:tc>
      </w:tr>
      <w:tr w:rsidR="00097348" w:rsidRPr="007516BE" w14:paraId="085F9860"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47EFE86"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James M. Rodrigues</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16F7174D"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Human Resources Senior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045966D"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0254568545</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8A8A8F1" w14:textId="21329920"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jrodrigues@</w:t>
            </w:r>
            <w:r w:rsidR="007D2DCC">
              <w:rPr>
                <w:rFonts w:ascii="Century Gothic" w:eastAsia="Times New Roman" w:hAnsi="Century Gothic" w:cs="Arial"/>
                <w:color w:val="000000"/>
                <w:kern w:val="24"/>
                <w:sz w:val="22"/>
                <w:szCs w:val="22"/>
                <w:lang w:eastAsia="en-US"/>
              </w:rPr>
              <w:t>PL.com</w:t>
            </w:r>
          </w:p>
        </w:tc>
      </w:tr>
      <w:tr w:rsidR="00097348" w:rsidRPr="007516BE" w14:paraId="78A07BFD"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5665529F"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John P. Ridgway</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81F7D00"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Human Resources Assistant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B0B174E"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0569875654</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389EEEB" w14:textId="20AC44CD"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jridgway@</w:t>
            </w:r>
            <w:r w:rsidR="007D2DCC">
              <w:rPr>
                <w:rFonts w:ascii="Century Gothic" w:eastAsia="Times New Roman" w:hAnsi="Century Gothic" w:cs="Arial"/>
                <w:color w:val="000000"/>
                <w:kern w:val="24"/>
                <w:sz w:val="22"/>
                <w:szCs w:val="22"/>
                <w:lang w:eastAsia="en-US"/>
              </w:rPr>
              <w:t>PL.com</w:t>
            </w:r>
          </w:p>
        </w:tc>
      </w:tr>
      <w:tr w:rsidR="00097348" w:rsidRPr="007516BE" w14:paraId="3EED0A65"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FC197D7"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Branda J. Soto</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0EAE18F"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Administrative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4DDBE53E"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0254789856</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7F66181" w14:textId="02508546"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bsolo@</w:t>
            </w:r>
            <w:r w:rsidR="007D2DCC">
              <w:rPr>
                <w:rFonts w:ascii="Century Gothic" w:eastAsia="Times New Roman" w:hAnsi="Century Gothic" w:cs="Arial"/>
                <w:color w:val="000000"/>
                <w:kern w:val="24"/>
                <w:sz w:val="22"/>
                <w:szCs w:val="22"/>
                <w:lang w:eastAsia="en-US"/>
              </w:rPr>
              <w:t>PL.com</w:t>
            </w:r>
          </w:p>
        </w:tc>
      </w:tr>
      <w:tr w:rsidR="00097348" w:rsidRPr="007516BE" w14:paraId="6DC01A49"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6B4988A"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Judith J. Keller</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94CA36C"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Administrative Senior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C265668"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0545654123</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5CD841C" w14:textId="62986DC8"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jkeller@</w:t>
            </w:r>
            <w:r w:rsidR="007D2DCC">
              <w:rPr>
                <w:rFonts w:ascii="Century Gothic" w:eastAsia="Times New Roman" w:hAnsi="Century Gothic" w:cs="Arial"/>
                <w:color w:val="000000"/>
                <w:kern w:val="24"/>
                <w:sz w:val="22"/>
                <w:szCs w:val="22"/>
                <w:lang w:eastAsia="en-US"/>
              </w:rPr>
              <w:t>PL.com</w:t>
            </w:r>
          </w:p>
        </w:tc>
      </w:tr>
      <w:tr w:rsidR="00097348" w:rsidRPr="007516BE" w14:paraId="43B4902E"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DBD475F"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Shirley W. Henderson</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6167F43B"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Administrative Assistant Manager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6C116AD9"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0545212325</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33D0ADA" w14:textId="1BAD058B"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shenderson@</w:t>
            </w:r>
            <w:r w:rsidR="007D2DCC">
              <w:rPr>
                <w:rFonts w:ascii="Century Gothic" w:eastAsia="Times New Roman" w:hAnsi="Century Gothic" w:cs="Arial"/>
                <w:color w:val="000000"/>
                <w:kern w:val="24"/>
                <w:sz w:val="22"/>
                <w:szCs w:val="22"/>
                <w:lang w:eastAsia="en-US"/>
              </w:rPr>
              <w:t>PL.com</w:t>
            </w:r>
          </w:p>
        </w:tc>
      </w:tr>
      <w:tr w:rsidR="00097348" w:rsidRPr="007516BE" w14:paraId="4247F41F"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10C14C6"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Calibri" w:hAnsi="Century Gothic" w:cs="Times New Roman"/>
                <w:color w:val="000000"/>
                <w:kern w:val="24"/>
                <w:sz w:val="22"/>
                <w:szCs w:val="22"/>
                <w:lang w:eastAsia="en-US"/>
              </w:rPr>
              <w:t>David P. Perez</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47859E29"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Financial  Staff</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6C116781"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0546523252</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2BCB8A5" w14:textId="22DA3B4B"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dperez@</w:t>
            </w:r>
            <w:r w:rsidR="007D2DCC">
              <w:rPr>
                <w:rFonts w:ascii="Century Gothic" w:eastAsia="Times New Roman" w:hAnsi="Century Gothic" w:cs="Arial"/>
                <w:color w:val="000000"/>
                <w:kern w:val="24"/>
                <w:sz w:val="22"/>
                <w:szCs w:val="22"/>
                <w:lang w:eastAsia="en-US"/>
              </w:rPr>
              <w:t>PL.com</w:t>
            </w:r>
          </w:p>
        </w:tc>
      </w:tr>
      <w:tr w:rsidR="00097348" w:rsidRPr="007516BE" w14:paraId="3CDEC96F"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5D6D1FBA"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Times New Roman" w:hAnsi="Century Gothic" w:cs="Arial"/>
                <w:color w:val="000000"/>
                <w:kern w:val="24"/>
                <w:sz w:val="22"/>
                <w:szCs w:val="22"/>
                <w:lang w:eastAsia="en-US"/>
              </w:rPr>
              <w:t>Jimmie V. Robertson</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3E6713F0"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Information System Staff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1374B136"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Calibri" w:hAnsi="Century Gothic" w:cs="Times New Roman"/>
                <w:color w:val="000000"/>
                <w:kern w:val="24"/>
                <w:sz w:val="22"/>
                <w:szCs w:val="22"/>
                <w:lang w:eastAsia="en-US"/>
              </w:rPr>
              <w:t>0524565232</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EBF21FB" w14:textId="05DFAEA4" w:rsidR="00097348" w:rsidRPr="007516BE" w:rsidRDefault="00F54F99" w:rsidP="007516BE">
            <w:pPr>
              <w:spacing w:after="0" w:line="240" w:lineRule="auto"/>
              <w:jc w:val="center"/>
              <w:rPr>
                <w:rFonts w:ascii="Arial" w:eastAsia="Times New Roman" w:hAnsi="Arial" w:cs="Arial"/>
                <w:color w:val="auto"/>
                <w:sz w:val="36"/>
                <w:szCs w:val="36"/>
                <w:lang w:eastAsia="en-US"/>
              </w:rPr>
            </w:pPr>
            <w:hyperlink r:id="rId28" w:history="1">
              <w:r w:rsidR="00097348" w:rsidRPr="007516BE">
                <w:rPr>
                  <w:rFonts w:ascii="Century Gothic" w:eastAsia="Calibri" w:hAnsi="Century Gothic" w:cs="Times New Roman"/>
                  <w:color w:val="000000"/>
                  <w:kern w:val="24"/>
                  <w:sz w:val="22"/>
                  <w:szCs w:val="22"/>
                  <w:u w:val="single"/>
                  <w:lang w:eastAsia="en-US"/>
                </w:rPr>
                <w:t>jrobertson</w:t>
              </w:r>
            </w:hyperlink>
            <w:hyperlink r:id="rId29" w:history="1">
              <w:r w:rsidR="00097348" w:rsidRPr="007516BE">
                <w:rPr>
                  <w:rFonts w:ascii="Century Gothic" w:eastAsia="Times New Roman" w:hAnsi="Century Gothic" w:cs="Arial"/>
                  <w:color w:val="000000"/>
                  <w:kern w:val="24"/>
                  <w:sz w:val="22"/>
                  <w:szCs w:val="22"/>
                  <w:u w:val="single"/>
                  <w:lang w:eastAsia="en-US"/>
                </w:rPr>
                <w:t>@</w:t>
              </w:r>
              <w:r w:rsidR="007D2DCC">
                <w:rPr>
                  <w:rFonts w:ascii="Century Gothic" w:eastAsia="Times New Roman" w:hAnsi="Century Gothic" w:cs="Arial"/>
                  <w:color w:val="000000"/>
                  <w:kern w:val="24"/>
                  <w:sz w:val="22"/>
                  <w:szCs w:val="22"/>
                  <w:u w:val="single"/>
                  <w:lang w:eastAsia="en-US"/>
                </w:rPr>
                <w:t>PL.com</w:t>
              </w:r>
            </w:hyperlink>
          </w:p>
        </w:tc>
      </w:tr>
      <w:tr w:rsidR="00097348" w:rsidRPr="007516BE" w14:paraId="2EF5294B"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49E28E93"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Times New Roman" w:hAnsi="Century Gothic" w:cs="Arial"/>
                <w:color w:val="000000"/>
                <w:kern w:val="24"/>
                <w:sz w:val="22"/>
                <w:szCs w:val="22"/>
                <w:lang w:eastAsia="en-US"/>
              </w:rPr>
              <w:lastRenderedPageBreak/>
              <w:t> Anna J. Kelley</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138482C9"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Human Resources Staff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5D9A0347"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0254565478</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87CA5B6" w14:textId="14DCD55F"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akelley@</w:t>
            </w:r>
            <w:r w:rsidR="007D2DCC">
              <w:rPr>
                <w:rFonts w:ascii="Century Gothic" w:eastAsia="Times New Roman" w:hAnsi="Century Gothic" w:cs="Arial"/>
                <w:color w:val="000000"/>
                <w:kern w:val="24"/>
                <w:sz w:val="22"/>
                <w:szCs w:val="22"/>
                <w:lang w:eastAsia="en-US"/>
              </w:rPr>
              <w:t>PL.com</w:t>
            </w:r>
          </w:p>
        </w:tc>
      </w:tr>
      <w:tr w:rsidR="00097348" w:rsidRPr="007516BE" w14:paraId="45051885" w14:textId="77777777" w:rsidTr="00097348">
        <w:trPr>
          <w:trHeight w:val="515"/>
        </w:trPr>
        <w:tc>
          <w:tcPr>
            <w:tcW w:w="1880"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E3DE0BD" w14:textId="77777777" w:rsidR="00097348" w:rsidRPr="004374F0" w:rsidRDefault="00097348" w:rsidP="007516BE">
            <w:pPr>
              <w:spacing w:after="0" w:line="240" w:lineRule="auto"/>
              <w:jc w:val="center"/>
              <w:rPr>
                <w:rFonts w:ascii="Arial" w:eastAsia="Times New Roman" w:hAnsi="Arial" w:cs="Arial"/>
                <w:color w:val="auto"/>
                <w:sz w:val="36"/>
                <w:szCs w:val="36"/>
                <w:lang w:eastAsia="en-US"/>
              </w:rPr>
            </w:pPr>
            <w:r w:rsidRPr="004374F0">
              <w:rPr>
                <w:rFonts w:ascii="Century Gothic" w:eastAsia="Times New Roman" w:hAnsi="Century Gothic" w:cs="Arial"/>
                <w:color w:val="000000"/>
                <w:kern w:val="24"/>
                <w:sz w:val="22"/>
                <w:szCs w:val="22"/>
                <w:lang w:eastAsia="en-US"/>
              </w:rPr>
              <w:t> Barbara S. Overby</w:t>
            </w:r>
          </w:p>
        </w:tc>
        <w:tc>
          <w:tcPr>
            <w:tcW w:w="194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76E378DD"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Administrative Staf </w:t>
            </w:r>
          </w:p>
        </w:tc>
        <w:tc>
          <w:tcPr>
            <w:tcW w:w="1447"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0FA0BE0F" w14:textId="77777777"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0254565450</w:t>
            </w:r>
          </w:p>
        </w:tc>
        <w:tc>
          <w:tcPr>
            <w:tcW w:w="3661" w:type="dxa"/>
            <w:tcBorders>
              <w:top w:val="single" w:sz="8" w:space="0" w:color="BFBFBF"/>
              <w:left w:val="single" w:sz="8" w:space="0" w:color="BFBFBF"/>
              <w:bottom w:val="single" w:sz="8" w:space="0" w:color="BFBFBF"/>
              <w:right w:val="single" w:sz="8" w:space="0" w:color="BFBFBF"/>
            </w:tcBorders>
            <w:shd w:val="clear" w:color="auto" w:fill="FFFFFF"/>
            <w:tcMar>
              <w:top w:w="15" w:type="dxa"/>
              <w:left w:w="83" w:type="dxa"/>
              <w:bottom w:w="0" w:type="dxa"/>
              <w:right w:w="83" w:type="dxa"/>
            </w:tcMar>
            <w:vAlign w:val="center"/>
            <w:hideMark/>
          </w:tcPr>
          <w:p w14:paraId="24A7FE06" w14:textId="47A41C65" w:rsidR="00097348" w:rsidRPr="007516BE" w:rsidRDefault="00097348" w:rsidP="007516BE">
            <w:pPr>
              <w:spacing w:after="0" w:line="240" w:lineRule="auto"/>
              <w:jc w:val="center"/>
              <w:rPr>
                <w:rFonts w:ascii="Arial" w:eastAsia="Times New Roman" w:hAnsi="Arial" w:cs="Arial"/>
                <w:color w:val="auto"/>
                <w:sz w:val="36"/>
                <w:szCs w:val="36"/>
                <w:lang w:eastAsia="en-US"/>
              </w:rPr>
            </w:pPr>
            <w:r w:rsidRPr="007516BE">
              <w:rPr>
                <w:rFonts w:ascii="Century Gothic" w:eastAsia="Times New Roman" w:hAnsi="Century Gothic" w:cs="Arial"/>
                <w:color w:val="000000"/>
                <w:kern w:val="24"/>
                <w:sz w:val="22"/>
                <w:szCs w:val="22"/>
                <w:lang w:eastAsia="en-US"/>
              </w:rPr>
              <w:t> boverby@</w:t>
            </w:r>
            <w:r w:rsidR="007D2DCC">
              <w:rPr>
                <w:rFonts w:ascii="Century Gothic" w:eastAsia="Times New Roman" w:hAnsi="Century Gothic" w:cs="Arial"/>
                <w:color w:val="000000"/>
                <w:kern w:val="24"/>
                <w:sz w:val="22"/>
                <w:szCs w:val="22"/>
                <w:lang w:eastAsia="en-US"/>
              </w:rPr>
              <w:t>PL.com</w:t>
            </w:r>
          </w:p>
        </w:tc>
      </w:tr>
    </w:tbl>
    <w:p w14:paraId="1164B440" w14:textId="77777777" w:rsidR="004374F0" w:rsidRDefault="004374F0" w:rsidP="004374F0">
      <w:pPr>
        <w:pStyle w:val="ListParagraph"/>
        <w:spacing w:after="0"/>
        <w:rPr>
          <w:b/>
          <w:bCs/>
        </w:rPr>
      </w:pPr>
    </w:p>
    <w:p w14:paraId="49B1D351" w14:textId="26ED4408" w:rsidR="00735EB5" w:rsidRPr="008B6B2A" w:rsidRDefault="00735EB5" w:rsidP="008B6B2A">
      <w:pPr>
        <w:pStyle w:val="Heading2"/>
      </w:pPr>
      <w:bookmarkStart w:id="69" w:name="_Toc99194446"/>
      <w:r w:rsidRPr="008B6B2A">
        <w:t>INFORMATION SERVICES BACKUP PROCEDURES</w:t>
      </w:r>
      <w:bookmarkEnd w:id="69"/>
    </w:p>
    <w:p w14:paraId="525FDEA0" w14:textId="7DE8361A" w:rsidR="00D44319" w:rsidRPr="00D44319" w:rsidRDefault="00D44319" w:rsidP="004231DE">
      <w:pPr>
        <w:rPr>
          <w:sz w:val="24"/>
          <w:szCs w:val="24"/>
        </w:rPr>
      </w:pPr>
      <w:r w:rsidRPr="00D44319">
        <w:rPr>
          <w:sz w:val="24"/>
          <w:szCs w:val="24"/>
        </w:rPr>
        <w:t xml:space="preserve">PromisedLand data will be on a secure backup plan carried out automatically. This backups system ensures the series of system backups every 2 hours interval, which means 12 times in 24 hours. The backup is saved in a remote site located in Missouri, USA, using a cloud backup, limiting the essence of data loss. The cloud backup protects the company's data loss from natural disasters or cyberattacks that may affect PromisedLand's data center. The backup is maintained by an Information System </w:t>
      </w:r>
      <w:r w:rsidRPr="00CF3C53">
        <w:rPr>
          <w:sz w:val="24"/>
          <w:szCs w:val="24"/>
        </w:rPr>
        <w:t>Staff,</w:t>
      </w:r>
      <w:r w:rsidRPr="00D44319">
        <w:rPr>
          <w:sz w:val="24"/>
          <w:szCs w:val="24"/>
        </w:rPr>
        <w:t xml:space="preserve"> which validates and tests before implementing the backups. </w:t>
      </w:r>
    </w:p>
    <w:p w14:paraId="3B3E34F4" w14:textId="429F5DC8" w:rsidR="00735EB5" w:rsidRPr="008B6B2A" w:rsidRDefault="00735EB5" w:rsidP="008B6B2A">
      <w:pPr>
        <w:pStyle w:val="Heading2"/>
      </w:pPr>
      <w:bookmarkStart w:id="70" w:name="_Toc99194447"/>
      <w:r w:rsidRPr="008B6B2A">
        <w:t>DISASTER RECOVERY PROCEDURES</w:t>
      </w:r>
      <w:bookmarkEnd w:id="70"/>
    </w:p>
    <w:p w14:paraId="535D1263" w14:textId="77777777" w:rsidR="00D44319" w:rsidRPr="00CF3C53" w:rsidRDefault="00D44319" w:rsidP="00CF3C53">
      <w:pPr>
        <w:rPr>
          <w:sz w:val="24"/>
          <w:szCs w:val="24"/>
        </w:rPr>
      </w:pPr>
      <w:r w:rsidRPr="00CF3C53">
        <w:rPr>
          <w:sz w:val="24"/>
          <w:szCs w:val="24"/>
        </w:rPr>
        <w:t>In case of emergency Germaine S. Smith (Information System Technical Manager) coordinates alongside the team in his department to ensure that the entire disaster recovery plan return of business continuity depending on the incidence level of priority which are;</w:t>
      </w:r>
    </w:p>
    <w:p w14:paraId="349733D0" w14:textId="07ACE3E8" w:rsidR="00D44319" w:rsidRPr="00D44319" w:rsidRDefault="00D44319" w:rsidP="009A17E2">
      <w:pPr>
        <w:pStyle w:val="ListParagraph"/>
        <w:numPr>
          <w:ilvl w:val="0"/>
          <w:numId w:val="21"/>
        </w:numPr>
        <w:spacing w:after="0"/>
        <w:ind w:left="990"/>
        <w:rPr>
          <w:sz w:val="24"/>
          <w:szCs w:val="24"/>
        </w:rPr>
      </w:pPr>
      <w:r w:rsidRPr="00DD28C0">
        <w:rPr>
          <w:b/>
          <w:bCs/>
          <w:sz w:val="24"/>
          <w:szCs w:val="24"/>
        </w:rPr>
        <w:t>Low-Level Priority</w:t>
      </w:r>
      <w:r w:rsidRPr="00D44319">
        <w:rPr>
          <w:sz w:val="24"/>
          <w:szCs w:val="24"/>
        </w:rPr>
        <w:t>: The low-level priority deals with the disruption of services due to power outages or other minus issues that do not exceed 2 hours or more but less than 24-hour disruption.</w:t>
      </w:r>
    </w:p>
    <w:p w14:paraId="27AB6FDB" w14:textId="0EAFDD14" w:rsidR="00D44319" w:rsidRPr="00D44319" w:rsidRDefault="00D44319" w:rsidP="009A17E2">
      <w:pPr>
        <w:pStyle w:val="ListParagraph"/>
        <w:numPr>
          <w:ilvl w:val="0"/>
          <w:numId w:val="21"/>
        </w:numPr>
        <w:spacing w:after="0"/>
        <w:ind w:left="990"/>
        <w:rPr>
          <w:sz w:val="24"/>
          <w:szCs w:val="24"/>
        </w:rPr>
      </w:pPr>
      <w:r w:rsidRPr="00DD28C0">
        <w:rPr>
          <w:b/>
          <w:bCs/>
          <w:sz w:val="24"/>
          <w:szCs w:val="24"/>
        </w:rPr>
        <w:t>High-Level Priority</w:t>
      </w:r>
      <w:r w:rsidRPr="00D44319">
        <w:rPr>
          <w:sz w:val="24"/>
          <w:szCs w:val="24"/>
        </w:rPr>
        <w:t>: When the disruption of services exceeds 24 hours or more than a day but less than a week. This disruption may be a result of cyber attacks or other measures.</w:t>
      </w:r>
    </w:p>
    <w:p w14:paraId="76DD8E01" w14:textId="76EEEE5C" w:rsidR="00D44319" w:rsidRPr="00CF3C53" w:rsidRDefault="00D44319" w:rsidP="009A17E2">
      <w:pPr>
        <w:pStyle w:val="ListParagraph"/>
        <w:numPr>
          <w:ilvl w:val="0"/>
          <w:numId w:val="21"/>
        </w:numPr>
        <w:spacing w:after="0"/>
        <w:ind w:left="990"/>
        <w:rPr>
          <w:sz w:val="24"/>
          <w:szCs w:val="24"/>
        </w:rPr>
      </w:pPr>
      <w:r w:rsidRPr="00DD28C0">
        <w:rPr>
          <w:b/>
          <w:bCs/>
          <w:sz w:val="24"/>
          <w:szCs w:val="24"/>
        </w:rPr>
        <w:t>Critical Level Priority</w:t>
      </w:r>
      <w:r w:rsidRPr="00CF3C53">
        <w:rPr>
          <w:sz w:val="24"/>
          <w:szCs w:val="24"/>
        </w:rPr>
        <w:t>: This is when the disruption of services exceeds more than a week. This disruption may be due to natural disasters and other physical incidents that humans cannot control.</w:t>
      </w:r>
    </w:p>
    <w:p w14:paraId="209DA7B9" w14:textId="77777777" w:rsidR="00097348" w:rsidRPr="00097348" w:rsidRDefault="00097348" w:rsidP="00097348">
      <w:pPr>
        <w:spacing w:after="0"/>
        <w:ind w:left="360"/>
        <w:rPr>
          <w:b/>
          <w:bCs/>
        </w:rPr>
      </w:pPr>
    </w:p>
    <w:p w14:paraId="0CED032A" w14:textId="7C49D844" w:rsidR="00735EB5" w:rsidRPr="008B6B2A" w:rsidRDefault="00735EB5" w:rsidP="008B6B2A">
      <w:pPr>
        <w:pStyle w:val="Heading2"/>
      </w:pPr>
      <w:bookmarkStart w:id="71" w:name="_Toc99194448"/>
      <w:r w:rsidRPr="008B6B2A">
        <w:lastRenderedPageBreak/>
        <w:t>RECOVERY PLAN FOR COLD SITE</w:t>
      </w:r>
      <w:bookmarkEnd w:id="71"/>
    </w:p>
    <w:p w14:paraId="4A6422FB" w14:textId="77777777" w:rsidR="00D44319" w:rsidRPr="00D44319" w:rsidRDefault="00D44319" w:rsidP="004231DE">
      <w:pPr>
        <w:rPr>
          <w:sz w:val="24"/>
          <w:szCs w:val="24"/>
        </w:rPr>
      </w:pPr>
      <w:r w:rsidRPr="00D44319">
        <w:rPr>
          <w:sz w:val="24"/>
          <w:szCs w:val="24"/>
        </w:rPr>
        <w:t>The Low and High-Level incident priority will use the mobile site due to its ability to provide immediate solutions in case of disaster. They do this because they save data in tapes and readily available storage, which means it is readily available to remediate the situation at hand. For this reason, it seems to be the first approach in providing solutions when disaster strikes. They are managed by Information System Staff, which validates and tests before implementing the backups.</w:t>
      </w:r>
    </w:p>
    <w:p w14:paraId="1EE6D7EE" w14:textId="0C2EFE8E" w:rsidR="00735EB5" w:rsidRPr="008B6B2A" w:rsidRDefault="00735EB5" w:rsidP="008B6B2A">
      <w:pPr>
        <w:pStyle w:val="Heading2"/>
      </w:pPr>
      <w:bookmarkStart w:id="72" w:name="_Toc99194449"/>
      <w:r w:rsidRPr="008B6B2A">
        <w:t>RECOVERY PLAN FOR HOT SITE</w:t>
      </w:r>
      <w:bookmarkEnd w:id="72"/>
    </w:p>
    <w:p w14:paraId="58B6CAE5" w14:textId="77777777" w:rsidR="00D44319" w:rsidRPr="00CF3C53" w:rsidRDefault="00D44319" w:rsidP="00CF3C53">
      <w:pPr>
        <w:rPr>
          <w:sz w:val="24"/>
          <w:szCs w:val="24"/>
        </w:rPr>
      </w:pPr>
      <w:r w:rsidRPr="00CF3C53">
        <w:rPr>
          <w:sz w:val="24"/>
          <w:szCs w:val="24"/>
        </w:rPr>
        <w:t>The High and Critical Level incident priority will use the Hot site due to its significant influence. They do this because cloud storage provides an effective and reliable backup means. After all, they are not influenced by natural disasters or any disasters. They are managed by Information System Senior Manager, which validates and tests before implementing the backups. The Information System Manager, who is the departmental head in Information System Units, approves the implementation of backups of the IT departments.</w:t>
      </w:r>
    </w:p>
    <w:p w14:paraId="46B1F102" w14:textId="7D3CC60D" w:rsidR="00735EB5" w:rsidRPr="008B6B2A" w:rsidRDefault="00735EB5" w:rsidP="008B6B2A">
      <w:pPr>
        <w:pStyle w:val="Heading2"/>
      </w:pPr>
      <w:bookmarkStart w:id="73" w:name="_Toc99194450"/>
      <w:r w:rsidRPr="008B6B2A">
        <w:t>RESTORATION PROCESS</w:t>
      </w:r>
      <w:bookmarkEnd w:id="73"/>
    </w:p>
    <w:p w14:paraId="680FF3B5" w14:textId="4F6F20F5" w:rsidR="00D44319" w:rsidRPr="00D44319" w:rsidRDefault="00D44319" w:rsidP="008B6B2A">
      <w:r w:rsidRPr="00CF3C53">
        <w:rPr>
          <w:sz w:val="24"/>
          <w:szCs w:val="24"/>
        </w:rPr>
        <w:t>The IT departments managed all backups and system restoration. All the restoration processes will be managed by the Information System Manager, the departmental head in IT departments, and approves the restoration from the backups of in it departments. Before implementing the restoration from the backups, information accessibility will be available to a department member to update staff and members of the PromisedLand on the current status of the organization's restoration process.</w:t>
      </w:r>
    </w:p>
    <w:p w14:paraId="13950350" w14:textId="51F90C57" w:rsidR="00735EB5" w:rsidRPr="008B6B2A" w:rsidRDefault="00735EB5" w:rsidP="008B6B2A">
      <w:pPr>
        <w:pStyle w:val="Heading2"/>
      </w:pPr>
      <w:bookmarkStart w:id="74" w:name="_Toc99194451"/>
      <w:r w:rsidRPr="008B6B2A">
        <w:t>RECOVERY PLAN PRACTICE AND EXERCISING</w:t>
      </w:r>
      <w:bookmarkEnd w:id="74"/>
    </w:p>
    <w:p w14:paraId="0A294530" w14:textId="77777777" w:rsidR="00D44319" w:rsidRPr="00D44319" w:rsidRDefault="00D44319" w:rsidP="004231DE">
      <w:pPr>
        <w:rPr>
          <w:sz w:val="24"/>
          <w:szCs w:val="24"/>
        </w:rPr>
      </w:pPr>
      <w:r w:rsidRPr="00D44319">
        <w:rPr>
          <w:sz w:val="24"/>
          <w:szCs w:val="24"/>
        </w:rPr>
        <w:t xml:space="preserve">These activities will be conducted weekly to see how the system would perform if faced with an absolute disaster that threatens the disruption of services and operations. There will be a routine check on the activities on the backup side and continuous testing of the system security integrity, which the IT departments manage. It will give room for proper management of the overall </w:t>
      </w:r>
      <w:r w:rsidRPr="00D44319">
        <w:rPr>
          <w:sz w:val="24"/>
          <w:szCs w:val="24"/>
        </w:rPr>
        <w:lastRenderedPageBreak/>
        <w:t>activities of the system, which in turn affects the checks on system performance and integrity.</w:t>
      </w:r>
    </w:p>
    <w:p w14:paraId="5A5B571F" w14:textId="77777777" w:rsidR="00097348" w:rsidRPr="00097348" w:rsidRDefault="00097348" w:rsidP="00D44319">
      <w:pPr>
        <w:spacing w:after="0"/>
        <w:ind w:left="720"/>
        <w:rPr>
          <w:b/>
          <w:bCs/>
        </w:rPr>
      </w:pPr>
    </w:p>
    <w:p w14:paraId="4146DE93" w14:textId="5F49831C" w:rsidR="00735EB5" w:rsidRPr="008B6B2A" w:rsidRDefault="00735EB5" w:rsidP="008B6B2A">
      <w:pPr>
        <w:pStyle w:val="Heading2"/>
      </w:pPr>
      <w:bookmarkStart w:id="75" w:name="_Toc99194452"/>
      <w:r w:rsidRPr="008B6B2A">
        <w:t>DISASTER SITE REBUILDING</w:t>
      </w:r>
      <w:bookmarkEnd w:id="75"/>
    </w:p>
    <w:p w14:paraId="713A8915" w14:textId="77777777" w:rsidR="00164E31" w:rsidRPr="00164E31" w:rsidRDefault="00164E31" w:rsidP="004231DE">
      <w:pPr>
        <w:rPr>
          <w:sz w:val="24"/>
          <w:szCs w:val="24"/>
        </w:rPr>
      </w:pPr>
      <w:r w:rsidRPr="00164E31">
        <w:rPr>
          <w:sz w:val="24"/>
          <w:szCs w:val="24"/>
        </w:rPr>
        <w:t xml:space="preserve">The IT department works with another department within the PromisedLand to achieve proper site rebuilding. The essence of this is to ensure services restored are fully functioning to expectation. The IT department head would spearhead the management of this function by allocating members within his team to collaborate with other departmental heads to contribute to rebuilding and maintaining stability. </w:t>
      </w:r>
    </w:p>
    <w:p w14:paraId="02827BF9" w14:textId="093D4BDF" w:rsidR="00735EB5" w:rsidRPr="008B6B2A" w:rsidRDefault="00735EB5" w:rsidP="008B6B2A">
      <w:pPr>
        <w:pStyle w:val="Heading2"/>
      </w:pPr>
      <w:bookmarkStart w:id="76" w:name="_Toc99194453"/>
      <w:r w:rsidRPr="008B6B2A">
        <w:t>PLAN CHANGES OR UPDATES</w:t>
      </w:r>
      <w:bookmarkEnd w:id="76"/>
    </w:p>
    <w:p w14:paraId="4FF1970D" w14:textId="7BF02746" w:rsidR="00164E31" w:rsidRPr="00CF3C53" w:rsidRDefault="00164E31" w:rsidP="00CF3C53">
      <w:pPr>
        <w:rPr>
          <w:sz w:val="24"/>
          <w:szCs w:val="24"/>
        </w:rPr>
      </w:pPr>
      <w:r w:rsidRPr="00CF3C53">
        <w:rPr>
          <w:sz w:val="24"/>
          <w:szCs w:val="24"/>
        </w:rPr>
        <w:t xml:space="preserve">Like any other organization, staff may be moved from one location to another. In that vein, the department managing the disaster recovery needs to put subsequent staff who will foster the change in the system. There is a need for this action because it ensures that systems are maintained and sustained. The IT departmental head makes sure his team members are involved in all the activities to ensure things are carried out as expected. </w:t>
      </w:r>
    </w:p>
    <w:p w14:paraId="0F945AB8" w14:textId="17868BC1" w:rsidR="00164E31" w:rsidRPr="00CF3C53" w:rsidRDefault="00686DF0" w:rsidP="00CF3C53">
      <w:pPr>
        <w:rPr>
          <w:sz w:val="24"/>
          <w:szCs w:val="24"/>
        </w:rPr>
      </w:pPr>
      <w:r w:rsidRPr="00CF3C53">
        <w:rPr>
          <w:sz w:val="24"/>
          <w:szCs w:val="24"/>
        </w:rPr>
        <w:t>In summary, a disaster recovery plan is crucial for the server administrator to ensure these prerequisites are adequately documented and in place if disaster strikes. There is no such thing as perfection, so there would be a need for constant review of the DRP as it will help to be updated to dates and keep the information fresh as soon as possible to make it available to team members when needed. The DRP should contain crucial aspects of the DRP, such as the backup procedures and plans for recovery, including the onsite and offsite storage to keep the company’s data safe in case of natural disaster or another form of disaster.</w:t>
      </w:r>
    </w:p>
    <w:p w14:paraId="6CF77131" w14:textId="77777777" w:rsidR="00735EB5" w:rsidRDefault="00735EB5" w:rsidP="00735EB5">
      <w:pPr>
        <w:spacing w:after="0"/>
      </w:pPr>
    </w:p>
    <w:p w14:paraId="1560332E" w14:textId="65482157" w:rsidR="00686DF0" w:rsidRDefault="003B307C" w:rsidP="00C64B1E">
      <w:pPr>
        <w:pStyle w:val="Heading1"/>
      </w:pPr>
      <w:bookmarkStart w:id="77" w:name="_Toc99194454"/>
      <w:r>
        <w:lastRenderedPageBreak/>
        <w:t xml:space="preserve">Cost of </w:t>
      </w:r>
      <w:r w:rsidR="00C42935">
        <w:t xml:space="preserve">Recommended </w:t>
      </w:r>
      <w:r w:rsidR="00C42935" w:rsidRPr="00C42935">
        <w:t>Servers for small businesses</w:t>
      </w:r>
      <w:bookmarkEnd w:id="77"/>
    </w:p>
    <w:p w14:paraId="3300AB8D" w14:textId="125A138F" w:rsidR="00F62966" w:rsidRPr="00CF3C53" w:rsidRDefault="00F62966" w:rsidP="00C42935">
      <w:pPr>
        <w:rPr>
          <w:sz w:val="24"/>
          <w:szCs w:val="24"/>
        </w:rPr>
      </w:pPr>
      <w:r w:rsidRPr="00CF3C53">
        <w:rPr>
          <w:sz w:val="24"/>
          <w:szCs w:val="24"/>
        </w:rPr>
        <w:t>The prices I will share are servers recommended to small businesses or a start-up size since the number of employees is 45. Each of the servers can offer a significant amount of support to the PromisedLand. The server is;</w:t>
      </w:r>
    </w:p>
    <w:bookmarkStart w:id="78" w:name="_Hlk99114832"/>
    <w:p w14:paraId="71E614B0" w14:textId="6AD36756" w:rsidR="00530F3C" w:rsidRPr="00A806EA" w:rsidRDefault="003C04D6" w:rsidP="009A17E2">
      <w:pPr>
        <w:pStyle w:val="ListParagraph"/>
        <w:numPr>
          <w:ilvl w:val="0"/>
          <w:numId w:val="22"/>
        </w:numPr>
        <w:rPr>
          <w:sz w:val="24"/>
          <w:szCs w:val="24"/>
        </w:rPr>
      </w:pPr>
      <w:r w:rsidRPr="00A806EA">
        <w:rPr>
          <w:sz w:val="24"/>
          <w:szCs w:val="24"/>
        </w:rPr>
        <w:fldChar w:fldCharType="begin"/>
      </w:r>
      <w:r w:rsidRPr="00A806EA">
        <w:rPr>
          <w:sz w:val="24"/>
          <w:szCs w:val="24"/>
        </w:rPr>
        <w:instrText xml:space="preserve"> HYPERLINK  \l "_Dell._PowerEdge_T30" </w:instrText>
      </w:r>
      <w:r w:rsidRPr="00A806EA">
        <w:rPr>
          <w:sz w:val="24"/>
          <w:szCs w:val="24"/>
        </w:rPr>
        <w:fldChar w:fldCharType="separate"/>
      </w:r>
      <w:r w:rsidR="00530F3C" w:rsidRPr="00A806EA">
        <w:rPr>
          <w:rStyle w:val="Hyperlink"/>
          <w:sz w:val="24"/>
          <w:szCs w:val="24"/>
        </w:rPr>
        <w:t>Dell. PowerEdge T30</w:t>
      </w:r>
      <w:r w:rsidRPr="00A806EA">
        <w:rPr>
          <w:sz w:val="24"/>
          <w:szCs w:val="24"/>
        </w:rPr>
        <w:fldChar w:fldCharType="end"/>
      </w:r>
      <w:r w:rsidR="00530F3C" w:rsidRPr="00A806EA">
        <w:rPr>
          <w:sz w:val="24"/>
          <w:szCs w:val="24"/>
        </w:rPr>
        <w:t>.</w:t>
      </w:r>
    </w:p>
    <w:bookmarkEnd w:id="78"/>
    <w:p w14:paraId="22B492FC" w14:textId="66C76049" w:rsidR="00530F3C" w:rsidRPr="00A806EA" w:rsidRDefault="003C04D6" w:rsidP="009A17E2">
      <w:pPr>
        <w:pStyle w:val="ListParagraph"/>
        <w:numPr>
          <w:ilvl w:val="0"/>
          <w:numId w:val="22"/>
        </w:numPr>
        <w:rPr>
          <w:sz w:val="24"/>
          <w:szCs w:val="24"/>
        </w:rPr>
      </w:pPr>
      <w:r w:rsidRPr="00A806EA">
        <w:rPr>
          <w:sz w:val="24"/>
          <w:szCs w:val="24"/>
        </w:rPr>
        <w:fldChar w:fldCharType="begin"/>
      </w:r>
      <w:r w:rsidRPr="00A806EA">
        <w:rPr>
          <w:sz w:val="24"/>
          <w:szCs w:val="24"/>
        </w:rPr>
        <w:instrText xml:space="preserve"> HYPERLINK  \l "_Dell._PowerEdge_T20" </w:instrText>
      </w:r>
      <w:r w:rsidRPr="00A806EA">
        <w:rPr>
          <w:sz w:val="24"/>
          <w:szCs w:val="24"/>
        </w:rPr>
        <w:fldChar w:fldCharType="separate"/>
      </w:r>
      <w:r w:rsidR="00530F3C" w:rsidRPr="00A806EA">
        <w:rPr>
          <w:rStyle w:val="Hyperlink"/>
          <w:sz w:val="24"/>
          <w:szCs w:val="24"/>
        </w:rPr>
        <w:t>Dell. PowerEdge T20 [barebones]</w:t>
      </w:r>
      <w:r w:rsidRPr="00A806EA">
        <w:rPr>
          <w:sz w:val="24"/>
          <w:szCs w:val="24"/>
        </w:rPr>
        <w:fldChar w:fldCharType="end"/>
      </w:r>
    </w:p>
    <w:p w14:paraId="04778885" w14:textId="1C2BB608" w:rsidR="00530F3C" w:rsidRPr="00A806EA" w:rsidRDefault="00F54F99" w:rsidP="009A17E2">
      <w:pPr>
        <w:pStyle w:val="ListParagraph"/>
        <w:numPr>
          <w:ilvl w:val="0"/>
          <w:numId w:val="22"/>
        </w:numPr>
        <w:rPr>
          <w:sz w:val="24"/>
          <w:szCs w:val="24"/>
        </w:rPr>
      </w:pPr>
      <w:hyperlink w:anchor="_Lenovo._ThinkServer_TS150." w:history="1">
        <w:r w:rsidR="00530F3C" w:rsidRPr="00A806EA">
          <w:rPr>
            <w:rStyle w:val="Hyperlink"/>
            <w:sz w:val="24"/>
            <w:szCs w:val="24"/>
          </w:rPr>
          <w:t>Lenovo. ThinkServer TS150.</w:t>
        </w:r>
      </w:hyperlink>
    </w:p>
    <w:p w14:paraId="78BD07EA" w14:textId="77D6C0A1" w:rsidR="00530F3C" w:rsidRPr="00A806EA" w:rsidRDefault="00F54F99" w:rsidP="009A17E2">
      <w:pPr>
        <w:pStyle w:val="ListParagraph"/>
        <w:numPr>
          <w:ilvl w:val="0"/>
          <w:numId w:val="22"/>
        </w:numPr>
        <w:rPr>
          <w:sz w:val="24"/>
          <w:szCs w:val="24"/>
        </w:rPr>
      </w:pPr>
      <w:hyperlink w:anchor="_HPE._ProLiant_ML350" w:history="1">
        <w:r w:rsidR="00530F3C" w:rsidRPr="00A806EA">
          <w:rPr>
            <w:rStyle w:val="Hyperlink"/>
            <w:sz w:val="24"/>
            <w:szCs w:val="24"/>
          </w:rPr>
          <w:t>HPE. ProLiant ML350 Gen 10</w:t>
        </w:r>
      </w:hyperlink>
      <w:r w:rsidR="00530F3C" w:rsidRPr="00A806EA">
        <w:rPr>
          <w:sz w:val="24"/>
          <w:szCs w:val="24"/>
        </w:rPr>
        <w:t>.</w:t>
      </w:r>
    </w:p>
    <w:p w14:paraId="06E5A5A8" w14:textId="31CEED56" w:rsidR="00530F3C" w:rsidRPr="00A806EA" w:rsidRDefault="00F54F99" w:rsidP="009A17E2">
      <w:pPr>
        <w:pStyle w:val="ListParagraph"/>
        <w:numPr>
          <w:ilvl w:val="0"/>
          <w:numId w:val="22"/>
        </w:numPr>
        <w:rPr>
          <w:sz w:val="24"/>
          <w:szCs w:val="24"/>
        </w:rPr>
      </w:pPr>
      <w:hyperlink w:anchor="_Fujitsu._Primergy_TX1310" w:history="1">
        <w:r w:rsidR="00530F3C" w:rsidRPr="00A806EA">
          <w:rPr>
            <w:rStyle w:val="Hyperlink"/>
            <w:sz w:val="24"/>
            <w:szCs w:val="24"/>
          </w:rPr>
          <w:t>Fujitsu. Primergy TX1310 M1</w:t>
        </w:r>
      </w:hyperlink>
      <w:r w:rsidR="00530F3C" w:rsidRPr="00A806EA">
        <w:rPr>
          <w:sz w:val="24"/>
          <w:szCs w:val="24"/>
        </w:rPr>
        <w:t>.</w:t>
      </w:r>
    </w:p>
    <w:bookmarkStart w:id="79" w:name="_Hlk99116168"/>
    <w:p w14:paraId="3310C512" w14:textId="4733C399" w:rsidR="00530F3C" w:rsidRPr="00A806EA" w:rsidRDefault="003C04D6" w:rsidP="009A17E2">
      <w:pPr>
        <w:pStyle w:val="ListParagraph"/>
        <w:numPr>
          <w:ilvl w:val="0"/>
          <w:numId w:val="22"/>
        </w:numPr>
        <w:rPr>
          <w:sz w:val="24"/>
          <w:szCs w:val="24"/>
        </w:rPr>
      </w:pPr>
      <w:r w:rsidRPr="00A806EA">
        <w:rPr>
          <w:sz w:val="24"/>
          <w:szCs w:val="24"/>
        </w:rPr>
        <w:fldChar w:fldCharType="begin"/>
      </w:r>
      <w:r w:rsidRPr="00A806EA">
        <w:rPr>
          <w:sz w:val="24"/>
          <w:szCs w:val="24"/>
        </w:rPr>
        <w:instrText xml:space="preserve"> HYPERLINK  \l "_HP._Proliant_Microserver" </w:instrText>
      </w:r>
      <w:r w:rsidRPr="00A806EA">
        <w:rPr>
          <w:sz w:val="24"/>
          <w:szCs w:val="24"/>
        </w:rPr>
        <w:fldChar w:fldCharType="separate"/>
      </w:r>
      <w:r w:rsidR="00530F3C" w:rsidRPr="00A806EA">
        <w:rPr>
          <w:rStyle w:val="Hyperlink"/>
          <w:sz w:val="24"/>
          <w:szCs w:val="24"/>
        </w:rPr>
        <w:t>HP. Proliant Microserver Gen8</w:t>
      </w:r>
      <w:r w:rsidRPr="00A806EA">
        <w:rPr>
          <w:sz w:val="24"/>
          <w:szCs w:val="24"/>
        </w:rPr>
        <w:fldChar w:fldCharType="end"/>
      </w:r>
      <w:r w:rsidR="00530F3C" w:rsidRPr="00A806EA">
        <w:rPr>
          <w:sz w:val="24"/>
          <w:szCs w:val="24"/>
        </w:rPr>
        <w:t>.</w:t>
      </w:r>
    </w:p>
    <w:bookmarkEnd w:id="79"/>
    <w:p w14:paraId="25650F5E" w14:textId="6067D886" w:rsidR="00530F3C" w:rsidRPr="00A806EA" w:rsidRDefault="003C04D6" w:rsidP="009A17E2">
      <w:pPr>
        <w:pStyle w:val="ListParagraph"/>
        <w:numPr>
          <w:ilvl w:val="0"/>
          <w:numId w:val="22"/>
        </w:numPr>
        <w:rPr>
          <w:sz w:val="24"/>
          <w:szCs w:val="24"/>
        </w:rPr>
      </w:pPr>
      <w:r w:rsidRPr="00A806EA">
        <w:rPr>
          <w:sz w:val="24"/>
          <w:szCs w:val="24"/>
        </w:rPr>
        <w:fldChar w:fldCharType="begin"/>
      </w:r>
      <w:r w:rsidRPr="00A806EA">
        <w:rPr>
          <w:sz w:val="24"/>
          <w:szCs w:val="24"/>
        </w:rPr>
        <w:instrText xml:space="preserve"> HYPERLINK  \l "_Lenovo._ThinkServer_TS460" </w:instrText>
      </w:r>
      <w:r w:rsidRPr="00A806EA">
        <w:rPr>
          <w:sz w:val="24"/>
          <w:szCs w:val="24"/>
        </w:rPr>
        <w:fldChar w:fldCharType="separate"/>
      </w:r>
      <w:r w:rsidR="00530F3C" w:rsidRPr="00A806EA">
        <w:rPr>
          <w:rStyle w:val="Hyperlink"/>
          <w:sz w:val="24"/>
          <w:szCs w:val="24"/>
        </w:rPr>
        <w:t>Lenovo. ThinkServer TS460.</w:t>
      </w:r>
      <w:r w:rsidRPr="00A806EA">
        <w:rPr>
          <w:sz w:val="24"/>
          <w:szCs w:val="24"/>
        </w:rPr>
        <w:fldChar w:fldCharType="end"/>
      </w:r>
    </w:p>
    <w:p w14:paraId="1479A05D" w14:textId="067F2FA5" w:rsidR="00530F3C" w:rsidRPr="00A806EA" w:rsidRDefault="00F54F99" w:rsidP="009A17E2">
      <w:pPr>
        <w:pStyle w:val="ListParagraph"/>
        <w:numPr>
          <w:ilvl w:val="0"/>
          <w:numId w:val="22"/>
        </w:numPr>
        <w:rPr>
          <w:sz w:val="24"/>
          <w:szCs w:val="24"/>
        </w:rPr>
      </w:pPr>
      <w:hyperlink w:anchor="_HP._ProLiant_ML350" w:history="1">
        <w:r w:rsidR="00530F3C" w:rsidRPr="00A806EA">
          <w:rPr>
            <w:rStyle w:val="Hyperlink"/>
            <w:sz w:val="24"/>
            <w:szCs w:val="24"/>
          </w:rPr>
          <w:t>HP. ProLiant ML350 G9 5U.</w:t>
        </w:r>
      </w:hyperlink>
    </w:p>
    <w:p w14:paraId="08E2F1DB" w14:textId="03BE4E3D" w:rsidR="0051153D" w:rsidRDefault="0051153D" w:rsidP="00592827">
      <w:pPr>
        <w:pStyle w:val="Heading2"/>
      </w:pPr>
      <w:bookmarkStart w:id="80" w:name="_Dell._PowerEdge_T30"/>
      <w:bookmarkStart w:id="81" w:name="_Toc99194455"/>
      <w:bookmarkEnd w:id="80"/>
      <w:r w:rsidRPr="0051153D">
        <w:t>Dell. PowerEdge T30</w:t>
      </w:r>
      <w:bookmarkEnd w:id="81"/>
    </w:p>
    <w:p w14:paraId="36CC25EB" w14:textId="6C6B6324" w:rsidR="0051153D" w:rsidRPr="00CF3C53" w:rsidRDefault="0051153D" w:rsidP="0051153D">
      <w:pPr>
        <w:rPr>
          <w:sz w:val="24"/>
          <w:szCs w:val="24"/>
        </w:rPr>
      </w:pPr>
      <w:r w:rsidRPr="00CF3C53">
        <w:rPr>
          <w:sz w:val="24"/>
          <w:szCs w:val="24"/>
        </w:rPr>
        <w:t>The ideal first server for small offices and home offices (SOHO), the PowerEdge T30 packs sizable internal storage. capacity and capable performance into a compact, quiet, mini-tower chassis that delivers efficient, worry-free operation.</w:t>
      </w:r>
    </w:p>
    <w:p w14:paraId="6EC74174" w14:textId="1A88E892" w:rsidR="0051153D" w:rsidRDefault="0051153D" w:rsidP="0051153D">
      <w:r w:rsidRPr="0051153D">
        <w:rPr>
          <w:noProof/>
        </w:rPr>
        <w:lastRenderedPageBreak/>
        <w:drawing>
          <wp:inline distT="0" distB="0" distL="0" distR="0" wp14:anchorId="1FFB0818" wp14:editId="5E281230">
            <wp:extent cx="5349240" cy="32232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2"/>
                    <a:stretch/>
                  </pic:blipFill>
                  <pic:spPr bwMode="auto">
                    <a:xfrm>
                      <a:off x="0" y="0"/>
                      <a:ext cx="5349240" cy="3223260"/>
                    </a:xfrm>
                    <a:prstGeom prst="rect">
                      <a:avLst/>
                    </a:prstGeom>
                    <a:ln>
                      <a:noFill/>
                    </a:ln>
                    <a:extLst>
                      <a:ext uri="{53640926-AAD7-44D8-BBD7-CCE9431645EC}">
                        <a14:shadowObscured xmlns:a14="http://schemas.microsoft.com/office/drawing/2010/main"/>
                      </a:ext>
                    </a:extLst>
                  </pic:spPr>
                </pic:pic>
              </a:graphicData>
            </a:graphic>
          </wp:inline>
        </w:drawing>
      </w:r>
    </w:p>
    <w:p w14:paraId="114EEA14" w14:textId="1470BC36" w:rsidR="0051153D" w:rsidRDefault="0051153D" w:rsidP="0051153D"/>
    <w:p w14:paraId="2BE13910" w14:textId="45AC0EF7" w:rsidR="0051153D" w:rsidRDefault="0051153D" w:rsidP="00592827">
      <w:pPr>
        <w:pStyle w:val="Heading2"/>
      </w:pPr>
      <w:bookmarkStart w:id="82" w:name="_Dell._PowerEdge_T20"/>
      <w:bookmarkStart w:id="83" w:name="_Toc99194456"/>
      <w:bookmarkEnd w:id="82"/>
      <w:r>
        <w:t>Dell. PowerEdge T20 [barebones]</w:t>
      </w:r>
      <w:bookmarkEnd w:id="83"/>
    </w:p>
    <w:p w14:paraId="75922604" w14:textId="63314DA4" w:rsidR="0051153D" w:rsidRPr="00CF3C53" w:rsidRDefault="00592827" w:rsidP="0051153D">
      <w:pPr>
        <w:rPr>
          <w:sz w:val="24"/>
          <w:szCs w:val="24"/>
        </w:rPr>
      </w:pPr>
      <w:r w:rsidRPr="00CF3C53">
        <w:rPr>
          <w:sz w:val="24"/>
          <w:szCs w:val="24"/>
        </w:rPr>
        <w:t>The Dell PowerEdge T20 tower server is designed for a small business office environment or the home. For an entry-level server, it offers a surprisingly large storage capacity plus enterprise-class features, including Intel Xeon processors and ECC memory for resiliency</w:t>
      </w:r>
    </w:p>
    <w:p w14:paraId="43E33FF3" w14:textId="77777777" w:rsidR="00592827" w:rsidRDefault="00592827" w:rsidP="0051153D">
      <w:r w:rsidRPr="00592827">
        <w:rPr>
          <w:noProof/>
        </w:rPr>
        <w:drawing>
          <wp:inline distT="0" distB="0" distL="0" distR="0" wp14:anchorId="3CD776D5" wp14:editId="607F585C">
            <wp:extent cx="5349240" cy="22872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9240" cy="2287270"/>
                    </a:xfrm>
                    <a:prstGeom prst="rect">
                      <a:avLst/>
                    </a:prstGeom>
                  </pic:spPr>
                </pic:pic>
              </a:graphicData>
            </a:graphic>
          </wp:inline>
        </w:drawing>
      </w:r>
    </w:p>
    <w:p w14:paraId="757C7D6B" w14:textId="7886F883" w:rsidR="00592827" w:rsidRDefault="00592827" w:rsidP="0051153D">
      <w:r>
        <w:lastRenderedPageBreak/>
        <w:t>And the mini-tower below</w:t>
      </w:r>
      <w:r w:rsidRPr="00592827">
        <w:rPr>
          <w:noProof/>
        </w:rPr>
        <w:drawing>
          <wp:inline distT="0" distB="0" distL="0" distR="0" wp14:anchorId="6E25818E" wp14:editId="13E9B8F2">
            <wp:extent cx="5349240" cy="22021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9240" cy="2202180"/>
                    </a:xfrm>
                    <a:prstGeom prst="rect">
                      <a:avLst/>
                    </a:prstGeom>
                  </pic:spPr>
                </pic:pic>
              </a:graphicData>
            </a:graphic>
          </wp:inline>
        </w:drawing>
      </w:r>
    </w:p>
    <w:p w14:paraId="08D82B67" w14:textId="215D0F4C" w:rsidR="00592827" w:rsidRDefault="00592827" w:rsidP="0051153D"/>
    <w:p w14:paraId="0A2097BA" w14:textId="57F3BD8C" w:rsidR="00592827" w:rsidRDefault="00592827" w:rsidP="0051153D"/>
    <w:p w14:paraId="3CBB79BA" w14:textId="371980AE" w:rsidR="00592827" w:rsidRDefault="00592827" w:rsidP="0051153D"/>
    <w:p w14:paraId="686A5EA9" w14:textId="6851BAA9" w:rsidR="00592827" w:rsidRDefault="00592827" w:rsidP="0051153D"/>
    <w:p w14:paraId="2272DEB5" w14:textId="77777777" w:rsidR="00592827" w:rsidRDefault="00592827" w:rsidP="0051153D"/>
    <w:p w14:paraId="64702424" w14:textId="77777777" w:rsidR="00592827" w:rsidRDefault="00592827" w:rsidP="00592827">
      <w:pPr>
        <w:pStyle w:val="Heading2"/>
      </w:pPr>
      <w:bookmarkStart w:id="84" w:name="_Lenovo._ThinkServer_TS150."/>
      <w:bookmarkStart w:id="85" w:name="_Toc99194457"/>
      <w:bookmarkEnd w:id="84"/>
      <w:r>
        <w:t>Lenovo. ThinkServer TS150.</w:t>
      </w:r>
      <w:bookmarkEnd w:id="85"/>
    </w:p>
    <w:p w14:paraId="5F7E2EA5" w14:textId="52F9EEBE" w:rsidR="00592827" w:rsidRDefault="00592827" w:rsidP="0051153D">
      <w:r w:rsidRPr="00592827">
        <w:rPr>
          <w:noProof/>
        </w:rPr>
        <w:drawing>
          <wp:inline distT="0" distB="0" distL="0" distR="0" wp14:anchorId="2B62DFB0" wp14:editId="0E42DC2C">
            <wp:extent cx="5349240" cy="254254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240" cy="2542540"/>
                    </a:xfrm>
                    <a:prstGeom prst="rect">
                      <a:avLst/>
                    </a:prstGeom>
                  </pic:spPr>
                </pic:pic>
              </a:graphicData>
            </a:graphic>
          </wp:inline>
        </w:drawing>
      </w:r>
    </w:p>
    <w:p w14:paraId="5948C424" w14:textId="01DEDA36" w:rsidR="00E955D3" w:rsidRDefault="00E955D3" w:rsidP="0051153D"/>
    <w:p w14:paraId="5D65EC3C" w14:textId="4F2D49AF" w:rsidR="00E955D3" w:rsidRDefault="00E955D3" w:rsidP="00E955D3">
      <w:pPr>
        <w:pStyle w:val="Heading2"/>
      </w:pPr>
      <w:bookmarkStart w:id="86" w:name="_HPE._ProLiant_ML350"/>
      <w:bookmarkStart w:id="87" w:name="_Toc99194458"/>
      <w:bookmarkEnd w:id="86"/>
      <w:r>
        <w:lastRenderedPageBreak/>
        <w:t>HPE. ProLiant ML350 Gen 10</w:t>
      </w:r>
      <w:bookmarkEnd w:id="87"/>
    </w:p>
    <w:p w14:paraId="52DF6899" w14:textId="65C183FE" w:rsidR="00E955D3" w:rsidRDefault="00E955D3" w:rsidP="0051153D">
      <w:r w:rsidRPr="00E955D3">
        <w:rPr>
          <w:noProof/>
        </w:rPr>
        <w:drawing>
          <wp:inline distT="0" distB="0" distL="0" distR="0" wp14:anchorId="72FCDE21" wp14:editId="0809E82B">
            <wp:extent cx="5349240" cy="248158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9240" cy="2481580"/>
                    </a:xfrm>
                    <a:prstGeom prst="rect">
                      <a:avLst/>
                    </a:prstGeom>
                  </pic:spPr>
                </pic:pic>
              </a:graphicData>
            </a:graphic>
          </wp:inline>
        </w:drawing>
      </w:r>
    </w:p>
    <w:p w14:paraId="081B16DA" w14:textId="37BB802C" w:rsidR="00E955D3" w:rsidRDefault="00E955D3" w:rsidP="00E955D3">
      <w:pPr>
        <w:pStyle w:val="Heading2"/>
      </w:pPr>
      <w:bookmarkStart w:id="88" w:name="_Fujitsu._Primergy_TX1310"/>
      <w:bookmarkStart w:id="89" w:name="_Toc99194459"/>
      <w:bookmarkEnd w:id="88"/>
      <w:r>
        <w:t>Fujitsu. Primergy TX1310 M1</w:t>
      </w:r>
      <w:bookmarkEnd w:id="89"/>
    </w:p>
    <w:p w14:paraId="4BF19558" w14:textId="15433A86" w:rsidR="00E955D3" w:rsidRDefault="003B307C" w:rsidP="0051153D">
      <w:r w:rsidRPr="003B307C">
        <w:rPr>
          <w:noProof/>
        </w:rPr>
        <w:drawing>
          <wp:inline distT="0" distB="0" distL="0" distR="0" wp14:anchorId="4F28D429" wp14:editId="373413B5">
            <wp:extent cx="5349240" cy="29019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9240" cy="2901950"/>
                    </a:xfrm>
                    <a:prstGeom prst="rect">
                      <a:avLst/>
                    </a:prstGeom>
                  </pic:spPr>
                </pic:pic>
              </a:graphicData>
            </a:graphic>
          </wp:inline>
        </w:drawing>
      </w:r>
    </w:p>
    <w:p w14:paraId="4F96E20B" w14:textId="00AED102" w:rsidR="00E955D3" w:rsidRDefault="003B307C" w:rsidP="003B307C">
      <w:pPr>
        <w:pStyle w:val="Heading2"/>
      </w:pPr>
      <w:bookmarkStart w:id="90" w:name="_HP._Proliant_Microserver"/>
      <w:bookmarkStart w:id="91" w:name="_Toc99194460"/>
      <w:bookmarkEnd w:id="90"/>
      <w:r w:rsidRPr="003B307C">
        <w:t>HP. Proliant Microserver Gen8</w:t>
      </w:r>
      <w:bookmarkEnd w:id="91"/>
    </w:p>
    <w:p w14:paraId="71AC8D87" w14:textId="3B0F2617" w:rsidR="003B307C" w:rsidRPr="00CF3C53" w:rsidRDefault="003B307C" w:rsidP="003B307C">
      <w:pPr>
        <w:rPr>
          <w:sz w:val="24"/>
          <w:szCs w:val="24"/>
        </w:rPr>
      </w:pPr>
      <w:r w:rsidRPr="00CF3C53">
        <w:rPr>
          <w:sz w:val="24"/>
          <w:szCs w:val="24"/>
        </w:rPr>
        <w:t>HPE ProLiant MicroServer Gen8 is a small, quiet, and stylishly designed server that is ideal for micro and small businesses looking to build their first IT server environment.</w:t>
      </w:r>
    </w:p>
    <w:p w14:paraId="4F35110D" w14:textId="3D969030" w:rsidR="003B307C" w:rsidRDefault="003B307C" w:rsidP="003B307C">
      <w:r w:rsidRPr="003B307C">
        <w:rPr>
          <w:noProof/>
        </w:rPr>
        <w:lastRenderedPageBreak/>
        <w:drawing>
          <wp:inline distT="0" distB="0" distL="0" distR="0" wp14:anchorId="2E873EFA" wp14:editId="6332A7E7">
            <wp:extent cx="5349240" cy="258699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240" cy="2586990"/>
                    </a:xfrm>
                    <a:prstGeom prst="rect">
                      <a:avLst/>
                    </a:prstGeom>
                  </pic:spPr>
                </pic:pic>
              </a:graphicData>
            </a:graphic>
          </wp:inline>
        </w:drawing>
      </w:r>
    </w:p>
    <w:p w14:paraId="542664A4" w14:textId="741DF6D6" w:rsidR="003B307C" w:rsidRDefault="003B307C" w:rsidP="003B307C"/>
    <w:p w14:paraId="3C93606F" w14:textId="7DF7D398" w:rsidR="003B307C" w:rsidRDefault="000B4FB3" w:rsidP="000B4FB3">
      <w:pPr>
        <w:pStyle w:val="Heading2"/>
      </w:pPr>
      <w:bookmarkStart w:id="92" w:name="_Lenovo._ThinkServer_TS460"/>
      <w:bookmarkStart w:id="93" w:name="_Toc99194461"/>
      <w:bookmarkEnd w:id="92"/>
      <w:r>
        <w:t>Lenovo. ThinkServer TS460</w:t>
      </w:r>
      <w:bookmarkEnd w:id="93"/>
    </w:p>
    <w:p w14:paraId="764AEB0F" w14:textId="34BCF45C" w:rsidR="000B4FB3" w:rsidRDefault="000B4FB3" w:rsidP="003B307C">
      <w:r w:rsidRPr="000B4FB3">
        <w:rPr>
          <w:noProof/>
        </w:rPr>
        <w:drawing>
          <wp:inline distT="0" distB="0" distL="0" distR="0" wp14:anchorId="4FF73760" wp14:editId="3B8F172C">
            <wp:extent cx="5349240" cy="3159760"/>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9240" cy="3159760"/>
                    </a:xfrm>
                    <a:prstGeom prst="rect">
                      <a:avLst/>
                    </a:prstGeom>
                  </pic:spPr>
                </pic:pic>
              </a:graphicData>
            </a:graphic>
          </wp:inline>
        </w:drawing>
      </w:r>
    </w:p>
    <w:p w14:paraId="2C8D38C5" w14:textId="476386EB" w:rsidR="003B307C" w:rsidRDefault="000B4FB3" w:rsidP="000B4FB3">
      <w:pPr>
        <w:pStyle w:val="Heading2"/>
      </w:pPr>
      <w:bookmarkStart w:id="94" w:name="_HP._ProLiant_ML350"/>
      <w:bookmarkStart w:id="95" w:name="_Toc99194462"/>
      <w:bookmarkEnd w:id="94"/>
      <w:r>
        <w:lastRenderedPageBreak/>
        <w:t>HP. ProLiant ML350 G9 5U</w:t>
      </w:r>
      <w:bookmarkEnd w:id="95"/>
    </w:p>
    <w:p w14:paraId="0C8822C7" w14:textId="0A08604E" w:rsidR="003B307C" w:rsidRDefault="000B4FB3" w:rsidP="003B307C">
      <w:r w:rsidRPr="000B4FB3">
        <w:rPr>
          <w:noProof/>
        </w:rPr>
        <w:drawing>
          <wp:inline distT="0" distB="0" distL="0" distR="0" wp14:anchorId="7E6337C8" wp14:editId="30F389BC">
            <wp:extent cx="5349240" cy="34436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9240" cy="3443605"/>
                    </a:xfrm>
                    <a:prstGeom prst="rect">
                      <a:avLst/>
                    </a:prstGeom>
                  </pic:spPr>
                </pic:pic>
              </a:graphicData>
            </a:graphic>
          </wp:inline>
        </w:drawing>
      </w:r>
    </w:p>
    <w:p w14:paraId="5C292E7A" w14:textId="77777777" w:rsidR="003B307C" w:rsidRPr="003B307C" w:rsidRDefault="003B307C" w:rsidP="003B307C"/>
    <w:p w14:paraId="0C8076A6" w14:textId="57F38197" w:rsidR="001772B1" w:rsidRDefault="00C139C8">
      <w:pPr>
        <w:pStyle w:val="Heading1"/>
      </w:pPr>
      <w:bookmarkStart w:id="96" w:name="_Toc99194463"/>
      <w:r>
        <w:rPr>
          <w:noProof/>
        </w:rPr>
        <w:lastRenderedPageBreak/>
        <w:drawing>
          <wp:anchor distT="0" distB="0" distL="182880" distR="182880" simplePos="0" relativeHeight="251654656" behindDoc="0" locked="0" layoutInCell="1" allowOverlap="1" wp14:anchorId="038C143C" wp14:editId="59F5C739">
            <wp:simplePos x="0" y="0"/>
            <mc:AlternateContent>
              <mc:Choice Requires="wp14">
                <wp:positionH relativeFrom="page">
                  <wp14:pctPosHOffset>6100</wp14:pctPosHOffset>
                </wp:positionH>
              </mc:Choice>
              <mc:Fallback>
                <wp:positionH relativeFrom="page">
                  <wp:posOffset>473710</wp:posOffset>
                </wp:positionH>
              </mc:Fallback>
            </mc:AlternateContent>
            <wp:positionV relativeFrom="margin">
              <wp:align>top</wp:align>
            </wp:positionV>
            <wp:extent cx="1234440" cy="7443216"/>
            <wp:effectExtent l="0" t="0" r="22860" b="24765"/>
            <wp:wrapSquare wrapText="bothSides"/>
            <wp:docPr id="13" name="Diagram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page">
              <wp14:pctWidth>0</wp14:pctWidth>
            </wp14:sizeRelH>
            <wp14:sizeRelV relativeFrom="page">
              <wp14:pctHeight>0</wp14:pctHeight>
            </wp14:sizeRelV>
          </wp:anchor>
        </w:drawing>
      </w:r>
      <w:r w:rsidR="00A806EA">
        <w:t>Project Implementation Approval</w:t>
      </w:r>
      <w:bookmarkEnd w:id="96"/>
    </w:p>
    <w:p w14:paraId="3754644B" w14:textId="466844BD" w:rsidR="001772B1" w:rsidRDefault="001E2F86">
      <w:pPr>
        <w:pStyle w:val="Heading2"/>
      </w:pPr>
      <w:bookmarkStart w:id="97" w:name="_Toc99194464"/>
      <w:r>
        <w:t xml:space="preserve">Project </w:t>
      </w:r>
      <w:r w:rsidR="003F3FD4">
        <w:t xml:space="preserve">summary and </w:t>
      </w:r>
      <w:r>
        <w:t>approval</w:t>
      </w:r>
      <w:bookmarkEnd w:id="97"/>
    </w:p>
    <w:p w14:paraId="04132733" w14:textId="2A818786" w:rsidR="001E2F86" w:rsidRPr="001E2F86" w:rsidRDefault="001E2F86" w:rsidP="008B6B2A">
      <w:pPr>
        <w:rPr>
          <w:sz w:val="24"/>
          <w:szCs w:val="24"/>
        </w:rPr>
      </w:pPr>
      <w:r w:rsidRPr="001E2F86">
        <w:rPr>
          <w:sz w:val="24"/>
          <w:szCs w:val="24"/>
        </w:rPr>
        <w:t>The company's environment is located in a suitable spot for business as many customers strangers visiting the market location would positively impact the organization's efforts to get clients quickly. This exercise's project summary clarifies the purpose as the implementation of server integrated environment would bring to PromisedLand as the essence of this exercise is to showcase the importance of a server to a business organization. Furthermore, there is the shortcoming of server in as much it has to do with system security of protections. The above documents would have to be revisited due to their impacts on security, storage, and uncomplicated business workflow.</w:t>
      </w:r>
      <w:r w:rsidR="00957D56">
        <w:rPr>
          <w:sz w:val="24"/>
          <w:szCs w:val="24"/>
        </w:rPr>
        <w:t xml:space="preserve"> </w:t>
      </w:r>
      <w:r w:rsidR="00957D56" w:rsidRPr="00957D56">
        <w:rPr>
          <w:sz w:val="24"/>
          <w:szCs w:val="24"/>
        </w:rPr>
        <w:t>Attach with this documentation is a summary of video records that show the implemented server on a virtual machine.</w:t>
      </w:r>
    </w:p>
    <w:p w14:paraId="50AB39F0" w14:textId="7E62799A" w:rsidR="00D706F6" w:rsidRDefault="00957D56" w:rsidP="008B6B2A">
      <w:pPr>
        <w:rPr>
          <w:sz w:val="24"/>
          <w:szCs w:val="24"/>
        </w:rPr>
      </w:pPr>
      <w:r w:rsidRPr="00957D56">
        <w:rPr>
          <w:sz w:val="24"/>
          <w:szCs w:val="24"/>
        </w:rPr>
        <w:t>With all the precautions in mind, your approval would need to implement the server for PromisedLand at the Hukilau Marketplace at 55-370 Kamehameha Hwy, Laie, HI. 9676. Kindly append your signature for the approval of this project. Thanks f</w:t>
      </w:r>
      <w:r>
        <w:rPr>
          <w:sz w:val="24"/>
          <w:szCs w:val="24"/>
        </w:rPr>
        <w:t>o</w:t>
      </w:r>
      <w:r w:rsidRPr="00957D56">
        <w:rPr>
          <w:sz w:val="24"/>
          <w:szCs w:val="24"/>
        </w:rPr>
        <w:t>r taking the time and effort to go through the proposal.</w:t>
      </w:r>
    </w:p>
    <w:p w14:paraId="26234CA7" w14:textId="725D0EDC" w:rsidR="001E2F86" w:rsidRDefault="001E2F86" w:rsidP="008B6B2A">
      <w:pPr>
        <w:rPr>
          <w:sz w:val="24"/>
          <w:szCs w:val="24"/>
        </w:rPr>
      </w:pPr>
    </w:p>
    <w:p w14:paraId="770FF997" w14:textId="2DBDECD0" w:rsidR="001E2F86" w:rsidRDefault="001E2F86" w:rsidP="008B6B2A">
      <w:pPr>
        <w:rPr>
          <w:sz w:val="24"/>
          <w:szCs w:val="24"/>
        </w:rPr>
      </w:pPr>
    </w:p>
    <w:p w14:paraId="6A32ADB2" w14:textId="4C1C9C0D" w:rsidR="003F3FD4" w:rsidRDefault="003F3FD4" w:rsidP="003F3FD4">
      <w:pPr>
        <w:jc w:val="center"/>
        <w:rPr>
          <w:sz w:val="24"/>
          <w:szCs w:val="24"/>
        </w:rPr>
      </w:pPr>
      <w:r>
        <w:rPr>
          <w:sz w:val="24"/>
          <w:szCs w:val="24"/>
        </w:rPr>
        <w:t>………………………………………………………</w:t>
      </w:r>
    </w:p>
    <w:p w14:paraId="5B75F416" w14:textId="50A0A63A" w:rsidR="003F3FD4" w:rsidRPr="003F3FD4" w:rsidRDefault="003F3FD4" w:rsidP="003F3FD4">
      <w:pPr>
        <w:jc w:val="center"/>
        <w:rPr>
          <w:i/>
          <w:iCs/>
          <w:sz w:val="24"/>
          <w:szCs w:val="24"/>
        </w:rPr>
      </w:pPr>
      <w:r w:rsidRPr="003F3FD4">
        <w:rPr>
          <w:i/>
          <w:iCs/>
          <w:sz w:val="24"/>
          <w:szCs w:val="24"/>
        </w:rPr>
        <w:t>Date and Signature</w:t>
      </w:r>
    </w:p>
    <w:p w14:paraId="009B7E8F" w14:textId="28EB06F0" w:rsidR="003F3FD4" w:rsidRPr="007C5748" w:rsidRDefault="003F3FD4" w:rsidP="003F3FD4">
      <w:pPr>
        <w:jc w:val="center"/>
        <w:rPr>
          <w:b/>
          <w:bCs/>
          <w:sz w:val="28"/>
          <w:szCs w:val="28"/>
        </w:rPr>
      </w:pPr>
      <w:r w:rsidRPr="007C5748">
        <w:rPr>
          <w:b/>
          <w:bCs/>
          <w:sz w:val="28"/>
          <w:szCs w:val="28"/>
        </w:rPr>
        <w:t>Head of Operations</w:t>
      </w:r>
    </w:p>
    <w:p w14:paraId="7997E160" w14:textId="77777777" w:rsidR="003F3FD4" w:rsidRDefault="003F3FD4" w:rsidP="003F3FD4">
      <w:pPr>
        <w:jc w:val="center"/>
        <w:rPr>
          <w:sz w:val="24"/>
          <w:szCs w:val="24"/>
        </w:rPr>
      </w:pPr>
    </w:p>
    <w:p w14:paraId="3663ADFB" w14:textId="77777777" w:rsidR="003F3FD4" w:rsidRDefault="003F3FD4" w:rsidP="003F3FD4">
      <w:pPr>
        <w:jc w:val="center"/>
        <w:rPr>
          <w:sz w:val="24"/>
          <w:szCs w:val="24"/>
        </w:rPr>
      </w:pPr>
    </w:p>
    <w:p w14:paraId="04BE17DB" w14:textId="77777777" w:rsidR="003F3FD4" w:rsidRPr="001E2F86" w:rsidRDefault="003F3FD4" w:rsidP="008B6B2A">
      <w:pPr>
        <w:rPr>
          <w:sz w:val="24"/>
          <w:szCs w:val="24"/>
        </w:rPr>
      </w:pPr>
    </w:p>
    <w:p w14:paraId="45D0C126" w14:textId="44D38EBF" w:rsidR="001772B1" w:rsidRDefault="00C139C8">
      <w:pPr>
        <w:pStyle w:val="Heading1"/>
      </w:pPr>
      <w:bookmarkStart w:id="98" w:name="_Toc99194465"/>
      <w:r>
        <w:lastRenderedPageBreak/>
        <w:t>Contact Information</w:t>
      </w:r>
      <w:bookmarkEnd w:id="98"/>
    </w:p>
    <w:tbl>
      <w:tblPr>
        <w:tblW w:w="4975" w:type="pct"/>
        <w:tblLook w:val="04A0" w:firstRow="1" w:lastRow="0" w:firstColumn="1" w:lastColumn="0" w:noHBand="0" w:noVBand="1"/>
      </w:tblPr>
      <w:tblGrid>
        <w:gridCol w:w="1956"/>
        <w:gridCol w:w="3532"/>
        <w:gridCol w:w="222"/>
        <w:gridCol w:w="2672"/>
      </w:tblGrid>
      <w:tr w:rsidR="007C5748" w14:paraId="30D67E17" w14:textId="77777777" w:rsidTr="007C5748">
        <w:tc>
          <w:tcPr>
            <w:tcW w:w="1077" w:type="pct"/>
            <w:hideMark/>
          </w:tcPr>
          <w:p w14:paraId="40A96829" w14:textId="270EEA4A" w:rsidR="004374F0" w:rsidRDefault="004374F0">
            <w:r w:rsidRPr="007C5748">
              <w:rPr>
                <w:noProof/>
                <w:sz w:val="22"/>
                <w:szCs w:val="22"/>
                <w:lang w:eastAsia="en-US"/>
              </w:rPr>
              <w:drawing>
                <wp:inline distT="0" distB="0" distL="0" distR="0" wp14:anchorId="2CE0A1BC" wp14:editId="5C22BECD">
                  <wp:extent cx="1023620" cy="1507170"/>
                  <wp:effectExtent l="38100" t="38100" r="43180" b="361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40328" cy="1531770"/>
                          </a:xfrm>
                          <a:prstGeom prst="rect">
                            <a:avLst/>
                          </a:prstGeom>
                          <a:noFill/>
                          <a:ln w="31750" cmpd="sng">
                            <a:solidFill>
                              <a:srgbClr val="000000"/>
                            </a:solidFill>
                            <a:miter lim="800000"/>
                            <a:headEnd/>
                            <a:tailEnd/>
                          </a:ln>
                          <a:effectLst/>
                        </pic:spPr>
                      </pic:pic>
                    </a:graphicData>
                  </a:graphic>
                </wp:inline>
              </w:drawing>
            </w:r>
          </w:p>
        </w:tc>
        <w:tc>
          <w:tcPr>
            <w:tcW w:w="2137" w:type="pct"/>
            <w:hideMark/>
          </w:tcPr>
          <w:p w14:paraId="3E0DD5F2" w14:textId="77777777" w:rsidR="004374F0" w:rsidRPr="007C5748" w:rsidRDefault="00F54F99">
            <w:pPr>
              <w:pStyle w:val="TableText"/>
              <w:spacing w:line="336" w:lineRule="auto"/>
              <w:rPr>
                <w:rStyle w:val="Strong"/>
                <w:sz w:val="28"/>
                <w:szCs w:val="28"/>
              </w:rPr>
            </w:pPr>
            <w:sdt>
              <w:sdtPr>
                <w:rPr>
                  <w:rStyle w:val="Strong"/>
                  <w:sz w:val="28"/>
                  <w:szCs w:val="28"/>
                </w:rPr>
                <w:alias w:val="Name"/>
                <w:tag w:val="Name"/>
                <w:id w:val="183095679"/>
                <w:placeholder>
                  <w:docPart w:val="8785D33E4EAB44519E08D81E873F0DA6"/>
                </w:placeholder>
                <w:temporary/>
                <w:showingPlcHdr/>
                <w:text/>
              </w:sdtPr>
              <w:sdtEndPr>
                <w:rPr>
                  <w:rStyle w:val="Strong"/>
                </w:rPr>
              </w:sdtEndPr>
              <w:sdtContent>
                <w:r w:rsidR="004374F0" w:rsidRPr="007C5748">
                  <w:rPr>
                    <w:rStyle w:val="Strong"/>
                    <w:sz w:val="28"/>
                    <w:szCs w:val="28"/>
                  </w:rPr>
                  <w:t>Name</w:t>
                </w:r>
              </w:sdtContent>
            </w:sdt>
          </w:p>
          <w:p w14:paraId="1E785A4A" w14:textId="3697AAAE" w:rsidR="004374F0" w:rsidRPr="007C5748" w:rsidRDefault="004374F0">
            <w:pPr>
              <w:pStyle w:val="TableText"/>
              <w:spacing w:line="336" w:lineRule="auto"/>
              <w:rPr>
                <w:sz w:val="28"/>
                <w:szCs w:val="28"/>
              </w:rPr>
            </w:pPr>
            <w:r w:rsidRPr="007C5748">
              <w:rPr>
                <w:sz w:val="28"/>
                <w:szCs w:val="28"/>
              </w:rPr>
              <w:t>David Odediran</w:t>
            </w:r>
          </w:p>
          <w:p w14:paraId="0A2C9670" w14:textId="77777777" w:rsidR="004374F0" w:rsidRPr="007C5748" w:rsidRDefault="004374F0">
            <w:pPr>
              <w:pStyle w:val="TableText"/>
              <w:spacing w:line="336" w:lineRule="auto"/>
              <w:rPr>
                <w:sz w:val="28"/>
                <w:szCs w:val="28"/>
              </w:rPr>
            </w:pPr>
            <w:r w:rsidRPr="007C5748">
              <w:rPr>
                <w:rStyle w:val="Strong"/>
                <w:sz w:val="28"/>
                <w:szCs w:val="28"/>
              </w:rPr>
              <w:t>Email</w:t>
            </w:r>
          </w:p>
          <w:p w14:paraId="6B93FA16" w14:textId="2CBEB6A0" w:rsidR="004374F0" w:rsidRPr="007C5748" w:rsidRDefault="004374F0">
            <w:pPr>
              <w:pStyle w:val="TableText"/>
              <w:spacing w:line="336" w:lineRule="auto"/>
              <w:rPr>
                <w:sz w:val="28"/>
                <w:szCs w:val="28"/>
              </w:rPr>
            </w:pPr>
            <w:r w:rsidRPr="007C5748">
              <w:rPr>
                <w:sz w:val="28"/>
                <w:szCs w:val="28"/>
              </w:rPr>
              <w:t>david174@PL.com</w:t>
            </w:r>
          </w:p>
        </w:tc>
        <w:tc>
          <w:tcPr>
            <w:tcW w:w="144" w:type="pct"/>
          </w:tcPr>
          <w:p w14:paraId="26EE0F10" w14:textId="77777777" w:rsidR="004374F0" w:rsidRDefault="004374F0"/>
        </w:tc>
        <w:tc>
          <w:tcPr>
            <w:tcW w:w="1641" w:type="pct"/>
          </w:tcPr>
          <w:p w14:paraId="15C4900A" w14:textId="77777777" w:rsidR="004374F0" w:rsidRDefault="004374F0">
            <w:pPr>
              <w:pStyle w:val="TableText"/>
              <w:spacing w:line="336" w:lineRule="auto"/>
            </w:pPr>
          </w:p>
        </w:tc>
      </w:tr>
    </w:tbl>
    <w:p w14:paraId="706F5D5D" w14:textId="774956D3" w:rsidR="004374F0" w:rsidRDefault="007C5748" w:rsidP="004374F0">
      <w:pPr>
        <w:pStyle w:val="Heading1"/>
        <w:pageBreakBefore w:val="0"/>
      </w:pPr>
      <w:bookmarkStart w:id="99" w:name="_Toc93152154"/>
      <w:bookmarkStart w:id="100" w:name="_Toc99194466"/>
      <w:r>
        <w:t>Company</w:t>
      </w:r>
      <w:r w:rsidR="004374F0">
        <w:t xml:space="preserve"> Details</w:t>
      </w:r>
      <w:bookmarkEnd w:id="99"/>
      <w:bookmarkEnd w:id="100"/>
    </w:p>
    <w:p w14:paraId="7B5DA4D4" w14:textId="7FA77DCB" w:rsidR="004374F0" w:rsidRPr="007C5748" w:rsidRDefault="004374F0" w:rsidP="004374F0">
      <w:pPr>
        <w:pStyle w:val="TableText"/>
        <w:rPr>
          <w:rStyle w:val="Strong"/>
          <w:sz w:val="28"/>
          <w:szCs w:val="28"/>
        </w:rPr>
      </w:pPr>
      <w:r w:rsidRPr="004374F0">
        <w:rPr>
          <w:b/>
          <w:bCs/>
          <w:noProof/>
        </w:rPr>
        <w:drawing>
          <wp:anchor distT="0" distB="0" distL="114300" distR="114300" simplePos="0" relativeHeight="251658752" behindDoc="0" locked="0" layoutInCell="1" allowOverlap="1" wp14:anchorId="395EA2CD" wp14:editId="3302655B">
            <wp:simplePos x="0" y="0"/>
            <wp:positionH relativeFrom="column">
              <wp:posOffset>3615690</wp:posOffset>
            </wp:positionH>
            <wp:positionV relativeFrom="paragraph">
              <wp:posOffset>8255</wp:posOffset>
            </wp:positionV>
            <wp:extent cx="1791335" cy="1121410"/>
            <wp:effectExtent l="0" t="0" r="0" b="0"/>
            <wp:wrapSquare wrapText="bothSides"/>
            <wp:docPr id="19" name="Picture 1">
              <a:extLst xmlns:a="http://schemas.openxmlformats.org/drawingml/2006/main">
                <a:ext uri="{FF2B5EF4-FFF2-40B4-BE49-F238E27FC236}">
                  <a16:creationId xmlns:a16="http://schemas.microsoft.com/office/drawing/2014/main" id="{2318898D-89FF-425B-B1DC-364BFE354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318898D-89FF-425B-B1DC-364BFE3541B5}"/>
                        </a:ext>
                      </a:extLst>
                    </pic:cNvPr>
                    <pic:cNvPicPr>
                      <a:picLocks noChangeAspect="1"/>
                    </pic:cNvPicPr>
                  </pic:nvPicPr>
                  <pic:blipFill>
                    <a:blip r:embed="rId45"/>
                    <a:stretch>
                      <a:fillRect/>
                    </a:stretch>
                  </pic:blipFill>
                  <pic:spPr>
                    <a:xfrm>
                      <a:off x="0" y="0"/>
                      <a:ext cx="1791335" cy="1121410"/>
                    </a:xfrm>
                    <a:prstGeom prst="rect">
                      <a:avLst/>
                    </a:prstGeom>
                  </pic:spPr>
                </pic:pic>
              </a:graphicData>
            </a:graphic>
            <wp14:sizeRelH relativeFrom="margin">
              <wp14:pctWidth>0</wp14:pctWidth>
            </wp14:sizeRelH>
            <wp14:sizeRelV relativeFrom="margin">
              <wp14:pctHeight>0</wp14:pctHeight>
            </wp14:sizeRelV>
          </wp:anchor>
        </w:drawing>
      </w:r>
      <w:sdt>
        <w:sdtPr>
          <w:rPr>
            <w:rStyle w:val="Strong"/>
            <w:sz w:val="28"/>
            <w:szCs w:val="28"/>
          </w:rPr>
          <w:alias w:val="Company"/>
          <w:id w:val="1877888041"/>
          <w:placeholder>
            <w:docPart w:val="760A4DB5C2654DA08BB8CC394294A2CF"/>
          </w:placeholder>
          <w:dataBinding w:prefixMappings="xmlns:ns0='http://schemas.openxmlformats.org/officeDocument/2006/extended-properties' " w:xpath="/ns0:Properties[1]/ns0:Company[1]" w:storeItemID="{6668398D-A668-4E3E-A5EB-62B293D839F1}"/>
          <w:text/>
        </w:sdtPr>
        <w:sdtEndPr>
          <w:rPr>
            <w:rStyle w:val="Strong"/>
          </w:rPr>
        </w:sdtEndPr>
        <w:sdtContent>
          <w:r w:rsidR="00EE7140">
            <w:rPr>
              <w:rStyle w:val="Strong"/>
              <w:sz w:val="28"/>
              <w:szCs w:val="28"/>
            </w:rPr>
            <w:t>PromisedLand</w:t>
          </w:r>
        </w:sdtContent>
      </w:sdt>
    </w:p>
    <w:p w14:paraId="52895685" w14:textId="3845BAD3" w:rsidR="004374F0" w:rsidRPr="007C5748" w:rsidRDefault="00F54F99" w:rsidP="004374F0">
      <w:pPr>
        <w:pStyle w:val="TableText"/>
        <w:rPr>
          <w:sz w:val="28"/>
          <w:szCs w:val="28"/>
        </w:rPr>
      </w:pPr>
      <w:sdt>
        <w:sdtPr>
          <w:rPr>
            <w:sz w:val="28"/>
            <w:szCs w:val="28"/>
          </w:rPr>
          <w:alias w:val="Street Address"/>
          <w:tag w:val="Street Address"/>
          <w:id w:val="84583310"/>
          <w:placeholder>
            <w:docPart w:val="8832F57DC21A4FD0978DBC9F61858C07"/>
          </w:placeholder>
          <w:dataBinding w:prefixMappings="xmlns:ns0='http://schemas.microsoft.com/office/2006/coverPageProps' " w:xpath="/ns0:CoverPageProperties[1]/ns0:CompanyAddress[1]" w:storeItemID="{55AF091B-3C7A-41E3-B477-F2FDAA23CFDA}"/>
          <w:text w:multiLine="1"/>
        </w:sdtPr>
        <w:sdtEndPr/>
        <w:sdtContent>
          <w:r w:rsidR="00EE7140">
            <w:rPr>
              <w:sz w:val="28"/>
              <w:szCs w:val="28"/>
            </w:rPr>
            <w:t>55-370 Kamehameha Hwy, Laie, HI. 96762</w:t>
          </w:r>
        </w:sdtContent>
      </w:sdt>
    </w:p>
    <w:p w14:paraId="79C90FBE" w14:textId="6370F088" w:rsidR="004374F0" w:rsidRPr="007C5748" w:rsidRDefault="004374F0" w:rsidP="004374F0">
      <w:pPr>
        <w:pStyle w:val="TableText"/>
        <w:rPr>
          <w:rStyle w:val="Strong"/>
          <w:sz w:val="28"/>
          <w:szCs w:val="28"/>
        </w:rPr>
      </w:pPr>
      <w:r w:rsidRPr="007C5748">
        <w:rPr>
          <w:rStyle w:val="Strong"/>
          <w:sz w:val="28"/>
          <w:szCs w:val="28"/>
        </w:rPr>
        <w:t>Tel</w:t>
      </w:r>
      <w:r w:rsidRPr="007C5748">
        <w:rPr>
          <w:sz w:val="28"/>
          <w:szCs w:val="28"/>
        </w:rPr>
        <w:t xml:space="preserve"> </w:t>
      </w:r>
      <w:sdt>
        <w:sdtPr>
          <w:rPr>
            <w:sz w:val="28"/>
            <w:szCs w:val="28"/>
          </w:rPr>
          <w:alias w:val="Telephone"/>
          <w:tag w:val="Telephone"/>
          <w:id w:val="-635560798"/>
          <w:placeholder>
            <w:docPart w:val="48580DC1163C4373974E39183E74BD69"/>
          </w:placeholder>
          <w:dataBinding w:prefixMappings="xmlns:ns0='http://schemas.microsoft.com/office/2006/coverPageProps' " w:xpath="/ns0:CoverPageProperties[1]/ns0:CompanyPhone[1]" w:storeItemID="{55AF091B-3C7A-41E3-B477-F2FDAA23CFDA}"/>
          <w:text/>
        </w:sdtPr>
        <w:sdtEndPr/>
        <w:sdtContent>
          <w:r w:rsidR="00EE7140">
            <w:rPr>
              <w:sz w:val="28"/>
              <w:szCs w:val="28"/>
            </w:rPr>
            <w:t>+233545666550</w:t>
          </w:r>
        </w:sdtContent>
      </w:sdt>
    </w:p>
    <w:p w14:paraId="316DEDA7" w14:textId="4326ECF5" w:rsidR="004374F0" w:rsidRPr="007C5748" w:rsidRDefault="004374F0" w:rsidP="004374F0">
      <w:pPr>
        <w:pStyle w:val="TableText"/>
        <w:rPr>
          <w:rStyle w:val="Strong"/>
          <w:sz w:val="28"/>
          <w:szCs w:val="28"/>
        </w:rPr>
      </w:pPr>
      <w:r w:rsidRPr="007C5748">
        <w:rPr>
          <w:rStyle w:val="Strong"/>
          <w:sz w:val="28"/>
          <w:szCs w:val="28"/>
        </w:rPr>
        <w:t>Website</w:t>
      </w:r>
    </w:p>
    <w:sdt>
      <w:sdtPr>
        <w:rPr>
          <w:sz w:val="28"/>
          <w:szCs w:val="28"/>
        </w:rPr>
        <w:alias w:val="Website"/>
        <w:id w:val="-692000117"/>
        <w:placeholder>
          <w:docPart w:val="97995B606A5F42AA939FB28D592F59C9"/>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142DC6F" w14:textId="1C8AFDD4" w:rsidR="004374F0" w:rsidRPr="007C5748" w:rsidRDefault="00EE7140" w:rsidP="004374F0">
          <w:pPr>
            <w:pStyle w:val="TableText"/>
            <w:rPr>
              <w:sz w:val="28"/>
              <w:szCs w:val="28"/>
            </w:rPr>
          </w:pPr>
          <w:r>
            <w:rPr>
              <w:sz w:val="28"/>
              <w:szCs w:val="28"/>
            </w:rPr>
            <w:t>PL.com</w:t>
          </w:r>
        </w:p>
      </w:sdtContent>
    </w:sdt>
    <w:p w14:paraId="03180BEF" w14:textId="7B3A1663" w:rsidR="004374F0" w:rsidRDefault="004374F0" w:rsidP="004374F0"/>
    <w:p w14:paraId="11607E83" w14:textId="77777777" w:rsidR="004374F0" w:rsidRPr="004374F0" w:rsidRDefault="004374F0" w:rsidP="004374F0"/>
    <w:sectPr w:rsidR="004374F0" w:rsidRPr="004374F0" w:rsidSect="000B4FB3">
      <w:headerReference w:type="default" r:id="rId46"/>
      <w:pgSz w:w="12240" w:h="15840" w:code="1"/>
      <w:pgMar w:top="720" w:right="720" w:bottom="72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606D8" w14:textId="77777777" w:rsidR="00F54F99" w:rsidRDefault="00F54F99">
      <w:pPr>
        <w:spacing w:after="0" w:line="240" w:lineRule="auto"/>
      </w:pPr>
      <w:r>
        <w:separator/>
      </w:r>
    </w:p>
    <w:p w14:paraId="4C614ACF" w14:textId="77777777" w:rsidR="00F54F99" w:rsidRDefault="00F54F99"/>
    <w:p w14:paraId="4B7FC5D5" w14:textId="77777777" w:rsidR="00F54F99" w:rsidRDefault="00F54F99"/>
  </w:endnote>
  <w:endnote w:type="continuationSeparator" w:id="0">
    <w:p w14:paraId="38B7F8BB" w14:textId="77777777" w:rsidR="00F54F99" w:rsidRDefault="00F54F99">
      <w:pPr>
        <w:spacing w:after="0" w:line="240" w:lineRule="auto"/>
      </w:pPr>
      <w:r>
        <w:continuationSeparator/>
      </w:r>
    </w:p>
    <w:p w14:paraId="04CDDDDA" w14:textId="77777777" w:rsidR="00F54F99" w:rsidRDefault="00F54F99"/>
    <w:p w14:paraId="68C4A559" w14:textId="77777777" w:rsidR="00F54F99" w:rsidRDefault="00F54F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A61C3" w14:textId="77777777" w:rsidR="00F54F99" w:rsidRDefault="00F54F99">
      <w:pPr>
        <w:spacing w:after="0" w:line="240" w:lineRule="auto"/>
      </w:pPr>
      <w:r>
        <w:separator/>
      </w:r>
    </w:p>
    <w:p w14:paraId="468565EF" w14:textId="77777777" w:rsidR="00F54F99" w:rsidRDefault="00F54F99"/>
    <w:p w14:paraId="06A4517A" w14:textId="77777777" w:rsidR="00F54F99" w:rsidRDefault="00F54F99"/>
  </w:footnote>
  <w:footnote w:type="continuationSeparator" w:id="0">
    <w:p w14:paraId="04FAC639" w14:textId="77777777" w:rsidR="00F54F99" w:rsidRDefault="00F54F99">
      <w:pPr>
        <w:spacing w:after="0" w:line="240" w:lineRule="auto"/>
      </w:pPr>
      <w:r>
        <w:continuationSeparator/>
      </w:r>
    </w:p>
    <w:p w14:paraId="23933A59" w14:textId="77777777" w:rsidR="00F54F99" w:rsidRDefault="00F54F99"/>
    <w:p w14:paraId="6232204D" w14:textId="77777777" w:rsidR="00F54F99" w:rsidRDefault="00F54F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410" w:type="pct"/>
      <w:jc w:val="right"/>
      <w:tblCellMar>
        <w:left w:w="0" w:type="dxa"/>
        <w:right w:w="0" w:type="dxa"/>
      </w:tblCellMar>
      <w:tblLook w:val="04A0" w:firstRow="1" w:lastRow="0" w:firstColumn="1" w:lastColumn="0" w:noHBand="0" w:noVBand="1"/>
    </w:tblPr>
    <w:tblGrid>
      <w:gridCol w:w="2088"/>
      <w:gridCol w:w="288"/>
      <w:gridCol w:w="8424"/>
    </w:tblGrid>
    <w:tr w:rsidR="001772B1" w14:paraId="6AD8FCB2" w14:textId="77777777">
      <w:trPr>
        <w:trHeight w:hRule="exact" w:val="720"/>
        <w:jc w:val="right"/>
      </w:trPr>
      <w:tc>
        <w:tcPr>
          <w:tcW w:w="2088" w:type="dxa"/>
          <w:vAlign w:val="bottom"/>
        </w:tcPr>
        <w:p w14:paraId="06B4729D" w14:textId="77777777" w:rsidR="001772B1" w:rsidRDefault="001772B1">
          <w:pPr>
            <w:pStyle w:val="Page"/>
          </w:pPr>
        </w:p>
      </w:tc>
      <w:tc>
        <w:tcPr>
          <w:tcW w:w="288" w:type="dxa"/>
          <w:shd w:val="clear" w:color="auto" w:fill="auto"/>
          <w:vAlign w:val="bottom"/>
        </w:tcPr>
        <w:p w14:paraId="539DA329" w14:textId="77777777" w:rsidR="001772B1" w:rsidRDefault="001772B1"/>
      </w:tc>
      <w:tc>
        <w:tcPr>
          <w:tcW w:w="8424" w:type="dxa"/>
          <w:vAlign w:val="bottom"/>
        </w:tcPr>
        <w:p w14:paraId="61894996" w14:textId="77777777" w:rsidR="001772B1" w:rsidRDefault="00C139C8">
          <w:pPr>
            <w:pStyle w:val="InfoHeading"/>
          </w:pPr>
          <w:r>
            <w:t>Table of Contents</w:t>
          </w:r>
        </w:p>
      </w:tc>
    </w:tr>
    <w:tr w:rsidR="001772B1" w14:paraId="7D08DA30" w14:textId="77777777">
      <w:trPr>
        <w:trHeight w:hRule="exact" w:val="86"/>
        <w:jc w:val="right"/>
      </w:trPr>
      <w:tc>
        <w:tcPr>
          <w:tcW w:w="2088" w:type="dxa"/>
          <w:shd w:val="clear" w:color="auto" w:fill="000000" w:themeFill="text1"/>
        </w:tcPr>
        <w:p w14:paraId="21632683" w14:textId="77777777" w:rsidR="001772B1" w:rsidRDefault="001772B1">
          <w:pPr>
            <w:pStyle w:val="Header"/>
          </w:pPr>
        </w:p>
      </w:tc>
      <w:tc>
        <w:tcPr>
          <w:tcW w:w="288" w:type="dxa"/>
          <w:shd w:val="clear" w:color="auto" w:fill="auto"/>
        </w:tcPr>
        <w:p w14:paraId="73C92E27" w14:textId="77777777" w:rsidR="001772B1" w:rsidRDefault="001772B1">
          <w:pPr>
            <w:pStyle w:val="Header"/>
          </w:pPr>
        </w:p>
      </w:tc>
      <w:tc>
        <w:tcPr>
          <w:tcW w:w="8424" w:type="dxa"/>
          <w:shd w:val="clear" w:color="auto" w:fill="000000" w:themeFill="text1"/>
        </w:tcPr>
        <w:p w14:paraId="07FC81B6" w14:textId="77777777" w:rsidR="001772B1" w:rsidRDefault="001772B1">
          <w:pPr>
            <w:pStyle w:val="Header"/>
          </w:pPr>
        </w:p>
      </w:tc>
    </w:tr>
  </w:tbl>
  <w:p w14:paraId="57A750AF" w14:textId="77777777" w:rsidR="001772B1" w:rsidRDefault="001772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410" w:type="pct"/>
      <w:jc w:val="right"/>
      <w:tblLayout w:type="fixed"/>
      <w:tblCellMar>
        <w:left w:w="0" w:type="dxa"/>
        <w:right w:w="0" w:type="dxa"/>
      </w:tblCellMar>
      <w:tblLook w:val="04A0" w:firstRow="1" w:lastRow="0" w:firstColumn="1" w:lastColumn="0" w:noHBand="0" w:noVBand="1"/>
    </w:tblPr>
    <w:tblGrid>
      <w:gridCol w:w="2088"/>
      <w:gridCol w:w="288"/>
      <w:gridCol w:w="8424"/>
    </w:tblGrid>
    <w:tr w:rsidR="001772B1" w14:paraId="4E29333E" w14:textId="77777777">
      <w:trPr>
        <w:trHeight w:hRule="exact" w:val="720"/>
        <w:jc w:val="right"/>
      </w:trPr>
      <w:tc>
        <w:tcPr>
          <w:tcW w:w="2088" w:type="dxa"/>
          <w:vAlign w:val="bottom"/>
        </w:tcPr>
        <w:p w14:paraId="4C9CF60B" w14:textId="77777777" w:rsidR="001772B1" w:rsidRDefault="00C139C8">
          <w:pPr>
            <w:pStyle w:val="Page"/>
          </w:pPr>
          <w:r>
            <w:t xml:space="preserve">Pg. </w:t>
          </w:r>
          <w:r>
            <w:fldChar w:fldCharType="begin"/>
          </w:r>
          <w:r>
            <w:instrText xml:space="preserve"> Page \# 0# </w:instrText>
          </w:r>
          <w:r>
            <w:fldChar w:fldCharType="separate"/>
          </w:r>
          <w:r>
            <w:t>06</w:t>
          </w:r>
          <w:r>
            <w:fldChar w:fldCharType="end"/>
          </w:r>
        </w:p>
      </w:tc>
      <w:tc>
        <w:tcPr>
          <w:tcW w:w="288" w:type="dxa"/>
          <w:vAlign w:val="bottom"/>
        </w:tcPr>
        <w:p w14:paraId="3C97DE49" w14:textId="77777777" w:rsidR="001772B1" w:rsidRDefault="001772B1"/>
      </w:tc>
      <w:tc>
        <w:tcPr>
          <w:tcW w:w="8424" w:type="dxa"/>
          <w:vAlign w:val="bottom"/>
        </w:tcPr>
        <w:p w14:paraId="29376BA4" w14:textId="692D6C26" w:rsidR="001772B1" w:rsidRDefault="00C139C8">
          <w:pPr>
            <w:pStyle w:val="InfoHeading"/>
          </w:pPr>
          <w:r>
            <w:fldChar w:fldCharType="begin"/>
          </w:r>
          <w:r>
            <w:instrText xml:space="preserve"> If </w:instrText>
          </w:r>
          <w:fldSimple w:instr=" STYLEREF “Heading 1”  ">
            <w:r w:rsidR="00EE7140">
              <w:rPr>
                <w:noProof/>
              </w:rPr>
              <w:instrText>Principle of Least Privilege (POLP)</w:instrText>
            </w:r>
          </w:fldSimple>
          <w:r>
            <w:instrText>&lt;&gt; “Error*” “</w:instrText>
          </w:r>
          <w:fldSimple w:instr=" STYLEREF “Heading 1” ">
            <w:r w:rsidR="00EE7140">
              <w:rPr>
                <w:noProof/>
              </w:rPr>
              <w:instrText>Principle of Least Privilege (POLP)</w:instrText>
            </w:r>
          </w:fldSimple>
          <w:r>
            <w:instrText xml:space="preserve"> </w:instrText>
          </w:r>
          <w:r>
            <w:fldChar w:fldCharType="separate"/>
          </w:r>
          <w:r w:rsidR="00EE7140">
            <w:rPr>
              <w:noProof/>
            </w:rPr>
            <w:t xml:space="preserve">Principle of Least Privilege (POLP) </w:t>
          </w:r>
          <w:r>
            <w:fldChar w:fldCharType="end"/>
          </w:r>
        </w:p>
      </w:tc>
    </w:tr>
    <w:tr w:rsidR="001772B1" w14:paraId="25901313" w14:textId="77777777">
      <w:trPr>
        <w:trHeight w:hRule="exact" w:val="86"/>
        <w:jc w:val="right"/>
      </w:trPr>
      <w:tc>
        <w:tcPr>
          <w:tcW w:w="2088" w:type="dxa"/>
          <w:shd w:val="clear" w:color="auto" w:fill="000000" w:themeFill="text1"/>
        </w:tcPr>
        <w:p w14:paraId="1D9FA200" w14:textId="77777777" w:rsidR="001772B1" w:rsidRDefault="001772B1">
          <w:pPr>
            <w:rPr>
              <w:sz w:val="10"/>
            </w:rPr>
          </w:pPr>
        </w:p>
      </w:tc>
      <w:tc>
        <w:tcPr>
          <w:tcW w:w="288" w:type="dxa"/>
        </w:tcPr>
        <w:p w14:paraId="101690A0" w14:textId="77777777" w:rsidR="001772B1" w:rsidRDefault="001772B1">
          <w:pPr>
            <w:rPr>
              <w:sz w:val="10"/>
            </w:rPr>
          </w:pPr>
        </w:p>
      </w:tc>
      <w:tc>
        <w:tcPr>
          <w:tcW w:w="8424" w:type="dxa"/>
          <w:shd w:val="clear" w:color="auto" w:fill="000000" w:themeFill="text1"/>
        </w:tcPr>
        <w:p w14:paraId="4CB70D8F" w14:textId="77777777" w:rsidR="001772B1" w:rsidRDefault="001772B1">
          <w:pPr>
            <w:rPr>
              <w:sz w:val="10"/>
            </w:rPr>
          </w:pPr>
        </w:p>
      </w:tc>
    </w:tr>
  </w:tbl>
  <w:p w14:paraId="23387780" w14:textId="77777777" w:rsidR="001772B1" w:rsidRDefault="001772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92278F" w:themeColor="accent1"/>
      </w:rPr>
    </w:lvl>
  </w:abstractNum>
  <w:abstractNum w:abstractNumId="1" w15:restartNumberingAfterBreak="0">
    <w:nsid w:val="06F4625A"/>
    <w:multiLevelType w:val="hybridMultilevel"/>
    <w:tmpl w:val="F4AE3D70"/>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6B6EFD22">
      <w:start w:val="1"/>
      <w:numFmt w:val="decimal"/>
      <w:lvlText w:val="%3."/>
      <w:lvlJc w:val="left"/>
      <w:pPr>
        <w:ind w:left="3060" w:hanging="360"/>
      </w:pPr>
      <w:rPr>
        <w:rFonts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BED4038"/>
    <w:multiLevelType w:val="hybridMultilevel"/>
    <w:tmpl w:val="DD1C066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8E7BA1"/>
    <w:multiLevelType w:val="hybridMultilevel"/>
    <w:tmpl w:val="564E61D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BF5E45"/>
    <w:multiLevelType w:val="hybridMultilevel"/>
    <w:tmpl w:val="8376EDC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A53B13"/>
    <w:multiLevelType w:val="hybridMultilevel"/>
    <w:tmpl w:val="53B6D962"/>
    <w:lvl w:ilvl="0" w:tplc="169CB6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EC3F29"/>
    <w:multiLevelType w:val="hybridMultilevel"/>
    <w:tmpl w:val="7E96A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D2E6D"/>
    <w:multiLevelType w:val="hybridMultilevel"/>
    <w:tmpl w:val="AEB25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1374B"/>
    <w:multiLevelType w:val="hybridMultilevel"/>
    <w:tmpl w:val="EC22694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32A77A15"/>
    <w:multiLevelType w:val="hybridMultilevel"/>
    <w:tmpl w:val="80CCAF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F6A45"/>
    <w:multiLevelType w:val="multilevel"/>
    <w:tmpl w:val="0436C7FE"/>
    <w:lvl w:ilvl="0">
      <w:start w:val="1"/>
      <w:numFmt w:val="decimal"/>
      <w:pStyle w:val="ListNumber"/>
      <w:lvlText w:val="%1."/>
      <w:lvlJc w:val="left"/>
      <w:pPr>
        <w:ind w:left="360" w:hanging="360"/>
      </w:pPr>
      <w:rPr>
        <w:rFonts w:hint="default"/>
        <w:color w:val="92278F" w:themeColor="accent1"/>
      </w:rPr>
    </w:lvl>
    <w:lvl w:ilvl="1">
      <w:start w:val="1"/>
      <w:numFmt w:val="decimal"/>
      <w:pStyle w:val="ListNumber2"/>
      <w:suff w:val="space"/>
      <w:lvlText w:val="%1.%2"/>
      <w:lvlJc w:val="left"/>
      <w:pPr>
        <w:ind w:left="936" w:hanging="576"/>
      </w:pPr>
      <w:rPr>
        <w:rFonts w:hint="default"/>
        <w:color w:val="92278F" w:themeColor="accent1"/>
      </w:rPr>
    </w:lvl>
    <w:lvl w:ilvl="2">
      <w:start w:val="1"/>
      <w:numFmt w:val="lowerLetter"/>
      <w:pStyle w:val="ListNumber3"/>
      <w:lvlText w:val="%3."/>
      <w:lvlJc w:val="left"/>
      <w:pPr>
        <w:ind w:left="720" w:hanging="360"/>
      </w:pPr>
      <w:rPr>
        <w:rFonts w:hint="default"/>
        <w:color w:val="92278F" w:themeColor="accent1"/>
      </w:rPr>
    </w:lvl>
    <w:lvl w:ilvl="3">
      <w:start w:val="1"/>
      <w:numFmt w:val="lowerRoman"/>
      <w:pStyle w:val="ListNumber4"/>
      <w:lvlText w:val="%4."/>
      <w:lvlJc w:val="left"/>
      <w:pPr>
        <w:ind w:left="1080" w:hanging="360"/>
      </w:pPr>
      <w:rPr>
        <w:rFonts w:hint="default"/>
        <w:color w:val="92278F" w:themeColor="accent1"/>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A737F13"/>
    <w:multiLevelType w:val="hybridMultilevel"/>
    <w:tmpl w:val="7F7C57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71A11"/>
    <w:multiLevelType w:val="hybridMultilevel"/>
    <w:tmpl w:val="CEBA5E7E"/>
    <w:lvl w:ilvl="0" w:tplc="0409000F">
      <w:start w:val="1"/>
      <w:numFmt w:val="decimal"/>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23815"/>
    <w:multiLevelType w:val="hybridMultilevel"/>
    <w:tmpl w:val="6988247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FC48BE"/>
    <w:multiLevelType w:val="hybridMultilevel"/>
    <w:tmpl w:val="B9348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853115"/>
    <w:multiLevelType w:val="hybridMultilevel"/>
    <w:tmpl w:val="39804AA8"/>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0409000B">
      <w:start w:val="1"/>
      <w:numFmt w:val="bullet"/>
      <w:lvlText w:val=""/>
      <w:lvlJc w:val="left"/>
      <w:pPr>
        <w:ind w:left="720" w:hanging="360"/>
      </w:pPr>
      <w:rPr>
        <w:rFonts w:ascii="Wingdings" w:hAnsi="Wingdings"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C2A2F1E"/>
    <w:multiLevelType w:val="hybridMultilevel"/>
    <w:tmpl w:val="BDD2D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6D35DB"/>
    <w:multiLevelType w:val="hybridMultilevel"/>
    <w:tmpl w:val="C45EDF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775096"/>
    <w:multiLevelType w:val="hybridMultilevel"/>
    <w:tmpl w:val="89DE99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42F2182"/>
    <w:multiLevelType w:val="hybridMultilevel"/>
    <w:tmpl w:val="1222FE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F953DF"/>
    <w:multiLevelType w:val="hybridMultilevel"/>
    <w:tmpl w:val="C0B8D09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9954478"/>
    <w:multiLevelType w:val="hybridMultilevel"/>
    <w:tmpl w:val="A49C5D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D80AA0"/>
    <w:multiLevelType w:val="hybridMultilevel"/>
    <w:tmpl w:val="B97A18F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FF905DB"/>
    <w:multiLevelType w:val="hybridMultilevel"/>
    <w:tmpl w:val="9B0A5892"/>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B83B1D"/>
    <w:multiLevelType w:val="hybridMultilevel"/>
    <w:tmpl w:val="19B0F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191886"/>
    <w:multiLevelType w:val="hybridMultilevel"/>
    <w:tmpl w:val="EC8C4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8C018A"/>
    <w:multiLevelType w:val="hybridMultilevel"/>
    <w:tmpl w:val="5B5A2000"/>
    <w:lvl w:ilvl="0" w:tplc="FFFFFFF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35492608">
    <w:abstractNumId w:val="0"/>
  </w:num>
  <w:num w:numId="2" w16cid:durableId="1617298204">
    <w:abstractNumId w:val="0"/>
    <w:lvlOverride w:ilvl="0">
      <w:startOverride w:val="1"/>
    </w:lvlOverride>
  </w:num>
  <w:num w:numId="3" w16cid:durableId="988826719">
    <w:abstractNumId w:val="10"/>
  </w:num>
  <w:num w:numId="4" w16cid:durableId="1557009863">
    <w:abstractNumId w:val="21"/>
  </w:num>
  <w:num w:numId="5" w16cid:durableId="548419279">
    <w:abstractNumId w:val="6"/>
  </w:num>
  <w:num w:numId="6" w16cid:durableId="1975138828">
    <w:abstractNumId w:val="25"/>
  </w:num>
  <w:num w:numId="7" w16cid:durableId="1801998293">
    <w:abstractNumId w:val="20"/>
  </w:num>
  <w:num w:numId="8" w16cid:durableId="648246215">
    <w:abstractNumId w:val="9"/>
  </w:num>
  <w:num w:numId="9" w16cid:durableId="1536625135">
    <w:abstractNumId w:val="18"/>
  </w:num>
  <w:num w:numId="10" w16cid:durableId="1242329780">
    <w:abstractNumId w:val="8"/>
  </w:num>
  <w:num w:numId="11" w16cid:durableId="1095781031">
    <w:abstractNumId w:val="24"/>
  </w:num>
  <w:num w:numId="12" w16cid:durableId="1289119306">
    <w:abstractNumId w:val="14"/>
  </w:num>
  <w:num w:numId="13" w16cid:durableId="1495029110">
    <w:abstractNumId w:val="4"/>
  </w:num>
  <w:num w:numId="14" w16cid:durableId="12408664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06274584">
    <w:abstractNumId w:val="11"/>
  </w:num>
  <w:num w:numId="16" w16cid:durableId="1759056435">
    <w:abstractNumId w:val="1"/>
  </w:num>
  <w:num w:numId="17" w16cid:durableId="65347263">
    <w:abstractNumId w:val="17"/>
  </w:num>
  <w:num w:numId="18" w16cid:durableId="868449058">
    <w:abstractNumId w:val="12"/>
  </w:num>
  <w:num w:numId="19" w16cid:durableId="406659194">
    <w:abstractNumId w:val="22"/>
  </w:num>
  <w:num w:numId="20" w16cid:durableId="1422946705">
    <w:abstractNumId w:val="19"/>
  </w:num>
  <w:num w:numId="21" w16cid:durableId="1394352839">
    <w:abstractNumId w:val="16"/>
  </w:num>
  <w:num w:numId="22" w16cid:durableId="942886256">
    <w:abstractNumId w:val="3"/>
  </w:num>
  <w:num w:numId="23" w16cid:durableId="1930848144">
    <w:abstractNumId w:val="5"/>
  </w:num>
  <w:num w:numId="24" w16cid:durableId="1234240265">
    <w:abstractNumId w:val="23"/>
  </w:num>
  <w:num w:numId="25" w16cid:durableId="1148746590">
    <w:abstractNumId w:val="13"/>
  </w:num>
  <w:num w:numId="26" w16cid:durableId="1043168773">
    <w:abstractNumId w:val="26"/>
  </w:num>
  <w:num w:numId="27" w16cid:durableId="957494340">
    <w:abstractNumId w:val="2"/>
  </w:num>
  <w:num w:numId="28" w16cid:durableId="265577018">
    <w:abstractNumId w:val="7"/>
  </w:num>
  <w:num w:numId="29" w16cid:durableId="1899507686">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yMLcwtTAyNbW0NDVR0lEKTi0uzszPAykwrAUA6xMMkCwAAAA="/>
  </w:docVars>
  <w:rsids>
    <w:rsidRoot w:val="00F84C8C"/>
    <w:rsid w:val="000003AF"/>
    <w:rsid w:val="00020153"/>
    <w:rsid w:val="00031C34"/>
    <w:rsid w:val="00032088"/>
    <w:rsid w:val="00032209"/>
    <w:rsid w:val="00033379"/>
    <w:rsid w:val="00065D98"/>
    <w:rsid w:val="00092E1F"/>
    <w:rsid w:val="00094ECF"/>
    <w:rsid w:val="00097348"/>
    <w:rsid w:val="000A360F"/>
    <w:rsid w:val="000A6AD0"/>
    <w:rsid w:val="000B4FB3"/>
    <w:rsid w:val="000B6277"/>
    <w:rsid w:val="000D4798"/>
    <w:rsid w:val="000F245C"/>
    <w:rsid w:val="000F3130"/>
    <w:rsid w:val="00101CFF"/>
    <w:rsid w:val="00110A2C"/>
    <w:rsid w:val="00116A09"/>
    <w:rsid w:val="001243D3"/>
    <w:rsid w:val="001251F6"/>
    <w:rsid w:val="00130AEB"/>
    <w:rsid w:val="0013381A"/>
    <w:rsid w:val="00136B15"/>
    <w:rsid w:val="001508E9"/>
    <w:rsid w:val="00164E31"/>
    <w:rsid w:val="00165689"/>
    <w:rsid w:val="0017541A"/>
    <w:rsid w:val="001772B1"/>
    <w:rsid w:val="001807D9"/>
    <w:rsid w:val="00180816"/>
    <w:rsid w:val="00181875"/>
    <w:rsid w:val="0018250A"/>
    <w:rsid w:val="0018392C"/>
    <w:rsid w:val="00184795"/>
    <w:rsid w:val="001B1166"/>
    <w:rsid w:val="001B240A"/>
    <w:rsid w:val="001B3E47"/>
    <w:rsid w:val="001C738A"/>
    <w:rsid w:val="001E2F86"/>
    <w:rsid w:val="001E40B8"/>
    <w:rsid w:val="002128B9"/>
    <w:rsid w:val="00216D6D"/>
    <w:rsid w:val="00224E09"/>
    <w:rsid w:val="002325C7"/>
    <w:rsid w:val="00236E68"/>
    <w:rsid w:val="00260236"/>
    <w:rsid w:val="00263C08"/>
    <w:rsid w:val="002661DC"/>
    <w:rsid w:val="00277FD3"/>
    <w:rsid w:val="0028152F"/>
    <w:rsid w:val="002A3F2B"/>
    <w:rsid w:val="002A5DC0"/>
    <w:rsid w:val="002B3F0B"/>
    <w:rsid w:val="002E0C45"/>
    <w:rsid w:val="002F0A02"/>
    <w:rsid w:val="00333B42"/>
    <w:rsid w:val="00337228"/>
    <w:rsid w:val="003666B3"/>
    <w:rsid w:val="003952FF"/>
    <w:rsid w:val="003A2DDB"/>
    <w:rsid w:val="003A3372"/>
    <w:rsid w:val="003B1A84"/>
    <w:rsid w:val="003B2517"/>
    <w:rsid w:val="003B307C"/>
    <w:rsid w:val="003C04D6"/>
    <w:rsid w:val="003D1E7A"/>
    <w:rsid w:val="003D6289"/>
    <w:rsid w:val="003E0E2E"/>
    <w:rsid w:val="003E5B98"/>
    <w:rsid w:val="003F3FD4"/>
    <w:rsid w:val="003F400C"/>
    <w:rsid w:val="004079CF"/>
    <w:rsid w:val="004103C7"/>
    <w:rsid w:val="00413AF0"/>
    <w:rsid w:val="004144AC"/>
    <w:rsid w:val="0041731B"/>
    <w:rsid w:val="004215F1"/>
    <w:rsid w:val="004231DE"/>
    <w:rsid w:val="0043491E"/>
    <w:rsid w:val="004374F0"/>
    <w:rsid w:val="004537A3"/>
    <w:rsid w:val="004617FF"/>
    <w:rsid w:val="004845C3"/>
    <w:rsid w:val="004969F0"/>
    <w:rsid w:val="004A17E7"/>
    <w:rsid w:val="004A6131"/>
    <w:rsid w:val="004B7781"/>
    <w:rsid w:val="004C283C"/>
    <w:rsid w:val="004C4992"/>
    <w:rsid w:val="0051153D"/>
    <w:rsid w:val="00512972"/>
    <w:rsid w:val="00516E05"/>
    <w:rsid w:val="005210F7"/>
    <w:rsid w:val="00530F3C"/>
    <w:rsid w:val="0054770A"/>
    <w:rsid w:val="005577D6"/>
    <w:rsid w:val="00565ACB"/>
    <w:rsid w:val="00567492"/>
    <w:rsid w:val="00572336"/>
    <w:rsid w:val="00577424"/>
    <w:rsid w:val="00592827"/>
    <w:rsid w:val="005B50A5"/>
    <w:rsid w:val="005C006C"/>
    <w:rsid w:val="005D3B7E"/>
    <w:rsid w:val="005E1F57"/>
    <w:rsid w:val="00610AEB"/>
    <w:rsid w:val="00630EA3"/>
    <w:rsid w:val="0063465C"/>
    <w:rsid w:val="00634F30"/>
    <w:rsid w:val="00640A6E"/>
    <w:rsid w:val="00646D32"/>
    <w:rsid w:val="006619B4"/>
    <w:rsid w:val="00686DF0"/>
    <w:rsid w:val="006900D7"/>
    <w:rsid w:val="006D0DB6"/>
    <w:rsid w:val="006D1D37"/>
    <w:rsid w:val="0070291D"/>
    <w:rsid w:val="00723AF4"/>
    <w:rsid w:val="00735CCE"/>
    <w:rsid w:val="00735EB5"/>
    <w:rsid w:val="007516BE"/>
    <w:rsid w:val="00767800"/>
    <w:rsid w:val="00767830"/>
    <w:rsid w:val="00777D3E"/>
    <w:rsid w:val="00781AF6"/>
    <w:rsid w:val="00782F71"/>
    <w:rsid w:val="0078743D"/>
    <w:rsid w:val="007C5748"/>
    <w:rsid w:val="007D2DCC"/>
    <w:rsid w:val="007D3B5F"/>
    <w:rsid w:val="007E2032"/>
    <w:rsid w:val="007E51E5"/>
    <w:rsid w:val="007E6D7F"/>
    <w:rsid w:val="0080347B"/>
    <w:rsid w:val="00820721"/>
    <w:rsid w:val="008231FF"/>
    <w:rsid w:val="00837C52"/>
    <w:rsid w:val="0084280B"/>
    <w:rsid w:val="00870D06"/>
    <w:rsid w:val="00871B2A"/>
    <w:rsid w:val="008A62EE"/>
    <w:rsid w:val="008B2D84"/>
    <w:rsid w:val="008B44E5"/>
    <w:rsid w:val="008B6B2A"/>
    <w:rsid w:val="008C21E7"/>
    <w:rsid w:val="008C3726"/>
    <w:rsid w:val="008D40FB"/>
    <w:rsid w:val="008D4B59"/>
    <w:rsid w:val="008E06EB"/>
    <w:rsid w:val="008E4F80"/>
    <w:rsid w:val="008E7B8F"/>
    <w:rsid w:val="008F0345"/>
    <w:rsid w:val="00916422"/>
    <w:rsid w:val="00924E5B"/>
    <w:rsid w:val="00945E26"/>
    <w:rsid w:val="00957D56"/>
    <w:rsid w:val="00960E3D"/>
    <w:rsid w:val="00974605"/>
    <w:rsid w:val="00980792"/>
    <w:rsid w:val="009839F9"/>
    <w:rsid w:val="00984D70"/>
    <w:rsid w:val="009A17E2"/>
    <w:rsid w:val="009A2ACE"/>
    <w:rsid w:val="009D39BE"/>
    <w:rsid w:val="009D3CFA"/>
    <w:rsid w:val="009D6448"/>
    <w:rsid w:val="009D739F"/>
    <w:rsid w:val="009E24AD"/>
    <w:rsid w:val="00A13819"/>
    <w:rsid w:val="00A16ECE"/>
    <w:rsid w:val="00A32444"/>
    <w:rsid w:val="00A33415"/>
    <w:rsid w:val="00A35FFF"/>
    <w:rsid w:val="00A45EAE"/>
    <w:rsid w:val="00A47914"/>
    <w:rsid w:val="00A50A9A"/>
    <w:rsid w:val="00A529D3"/>
    <w:rsid w:val="00A52EF8"/>
    <w:rsid w:val="00A5797B"/>
    <w:rsid w:val="00A666BA"/>
    <w:rsid w:val="00A70FC2"/>
    <w:rsid w:val="00A77979"/>
    <w:rsid w:val="00A806EA"/>
    <w:rsid w:val="00A81DF9"/>
    <w:rsid w:val="00A81F8B"/>
    <w:rsid w:val="00A8318F"/>
    <w:rsid w:val="00A90C48"/>
    <w:rsid w:val="00A9246C"/>
    <w:rsid w:val="00AA6C0E"/>
    <w:rsid w:val="00AC274F"/>
    <w:rsid w:val="00AC3232"/>
    <w:rsid w:val="00AE1ACD"/>
    <w:rsid w:val="00AF5561"/>
    <w:rsid w:val="00B01D28"/>
    <w:rsid w:val="00B12376"/>
    <w:rsid w:val="00B14543"/>
    <w:rsid w:val="00B43B5F"/>
    <w:rsid w:val="00B5234A"/>
    <w:rsid w:val="00B6008A"/>
    <w:rsid w:val="00B63244"/>
    <w:rsid w:val="00B91DBE"/>
    <w:rsid w:val="00BA0486"/>
    <w:rsid w:val="00BB2BCA"/>
    <w:rsid w:val="00BC2D70"/>
    <w:rsid w:val="00BC3207"/>
    <w:rsid w:val="00BE627F"/>
    <w:rsid w:val="00BE743E"/>
    <w:rsid w:val="00C139C8"/>
    <w:rsid w:val="00C2007B"/>
    <w:rsid w:val="00C206A2"/>
    <w:rsid w:val="00C25583"/>
    <w:rsid w:val="00C27975"/>
    <w:rsid w:val="00C34747"/>
    <w:rsid w:val="00C35C1A"/>
    <w:rsid w:val="00C42935"/>
    <w:rsid w:val="00C47DC6"/>
    <w:rsid w:val="00C57C95"/>
    <w:rsid w:val="00C62CCD"/>
    <w:rsid w:val="00C64B1E"/>
    <w:rsid w:val="00C8652E"/>
    <w:rsid w:val="00C86BAF"/>
    <w:rsid w:val="00C936F5"/>
    <w:rsid w:val="00CA65DE"/>
    <w:rsid w:val="00CB7138"/>
    <w:rsid w:val="00CD4943"/>
    <w:rsid w:val="00CF0BBF"/>
    <w:rsid w:val="00CF248A"/>
    <w:rsid w:val="00CF3C53"/>
    <w:rsid w:val="00CF754D"/>
    <w:rsid w:val="00D033C4"/>
    <w:rsid w:val="00D137AF"/>
    <w:rsid w:val="00D42A3E"/>
    <w:rsid w:val="00D44319"/>
    <w:rsid w:val="00D46611"/>
    <w:rsid w:val="00D4781D"/>
    <w:rsid w:val="00D60595"/>
    <w:rsid w:val="00D6067B"/>
    <w:rsid w:val="00D706F6"/>
    <w:rsid w:val="00D90619"/>
    <w:rsid w:val="00D9555B"/>
    <w:rsid w:val="00DB7556"/>
    <w:rsid w:val="00DC0AC0"/>
    <w:rsid w:val="00DD24F8"/>
    <w:rsid w:val="00DD28C0"/>
    <w:rsid w:val="00DF6A5B"/>
    <w:rsid w:val="00E01565"/>
    <w:rsid w:val="00E01C47"/>
    <w:rsid w:val="00E04002"/>
    <w:rsid w:val="00E05C82"/>
    <w:rsid w:val="00E14558"/>
    <w:rsid w:val="00E21C6F"/>
    <w:rsid w:val="00E31496"/>
    <w:rsid w:val="00E460DD"/>
    <w:rsid w:val="00E52F9A"/>
    <w:rsid w:val="00E6006D"/>
    <w:rsid w:val="00E62714"/>
    <w:rsid w:val="00E702A7"/>
    <w:rsid w:val="00E955D3"/>
    <w:rsid w:val="00EA2F37"/>
    <w:rsid w:val="00EA3673"/>
    <w:rsid w:val="00EB332F"/>
    <w:rsid w:val="00ED4701"/>
    <w:rsid w:val="00ED66AF"/>
    <w:rsid w:val="00EE445B"/>
    <w:rsid w:val="00EE57CE"/>
    <w:rsid w:val="00EE7140"/>
    <w:rsid w:val="00EF3991"/>
    <w:rsid w:val="00EF5BDB"/>
    <w:rsid w:val="00F20062"/>
    <w:rsid w:val="00F20EE9"/>
    <w:rsid w:val="00F31891"/>
    <w:rsid w:val="00F32983"/>
    <w:rsid w:val="00F42C86"/>
    <w:rsid w:val="00F54F99"/>
    <w:rsid w:val="00F62966"/>
    <w:rsid w:val="00F84C8C"/>
    <w:rsid w:val="00F8517E"/>
    <w:rsid w:val="00FC3257"/>
    <w:rsid w:val="00FC6871"/>
    <w:rsid w:val="00FD37AA"/>
    <w:rsid w:val="00FF76D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733181"/>
  <w15:docId w15:val="{C548402D-B8B5-4050-B9D2-6D495E3DE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992"/>
  </w:style>
  <w:style w:type="paragraph" w:styleId="Heading1">
    <w:name w:val="heading 1"/>
    <w:basedOn w:val="Normal"/>
    <w:next w:val="Normal"/>
    <w:link w:val="Heading1Ch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ind w:left="29" w:right="144"/>
    </w:pPr>
    <w:rPr>
      <w:color w:val="92278F" w:themeColor="accent1"/>
    </w:rPr>
  </w:style>
  <w:style w:type="character" w:customStyle="1" w:styleId="FooterChar">
    <w:name w:val="Footer Char"/>
    <w:basedOn w:val="DefaultParagraphFont"/>
    <w:link w:val="Footer"/>
    <w:uiPriority w:val="99"/>
    <w:rPr>
      <w:color w:val="92278F" w:themeColor="accent1"/>
    </w:rPr>
  </w:style>
  <w:style w:type="paragraph" w:styleId="Subtitle">
    <w:name w:val="Subtitle"/>
    <w:basedOn w:val="Normal"/>
    <w:next w:val="Normal"/>
    <w:link w:val="SubtitleCh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c">
    <w:name w:val="Graphic"/>
    <w:basedOn w:val="Normal"/>
    <w:uiPriority w:val="99"/>
    <w:pPr>
      <w:spacing w:after="80" w:line="240" w:lineRule="auto"/>
      <w:jc w:val="center"/>
    </w:pPr>
  </w:style>
  <w:style w:type="paragraph" w:styleId="Header">
    <w:name w:val="header"/>
    <w:basedOn w:val="Normal"/>
    <w:link w:val="HeaderChar"/>
    <w:uiPriority w:val="99"/>
    <w:qFormat/>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uiPriority w:val="2"/>
    <w:qFormat/>
    <w:pPr>
      <w:spacing w:after="60" w:line="240" w:lineRule="auto"/>
      <w:ind w:left="29" w:right="29"/>
      <w:jc w:val="right"/>
    </w:pPr>
    <w:rPr>
      <w:b/>
      <w:bCs/>
      <w:color w:val="92278F"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le">
    <w:name w:val="Title"/>
    <w:basedOn w:val="Normal"/>
    <w:next w:val="Normal"/>
    <w:link w:val="TitleChar"/>
    <w:uiPriority w:val="2"/>
    <w:qFormat/>
    <w:pPr>
      <w:spacing w:after="40" w:line="240" w:lineRule="auto"/>
    </w:pPr>
    <w:rPr>
      <w:rFonts w:asciiTheme="majorHAnsi" w:eastAsiaTheme="majorEastAsia" w:hAnsiTheme="majorHAnsi" w:cstheme="majorBidi"/>
      <w:b/>
      <w:bCs/>
      <w:color w:val="92278F" w:themeColor="accent1"/>
      <w:sz w:val="200"/>
    </w:rPr>
  </w:style>
  <w:style w:type="character" w:customStyle="1" w:styleId="TitleChar">
    <w:name w:val="Title Char"/>
    <w:basedOn w:val="DefaultParagraphFont"/>
    <w:link w:val="Title"/>
    <w:uiPriority w:val="2"/>
    <w:rPr>
      <w:rFonts w:asciiTheme="majorHAnsi" w:eastAsiaTheme="majorEastAsia" w:hAnsiTheme="majorHAnsi" w:cstheme="majorBidi"/>
      <w:b/>
      <w:bCs/>
      <w:color w:val="92278F" w:themeColor="accent1"/>
      <w:sz w:val="20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10"/>
    <w:qFormat/>
    <w:rPr>
      <w:b/>
      <w:bCs/>
    </w:rPr>
  </w:style>
  <w:style w:type="character" w:customStyle="1" w:styleId="SubtitleChar">
    <w:name w:val="Subtitle Char"/>
    <w:basedOn w:val="DefaultParagraphFont"/>
    <w:link w:val="Subtitle"/>
    <w:uiPriority w:val="3"/>
    <w:rPr>
      <w:rFonts w:asciiTheme="majorHAnsi" w:eastAsiaTheme="majorEastAsia" w:hAnsiTheme="majorHAnsi" w:cstheme="majorBidi"/>
      <w:b/>
      <w:bCs/>
      <w:caps/>
      <w:color w:val="000000" w:themeColor="text1"/>
      <w:kern w:val="20"/>
      <w:sz w:val="60"/>
    </w:rPr>
  </w:style>
  <w:style w:type="paragraph" w:customStyle="1" w:styleId="Abstract">
    <w:name w:val="Abstract"/>
    <w:basedOn w:val="Normal"/>
    <w:uiPriority w:val="3"/>
    <w:qFormat/>
    <w:pPr>
      <w:spacing w:before="360" w:after="480" w:line="360" w:lineRule="auto"/>
    </w:pPr>
    <w:rPr>
      <w:i/>
      <w:iCs/>
      <w:color w:val="92278F" w:themeColor="accent1"/>
      <w:kern w:val="20"/>
      <w:sz w:val="28"/>
    </w:rPr>
  </w:style>
  <w:style w:type="paragraph" w:styleId="NoSpacing">
    <w:name w:val="No Spacing"/>
    <w:link w:val="NoSpacingChar"/>
    <w:uiPriority w:val="1"/>
    <w:unhideWhenUsed/>
    <w:qFormat/>
    <w:pPr>
      <w:spacing w:after="0" w:line="240" w:lineRule="auto"/>
    </w:pPr>
  </w:style>
  <w:style w:type="character" w:styleId="Hyperlink">
    <w:name w:val="Hyperlink"/>
    <w:basedOn w:val="DefaultParagraphFont"/>
    <w:uiPriority w:val="99"/>
    <w:unhideWhenUsed/>
    <w:rPr>
      <w:color w:val="0066FF" w:themeColor="hyperlink"/>
      <w:u w:val="single"/>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1"/>
    <w:rPr>
      <w:rFonts w:asciiTheme="majorHAnsi" w:eastAsiaTheme="majorEastAsia" w:hAnsiTheme="majorHAnsi" w:cstheme="majorBidi"/>
      <w:b/>
      <w:bCs/>
      <w:color w:val="000000" w:themeColor="text1"/>
      <w:sz w:val="40"/>
    </w:rPr>
  </w:style>
  <w:style w:type="paragraph" w:styleId="TOCHeading">
    <w:name w:val="TOC Heading"/>
    <w:basedOn w:val="Heading1"/>
    <w:next w:val="Normal"/>
    <w:uiPriority w:val="39"/>
    <w:unhideWhenUsed/>
    <w:qFormat/>
    <w:pPr>
      <w:pBdr>
        <w:bottom w:val="none" w:sz="0" w:space="0" w:color="auto"/>
      </w:pBdr>
      <w:spacing w:before="0" w:after="360"/>
      <w:outlineLvl w:val="9"/>
    </w:pPr>
    <w:rPr>
      <w:color w:val="92278F" w:themeColor="accent1"/>
      <w:kern w:val="20"/>
      <w:sz w:val="44"/>
    </w:rPr>
  </w:style>
  <w:style w:type="character" w:customStyle="1" w:styleId="Heading2Char">
    <w:name w:val="Heading 2 Char"/>
    <w:basedOn w:val="DefaultParagraphFont"/>
    <w:link w:val="Heading2"/>
    <w:uiPriority w:val="1"/>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1"/>
    <w:unhideWhenUsed/>
    <w:qFormat/>
    <w:pPr>
      <w:spacing w:before="240" w:after="240" w:line="288" w:lineRule="auto"/>
    </w:pPr>
    <w:rPr>
      <w:i/>
      <w:iCs/>
      <w:color w:val="92278F" w:themeColor="accent1"/>
      <w:kern w:val="20"/>
      <w:sz w:val="24"/>
    </w:rPr>
  </w:style>
  <w:style w:type="character" w:customStyle="1" w:styleId="QuoteChar">
    <w:name w:val="Quote Char"/>
    <w:basedOn w:val="DefaultParagraphFont"/>
    <w:link w:val="Quote"/>
    <w:uiPriority w:val="1"/>
    <w:rPr>
      <w:i/>
      <w:iCs/>
      <w:color w:val="92278F" w:themeColor="accent1"/>
      <w:kern w:val="20"/>
      <w:sz w:val="24"/>
    </w:rPr>
  </w:style>
  <w:style w:type="paragraph" w:styleId="Signature">
    <w:name w:val="Signature"/>
    <w:basedOn w:val="Normal"/>
    <w:link w:val="SignatureChar"/>
    <w:uiPriority w:val="9"/>
    <w:unhideWhenUsed/>
    <w:qFormat/>
    <w:pPr>
      <w:spacing w:before="720" w:after="0" w:line="312" w:lineRule="auto"/>
      <w:contextualSpacing/>
    </w:pPr>
    <w:rPr>
      <w:color w:val="595959" w:themeColor="text1" w:themeTint="A6"/>
      <w:kern w:val="20"/>
    </w:rPr>
  </w:style>
  <w:style w:type="character" w:customStyle="1" w:styleId="SignatureChar">
    <w:name w:val="Signature Char"/>
    <w:basedOn w:val="DefaultParagraphFont"/>
    <w:link w:val="Signature"/>
    <w:uiPriority w:val="9"/>
    <w:rPr>
      <w:color w:val="595959" w:themeColor="text1" w:themeTint="A6"/>
      <w:kern w:val="20"/>
    </w:rPr>
  </w:style>
  <w:style w:type="character" w:customStyle="1" w:styleId="NoSpacingChar">
    <w:name w:val="No Spacing Char"/>
    <w:basedOn w:val="DefaultParagraphFont"/>
    <w:link w:val="NoSpacing"/>
    <w:uiPriority w:val="1"/>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Number">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Number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Number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Number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Number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alTable">
    <w:name w:val="Financial Table"/>
    <w:basedOn w:val="Table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pPr>
      <w:tabs>
        <w:tab w:val="decimal" w:pos="869"/>
      </w:tabs>
      <w:spacing w:before="60" w:after="60" w:line="240" w:lineRule="auto"/>
    </w:pPr>
  </w:style>
  <w:style w:type="paragraph" w:customStyle="1" w:styleId="TableText">
    <w:name w:val="Table Text"/>
    <w:basedOn w:val="Normal"/>
    <w:uiPriority w:val="1"/>
    <w:qFormat/>
    <w:pPr>
      <w:spacing w:before="60" w:after="60" w:line="240" w:lineRule="auto"/>
    </w:pPr>
  </w:style>
  <w:style w:type="paragraph" w:customStyle="1" w:styleId="Organization">
    <w:name w:val="Organization"/>
    <w:basedOn w:val="Normal"/>
    <w:uiPriority w:val="2"/>
    <w:qFormat/>
    <w:pPr>
      <w:spacing w:after="60" w:line="240" w:lineRule="auto"/>
      <w:ind w:left="29" w:right="29"/>
    </w:pPr>
    <w:rPr>
      <w:b/>
      <w:bCs/>
      <w:color w:val="92278F" w:themeColor="accent1"/>
      <w:sz w:val="36"/>
    </w:rPr>
  </w:style>
  <w:style w:type="paragraph" w:styleId="ListParagraph">
    <w:name w:val="List Paragraph"/>
    <w:basedOn w:val="Normal"/>
    <w:uiPriority w:val="34"/>
    <w:qFormat/>
    <w:rsid w:val="005B50A5"/>
    <w:pPr>
      <w:ind w:left="720"/>
      <w:contextualSpacing/>
    </w:pPr>
  </w:style>
  <w:style w:type="character" w:styleId="UnresolvedMention">
    <w:name w:val="Unresolved Mention"/>
    <w:basedOn w:val="DefaultParagraphFont"/>
    <w:uiPriority w:val="99"/>
    <w:semiHidden/>
    <w:unhideWhenUsed/>
    <w:rsid w:val="00413AF0"/>
    <w:rPr>
      <w:color w:val="605E5C"/>
      <w:shd w:val="clear" w:color="auto" w:fill="E1DFDD"/>
    </w:rPr>
  </w:style>
  <w:style w:type="paragraph" w:styleId="Caption">
    <w:name w:val="caption"/>
    <w:basedOn w:val="Normal"/>
    <w:next w:val="Normal"/>
    <w:uiPriority w:val="35"/>
    <w:unhideWhenUsed/>
    <w:qFormat/>
    <w:rsid w:val="00413AF0"/>
    <w:pPr>
      <w:spacing w:after="200" w:line="240" w:lineRule="auto"/>
    </w:pPr>
    <w:rPr>
      <w:i/>
      <w:iCs/>
      <w:color w:val="632E62" w:themeColor="text2"/>
      <w:sz w:val="18"/>
      <w:szCs w:val="18"/>
    </w:rPr>
  </w:style>
  <w:style w:type="paragraph" w:styleId="TableofFigures">
    <w:name w:val="table of figures"/>
    <w:basedOn w:val="Normal"/>
    <w:next w:val="Normal"/>
    <w:uiPriority w:val="99"/>
    <w:unhideWhenUsed/>
    <w:rsid w:val="00413AF0"/>
    <w:pPr>
      <w:spacing w:after="0"/>
    </w:pPr>
  </w:style>
  <w:style w:type="paragraph" w:styleId="TOC2">
    <w:name w:val="toc 2"/>
    <w:basedOn w:val="Normal"/>
    <w:next w:val="Normal"/>
    <w:autoRedefine/>
    <w:uiPriority w:val="39"/>
    <w:unhideWhenUsed/>
    <w:rsid w:val="004617FF"/>
    <w:pPr>
      <w:spacing w:after="100"/>
      <w:ind w:left="200"/>
    </w:pPr>
  </w:style>
  <w:style w:type="character" w:styleId="FollowedHyperlink">
    <w:name w:val="FollowedHyperlink"/>
    <w:basedOn w:val="DefaultParagraphFont"/>
    <w:uiPriority w:val="99"/>
    <w:semiHidden/>
    <w:unhideWhenUsed/>
    <w:rsid w:val="003D1E7A"/>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7193">
      <w:bodyDiv w:val="1"/>
      <w:marLeft w:val="0"/>
      <w:marRight w:val="0"/>
      <w:marTop w:val="0"/>
      <w:marBottom w:val="0"/>
      <w:divBdr>
        <w:top w:val="none" w:sz="0" w:space="0" w:color="auto"/>
        <w:left w:val="none" w:sz="0" w:space="0" w:color="auto"/>
        <w:bottom w:val="none" w:sz="0" w:space="0" w:color="auto"/>
        <w:right w:val="none" w:sz="0" w:space="0" w:color="auto"/>
      </w:divBdr>
    </w:div>
    <w:div w:id="135494735">
      <w:bodyDiv w:val="1"/>
      <w:marLeft w:val="0"/>
      <w:marRight w:val="0"/>
      <w:marTop w:val="0"/>
      <w:marBottom w:val="0"/>
      <w:divBdr>
        <w:top w:val="none" w:sz="0" w:space="0" w:color="auto"/>
        <w:left w:val="none" w:sz="0" w:space="0" w:color="auto"/>
        <w:bottom w:val="none" w:sz="0" w:space="0" w:color="auto"/>
        <w:right w:val="none" w:sz="0" w:space="0" w:color="auto"/>
      </w:divBdr>
    </w:div>
    <w:div w:id="257951941">
      <w:bodyDiv w:val="1"/>
      <w:marLeft w:val="0"/>
      <w:marRight w:val="0"/>
      <w:marTop w:val="0"/>
      <w:marBottom w:val="0"/>
      <w:divBdr>
        <w:top w:val="none" w:sz="0" w:space="0" w:color="auto"/>
        <w:left w:val="none" w:sz="0" w:space="0" w:color="auto"/>
        <w:bottom w:val="none" w:sz="0" w:space="0" w:color="auto"/>
        <w:right w:val="none" w:sz="0" w:space="0" w:color="auto"/>
      </w:divBdr>
    </w:div>
    <w:div w:id="299309631">
      <w:bodyDiv w:val="1"/>
      <w:marLeft w:val="0"/>
      <w:marRight w:val="0"/>
      <w:marTop w:val="0"/>
      <w:marBottom w:val="0"/>
      <w:divBdr>
        <w:top w:val="none" w:sz="0" w:space="0" w:color="auto"/>
        <w:left w:val="none" w:sz="0" w:space="0" w:color="auto"/>
        <w:bottom w:val="none" w:sz="0" w:space="0" w:color="auto"/>
        <w:right w:val="none" w:sz="0" w:space="0" w:color="auto"/>
      </w:divBdr>
    </w:div>
    <w:div w:id="632367630">
      <w:bodyDiv w:val="1"/>
      <w:marLeft w:val="0"/>
      <w:marRight w:val="0"/>
      <w:marTop w:val="0"/>
      <w:marBottom w:val="0"/>
      <w:divBdr>
        <w:top w:val="none" w:sz="0" w:space="0" w:color="auto"/>
        <w:left w:val="none" w:sz="0" w:space="0" w:color="auto"/>
        <w:bottom w:val="none" w:sz="0" w:space="0" w:color="auto"/>
        <w:right w:val="none" w:sz="0" w:space="0" w:color="auto"/>
      </w:divBdr>
    </w:div>
    <w:div w:id="683702171">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24184964">
      <w:bodyDiv w:val="1"/>
      <w:marLeft w:val="0"/>
      <w:marRight w:val="0"/>
      <w:marTop w:val="0"/>
      <w:marBottom w:val="0"/>
      <w:divBdr>
        <w:top w:val="none" w:sz="0" w:space="0" w:color="auto"/>
        <w:left w:val="none" w:sz="0" w:space="0" w:color="auto"/>
        <w:bottom w:val="none" w:sz="0" w:space="0" w:color="auto"/>
        <w:right w:val="none" w:sz="0" w:space="0" w:color="auto"/>
      </w:divBdr>
    </w:div>
    <w:div w:id="75000809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04774893">
      <w:bodyDiv w:val="1"/>
      <w:marLeft w:val="0"/>
      <w:marRight w:val="0"/>
      <w:marTop w:val="0"/>
      <w:marBottom w:val="0"/>
      <w:divBdr>
        <w:top w:val="none" w:sz="0" w:space="0" w:color="auto"/>
        <w:left w:val="none" w:sz="0" w:space="0" w:color="auto"/>
        <w:bottom w:val="none" w:sz="0" w:space="0" w:color="auto"/>
        <w:right w:val="none" w:sz="0" w:space="0" w:color="auto"/>
      </w:divBdr>
    </w:div>
    <w:div w:id="1402018260">
      <w:bodyDiv w:val="1"/>
      <w:marLeft w:val="0"/>
      <w:marRight w:val="0"/>
      <w:marTop w:val="0"/>
      <w:marBottom w:val="0"/>
      <w:divBdr>
        <w:top w:val="none" w:sz="0" w:space="0" w:color="auto"/>
        <w:left w:val="none" w:sz="0" w:space="0" w:color="auto"/>
        <w:bottom w:val="none" w:sz="0" w:space="0" w:color="auto"/>
        <w:right w:val="none" w:sz="0" w:space="0" w:color="auto"/>
      </w:divBdr>
    </w:div>
    <w:div w:id="1459684862">
      <w:bodyDiv w:val="1"/>
      <w:marLeft w:val="0"/>
      <w:marRight w:val="0"/>
      <w:marTop w:val="0"/>
      <w:marBottom w:val="0"/>
      <w:divBdr>
        <w:top w:val="none" w:sz="0" w:space="0" w:color="auto"/>
        <w:left w:val="none" w:sz="0" w:space="0" w:color="auto"/>
        <w:bottom w:val="none" w:sz="0" w:space="0" w:color="auto"/>
        <w:right w:val="none" w:sz="0" w:space="0" w:color="auto"/>
      </w:divBdr>
    </w:div>
    <w:div w:id="1498882537">
      <w:bodyDiv w:val="1"/>
      <w:marLeft w:val="0"/>
      <w:marRight w:val="0"/>
      <w:marTop w:val="0"/>
      <w:marBottom w:val="0"/>
      <w:divBdr>
        <w:top w:val="none" w:sz="0" w:space="0" w:color="auto"/>
        <w:left w:val="none" w:sz="0" w:space="0" w:color="auto"/>
        <w:bottom w:val="none" w:sz="0" w:space="0" w:color="auto"/>
        <w:right w:val="none" w:sz="0" w:space="0" w:color="auto"/>
      </w:divBdr>
    </w:div>
    <w:div w:id="1558934664">
      <w:bodyDiv w:val="1"/>
      <w:marLeft w:val="0"/>
      <w:marRight w:val="0"/>
      <w:marTop w:val="0"/>
      <w:marBottom w:val="0"/>
      <w:divBdr>
        <w:top w:val="none" w:sz="0" w:space="0" w:color="auto"/>
        <w:left w:val="none" w:sz="0" w:space="0" w:color="auto"/>
        <w:bottom w:val="none" w:sz="0" w:space="0" w:color="auto"/>
        <w:right w:val="none" w:sz="0" w:space="0" w:color="auto"/>
      </w:divBdr>
    </w:div>
    <w:div w:id="1598323344">
      <w:bodyDiv w:val="1"/>
      <w:marLeft w:val="0"/>
      <w:marRight w:val="0"/>
      <w:marTop w:val="0"/>
      <w:marBottom w:val="0"/>
      <w:divBdr>
        <w:top w:val="none" w:sz="0" w:space="0" w:color="auto"/>
        <w:left w:val="none" w:sz="0" w:space="0" w:color="auto"/>
        <w:bottom w:val="none" w:sz="0" w:space="0" w:color="auto"/>
        <w:right w:val="none" w:sz="0" w:space="0" w:color="auto"/>
      </w:divBdr>
    </w:div>
    <w:div w:id="1599097060">
      <w:bodyDiv w:val="1"/>
      <w:marLeft w:val="0"/>
      <w:marRight w:val="0"/>
      <w:marTop w:val="0"/>
      <w:marBottom w:val="0"/>
      <w:divBdr>
        <w:top w:val="none" w:sz="0" w:space="0" w:color="auto"/>
        <w:left w:val="none" w:sz="0" w:space="0" w:color="auto"/>
        <w:bottom w:val="none" w:sz="0" w:space="0" w:color="auto"/>
        <w:right w:val="none" w:sz="0" w:space="0" w:color="auto"/>
      </w:divBdr>
    </w:div>
    <w:div w:id="1780563713">
      <w:bodyDiv w:val="1"/>
      <w:marLeft w:val="0"/>
      <w:marRight w:val="0"/>
      <w:marTop w:val="0"/>
      <w:marBottom w:val="0"/>
      <w:divBdr>
        <w:top w:val="none" w:sz="0" w:space="0" w:color="auto"/>
        <w:left w:val="none" w:sz="0" w:space="0" w:color="auto"/>
        <w:bottom w:val="none" w:sz="0" w:space="0" w:color="auto"/>
        <w:right w:val="none" w:sz="0" w:space="0" w:color="auto"/>
      </w:divBdr>
    </w:div>
    <w:div w:id="1889146584">
      <w:bodyDiv w:val="1"/>
      <w:marLeft w:val="0"/>
      <w:marRight w:val="0"/>
      <w:marTop w:val="0"/>
      <w:marBottom w:val="0"/>
      <w:divBdr>
        <w:top w:val="none" w:sz="0" w:space="0" w:color="auto"/>
        <w:left w:val="none" w:sz="0" w:space="0" w:color="auto"/>
        <w:bottom w:val="none" w:sz="0" w:space="0" w:color="auto"/>
        <w:right w:val="none" w:sz="0" w:space="0" w:color="auto"/>
      </w:divBdr>
    </w:div>
    <w:div w:id="1981300840">
      <w:bodyDiv w:val="1"/>
      <w:marLeft w:val="0"/>
      <w:marRight w:val="0"/>
      <w:marTop w:val="0"/>
      <w:marBottom w:val="0"/>
      <w:divBdr>
        <w:top w:val="none" w:sz="0" w:space="0" w:color="auto"/>
        <w:left w:val="none" w:sz="0" w:space="0" w:color="auto"/>
        <w:bottom w:val="none" w:sz="0" w:space="0" w:color="auto"/>
        <w:right w:val="none" w:sz="0" w:space="0" w:color="auto"/>
      </w:divBdr>
    </w:div>
    <w:div w:id="2003659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diagramData" Target="diagrams/data1.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diagramColors" Target="diagrams/colors1.xm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mailto:jrobertson@promisedland.com" TargetMode="Externa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diagramLayout" Target="diagrams/layout1.xml"/><Relationship Id="rId45"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mailto:jrobertson@promisedland.com" TargetMode="Externa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07/relationships/diagramDrawing" Target="diagrams/drawing1.xml"/><Relationship Id="rId48"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RedAndBlackReport.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27.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27.jp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accent0_3" csCatId="mainScheme" phldr="1"/>
      <dgm:spPr/>
      <dgm:t>
        <a:bodyPr/>
        <a:lstStyle/>
        <a:p>
          <a:endParaRPr lang="en-US"/>
        </a:p>
      </dgm:t>
    </dgm:pt>
    <dgm:pt modelId="{676DE0A4-046E-4C76-A131-D2C54B5B49EE}">
      <dgm:prSet phldrT="[Type caption here]" custT="1"/>
      <dgm:spPr/>
      <dgm:t>
        <a:bodyPr/>
        <a:lstStyle/>
        <a:p>
          <a:r>
            <a:rPr lang="en-US" sz="1100"/>
            <a:t>“You don't build a business, you build people, then people build the business.”</a:t>
          </a:r>
        </a:p>
        <a:p>
          <a:r>
            <a:rPr lang="en-US" sz="1100"/>
            <a:t>-Zig Ziglar</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Y="-200000" custLinFactNeighborX="1543" custLinFactNeighborY="-265521"/>
      <dgm:spPr/>
    </dgm:pt>
    <dgm:pt modelId="{555CF3B6-8260-41B2-8A09-5EFEF9CB6167}" type="pres">
      <dgm:prSet presAssocID="{676DE0A4-046E-4C76-A131-D2C54B5B49EE}" presName="rect2" presStyleLbl="fgImgPlace1" presStyleIdx="0" presStyleCnt="1" custScaleX="100000" custScaleY="117101" custLinFactNeighborX="-1543" custLinFactNeighborY="33574"/>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Lst>
  <dgm:cxnLst>
    <dgm:cxn modelId="{60CC2614-09D4-45F5-9F71-81752C89AB22}" type="presOf" srcId="{676DE0A4-046E-4C76-A131-D2C54B5B49EE}" destId="{60DFF8CA-6103-4981-914D-3C38802974B5}" srcOrd="0" destOrd="0" presId="NewsLayout3_4/15/2011 5:17:28 PM#1"/>
    <dgm:cxn modelId="{D96FF687-681B-4E93-9657-F1B48FC1637C}" type="presOf" srcId="{A1CF204F-A4AE-4C27-A499-A84CC462CB14}" destId="{ED07D604-A1FA-45C2-83E8-46304F4E23CF}" srcOrd="0" destOrd="0" presId="NewsLayout3_4/15/2011 5:17:28 PM#1"/>
    <dgm:cxn modelId="{5D02098C-2ECC-47C0-8660-70B6EFC53A9D}" srcId="{A1CF204F-A4AE-4C27-A499-A84CC462CB14}" destId="{676DE0A4-046E-4C76-A131-D2C54B5B49EE}" srcOrd="0" destOrd="0" parTransId="{B8645396-0E9C-461A-A4EE-C11738A34FC0}" sibTransId="{5EC7E623-C3B4-42D5-8123-C2E9DBD3C94C}"/>
    <dgm:cxn modelId="{C0AB9BB0-9039-46DC-9176-6A003970DF96}" type="presParOf" srcId="{ED07D604-A1FA-45C2-83E8-46304F4E23CF}" destId="{60DFF8CA-6103-4981-914D-3C38802974B5}" srcOrd="0" destOrd="0" presId="NewsLayout3_4/15/2011 5:17:28 PM#1"/>
    <dgm:cxn modelId="{A8E69A42-736C-4C09-8EE8-BDBA5996E170}"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0"/>
          <a:ext cx="1234440" cy="1454004"/>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0" tIns="139700" rIns="139700" bIns="139700" numCol="1" spcCol="1270" anchor="t" anchorCtr="0">
          <a:noAutofit/>
        </a:bodyPr>
        <a:lstStyle/>
        <a:p>
          <a:pPr marL="0" lvl="0" indent="0" algn="l" defTabSz="488950">
            <a:lnSpc>
              <a:spcPct val="90000"/>
            </a:lnSpc>
            <a:spcBef>
              <a:spcPct val="0"/>
            </a:spcBef>
            <a:spcAft>
              <a:spcPct val="35000"/>
            </a:spcAft>
            <a:buNone/>
          </a:pPr>
          <a:r>
            <a:rPr lang="en-US" sz="1100" kern="1200"/>
            <a:t>“You don't build a business, you build people, then people build the business.”</a:t>
          </a:r>
        </a:p>
        <a:p>
          <a:pPr marL="0" lvl="0" indent="0" algn="l" defTabSz="488950">
            <a:lnSpc>
              <a:spcPct val="90000"/>
            </a:lnSpc>
            <a:spcBef>
              <a:spcPct val="0"/>
            </a:spcBef>
            <a:spcAft>
              <a:spcPct val="35000"/>
            </a:spcAft>
            <a:buNone/>
          </a:pPr>
          <a:r>
            <a:rPr lang="en-US" sz="1100" kern="1200"/>
            <a:t>-Zig Ziglar</a:t>
          </a:r>
        </a:p>
      </dsp:txBody>
      <dsp:txXfrm>
        <a:off x="0" y="0"/>
        <a:ext cx="1234440" cy="1454004"/>
      </dsp:txXfrm>
    </dsp:sp>
    <dsp:sp modelId="{555CF3B6-8260-41B2-8A09-5EFEF9CB6167}">
      <dsp:nvSpPr>
        <dsp:cNvPr id="0" name=""/>
        <dsp:cNvSpPr/>
      </dsp:nvSpPr>
      <dsp:spPr>
        <a:xfrm>
          <a:off x="0" y="1661049"/>
          <a:ext cx="1234440" cy="578216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15CD70DCA843CBA47F9BB8C42CD36D"/>
        <w:category>
          <w:name w:val="General"/>
          <w:gallery w:val="placeholder"/>
        </w:category>
        <w:types>
          <w:type w:val="bbPlcHdr"/>
        </w:types>
        <w:behaviors>
          <w:behavior w:val="content"/>
        </w:behaviors>
        <w:guid w:val="{A4DC6982-7EA1-418D-B124-CBB45ACF766A}"/>
      </w:docPartPr>
      <w:docPartBody>
        <w:p w:rsidR="00A41417" w:rsidRDefault="00A41417">
          <w:pPr>
            <w:pStyle w:val="A915CD70DCA843CBA47F9BB8C42CD36D"/>
          </w:pPr>
          <w:r>
            <w:t>[Date]</w:t>
          </w:r>
        </w:p>
      </w:docPartBody>
    </w:docPart>
    <w:docPart>
      <w:docPartPr>
        <w:name w:val="8785D33E4EAB44519E08D81E873F0DA6"/>
        <w:category>
          <w:name w:val="General"/>
          <w:gallery w:val="placeholder"/>
        </w:category>
        <w:types>
          <w:type w:val="bbPlcHdr"/>
        </w:types>
        <w:behaviors>
          <w:behavior w:val="content"/>
        </w:behaviors>
        <w:guid w:val="{450B1E27-6E77-4707-AC44-51AEDC734EBD}"/>
      </w:docPartPr>
      <w:docPartBody>
        <w:p w:rsidR="00CA59B8" w:rsidRDefault="000401B5">
          <w:pPr>
            <w:pStyle w:val="8785D33E4EAB44519E08D81E873F0DA6"/>
          </w:pPr>
          <w:r>
            <w:rPr>
              <w:rStyle w:val="Strong"/>
            </w:rPr>
            <w:t>Name</w:t>
          </w:r>
        </w:p>
      </w:docPartBody>
    </w:docPart>
    <w:docPart>
      <w:docPartPr>
        <w:name w:val="760A4DB5C2654DA08BB8CC394294A2CF"/>
        <w:category>
          <w:name w:val="General"/>
          <w:gallery w:val="placeholder"/>
        </w:category>
        <w:types>
          <w:type w:val="bbPlcHdr"/>
        </w:types>
        <w:behaviors>
          <w:behavior w:val="content"/>
        </w:behaviors>
        <w:guid w:val="{9C6F81E0-5729-4B49-B817-22A2E487BEC8}"/>
      </w:docPartPr>
      <w:docPartBody>
        <w:p w:rsidR="00CA59B8" w:rsidRDefault="000401B5">
          <w:pPr>
            <w:pStyle w:val="760A4DB5C2654DA08BB8CC394294A2CF"/>
          </w:pPr>
          <w:r>
            <w:rPr>
              <w:rStyle w:val="Strong"/>
            </w:rPr>
            <w:t>[Company]</w:t>
          </w:r>
        </w:p>
      </w:docPartBody>
    </w:docPart>
    <w:docPart>
      <w:docPartPr>
        <w:name w:val="8832F57DC21A4FD0978DBC9F61858C07"/>
        <w:category>
          <w:name w:val="General"/>
          <w:gallery w:val="placeholder"/>
        </w:category>
        <w:types>
          <w:type w:val="bbPlcHdr"/>
        </w:types>
        <w:behaviors>
          <w:behavior w:val="content"/>
        </w:behaviors>
        <w:guid w:val="{77AEAF65-FEA2-4B53-9941-2D9BC46FDF18}"/>
      </w:docPartPr>
      <w:docPartBody>
        <w:p w:rsidR="00CA59B8" w:rsidRDefault="000401B5">
          <w:pPr>
            <w:pStyle w:val="8832F57DC21A4FD0978DBC9F61858C07"/>
          </w:pPr>
          <w:r>
            <w:t>[Street Address, City, ST ZIP Code]</w:t>
          </w:r>
        </w:p>
      </w:docPartBody>
    </w:docPart>
    <w:docPart>
      <w:docPartPr>
        <w:name w:val="48580DC1163C4373974E39183E74BD69"/>
        <w:category>
          <w:name w:val="General"/>
          <w:gallery w:val="placeholder"/>
        </w:category>
        <w:types>
          <w:type w:val="bbPlcHdr"/>
        </w:types>
        <w:behaviors>
          <w:behavior w:val="content"/>
        </w:behaviors>
        <w:guid w:val="{451CD4D0-BB62-4EDE-9658-F1BFBBACE365}"/>
      </w:docPartPr>
      <w:docPartBody>
        <w:p w:rsidR="00CA59B8" w:rsidRDefault="000401B5">
          <w:pPr>
            <w:pStyle w:val="48580DC1163C4373974E39183E74BD69"/>
          </w:pPr>
          <w:r>
            <w:t>[Telephone]</w:t>
          </w:r>
        </w:p>
      </w:docPartBody>
    </w:docPart>
    <w:docPart>
      <w:docPartPr>
        <w:name w:val="97995B606A5F42AA939FB28D592F59C9"/>
        <w:category>
          <w:name w:val="General"/>
          <w:gallery w:val="placeholder"/>
        </w:category>
        <w:types>
          <w:type w:val="bbPlcHdr"/>
        </w:types>
        <w:behaviors>
          <w:behavior w:val="content"/>
        </w:behaviors>
        <w:guid w:val="{D2BE3984-52CF-4D65-B0A7-D992E32D5C94}"/>
      </w:docPartPr>
      <w:docPartBody>
        <w:p w:rsidR="00CA59B8" w:rsidRDefault="000401B5">
          <w:pPr>
            <w:pStyle w:val="97995B606A5F42AA939FB28D592F59C9"/>
          </w:pPr>
          <w:r>
            <w:t>[Website]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4472C4" w:themeColor="accent1"/>
      </w:rPr>
    </w:lvl>
  </w:abstractNum>
  <w:num w:numId="1" w16cid:durableId="16345620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417"/>
    <w:rsid w:val="000401B5"/>
    <w:rsid w:val="00083256"/>
    <w:rsid w:val="001427A0"/>
    <w:rsid w:val="001B12A5"/>
    <w:rsid w:val="00225E78"/>
    <w:rsid w:val="0027720A"/>
    <w:rsid w:val="00534C0C"/>
    <w:rsid w:val="005C2513"/>
    <w:rsid w:val="005D0EF8"/>
    <w:rsid w:val="006D6C6E"/>
    <w:rsid w:val="00717F0A"/>
    <w:rsid w:val="00725B5E"/>
    <w:rsid w:val="009E6894"/>
    <w:rsid w:val="00A042FA"/>
    <w:rsid w:val="00A237E6"/>
    <w:rsid w:val="00A41417"/>
    <w:rsid w:val="00A973FF"/>
    <w:rsid w:val="00AC096C"/>
    <w:rsid w:val="00CA59B8"/>
    <w:rsid w:val="00CB0239"/>
    <w:rsid w:val="00CF282D"/>
    <w:rsid w:val="00D010FC"/>
    <w:rsid w:val="00D927A0"/>
    <w:rsid w:val="00DA5F58"/>
    <w:rsid w:val="00E46E7D"/>
    <w:rsid w:val="00E93D0B"/>
    <w:rsid w:val="00F00DFF"/>
    <w:rsid w:val="00FA6BC9"/>
    <w:rsid w:val="00FD7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15CD70DCA843CBA47F9BB8C42CD36D">
    <w:name w:val="A915CD70DCA843CBA47F9BB8C42CD36D"/>
  </w:style>
  <w:style w:type="paragraph" w:styleId="ListBullet">
    <w:name w:val="List Bullet"/>
    <w:basedOn w:val="Normal"/>
    <w:uiPriority w:val="1"/>
    <w:unhideWhenUsed/>
    <w:qFormat/>
    <w:rsid w:val="00DA5F58"/>
    <w:pPr>
      <w:numPr>
        <w:numId w:val="1"/>
      </w:numPr>
      <w:spacing w:before="40" w:after="40" w:line="288" w:lineRule="auto"/>
    </w:pPr>
    <w:rPr>
      <w:color w:val="595959" w:themeColor="text1" w:themeTint="A6"/>
      <w:kern w:val="20"/>
      <w:sz w:val="20"/>
    </w:rPr>
  </w:style>
  <w:style w:type="character" w:styleId="Strong">
    <w:name w:val="Strong"/>
    <w:basedOn w:val="DefaultParagraphFont"/>
    <w:uiPriority w:val="22"/>
    <w:qFormat/>
    <w:rPr>
      <w:b/>
      <w:bCs/>
    </w:rPr>
  </w:style>
  <w:style w:type="character" w:styleId="PlaceholderText">
    <w:name w:val="Placeholder Text"/>
    <w:basedOn w:val="DefaultParagraphFont"/>
    <w:uiPriority w:val="99"/>
    <w:semiHidden/>
    <w:rsid w:val="001B12A5"/>
    <w:rPr>
      <w:color w:val="808080"/>
    </w:rPr>
  </w:style>
  <w:style w:type="paragraph" w:customStyle="1" w:styleId="8785D33E4EAB44519E08D81E873F0DA6">
    <w:name w:val="8785D33E4EAB44519E08D81E873F0DA6"/>
  </w:style>
  <w:style w:type="paragraph" w:customStyle="1" w:styleId="760A4DB5C2654DA08BB8CC394294A2CF">
    <w:name w:val="760A4DB5C2654DA08BB8CC394294A2CF"/>
  </w:style>
  <w:style w:type="paragraph" w:customStyle="1" w:styleId="8832F57DC21A4FD0978DBC9F61858C07">
    <w:name w:val="8832F57DC21A4FD0978DBC9F61858C07"/>
  </w:style>
  <w:style w:type="paragraph" w:customStyle="1" w:styleId="48580DC1163C4373974E39183E74BD69">
    <w:name w:val="48580DC1163C4373974E39183E74BD69"/>
  </w:style>
  <w:style w:type="paragraph" w:customStyle="1" w:styleId="97995B606A5F42AA939FB28D592F59C9">
    <w:name w:val="97995B606A5F42AA939FB28D592F59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2022-03-21T00:00:00</PublishDate>
  <Abstract/>
  <CompanyAddress>55-370 Kamehameha Hwy, Laie, HI. 96762</CompanyAddress>
  <CompanyPhone>+233545666550</CompanyPhone>
  <CompanyFax>+23354901252</CompanyFax>
  <CompanyEmail>admin@pl.com</CompanyEmail>
</CoverPageProperties>
</file>

<file path=customXml/item2.xml><?xml version="1.0" encoding="utf-8"?>
<b:Sources xmlns:b="http://schemas.openxmlformats.org/officeDocument/2006/bibliography" SelectedStyle="\APA.XSL" StyleName="APA"/>
</file>

<file path=customXml/item3.xml><?xml version="1.0" encoding="utf-8"?>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E586B3-B034-4752-907B-39B538ADCE1C}">
  <ds:schemaRefs>
    <ds:schemaRef ds:uri="http://schemas.openxmlformats.org/officeDocument/2006/bibliography"/>
  </ds:schemaRefs>
</ds:datastoreItem>
</file>

<file path=customXml/itemProps3.xml><?xml version="1.0" encoding="utf-8"?>
<ds:datastoreItem xmlns:ds="http://schemas.openxmlformats.org/officeDocument/2006/customXml" ds:itemID="{3C1902C9-CC89-4FDC-8834-42E874C269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RedAndBlackReport</Template>
  <TotalTime>2920</TotalTime>
  <Pages>51</Pages>
  <Words>8404</Words>
  <Characters>47903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Proposal for PromisedLand at Hukilau Marketplace</vt:lpstr>
    </vt:vector>
  </TitlesOfParts>
  <Company>PromisedLand</Company>
  <LinksUpToDate>false</LinksUpToDate>
  <CharactersWithSpaces>56195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for PromisedLand at Hukilau Marketplace</dc:title>
  <dc:subject/>
  <dc:creator>sesan odediran</dc:creator>
  <cp:keywords/>
  <dc:description/>
  <cp:lastModifiedBy>Oluwasesan Odediran</cp:lastModifiedBy>
  <cp:revision>1</cp:revision>
  <dcterms:created xsi:type="dcterms:W3CDTF">2022-03-17T07:51:00Z</dcterms:created>
  <dcterms:modified xsi:type="dcterms:W3CDTF">2022-05-31T10:20:00Z</dcterms:modified>
  <cp:contentStatus>PL.com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